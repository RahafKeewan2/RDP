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9F185" w14:textId="77777777" w:rsidR="00415DC4" w:rsidRDefault="00415DC4" w:rsidP="00415DC4">
      <w:pPr>
        <w:rPr>
          <w:lang w:eastAsia="en-GB"/>
        </w:rPr>
      </w:pPr>
      <w:r w:rsidRPr="00CF6FA2">
        <w:rPr>
          <w:rFonts w:ascii="Segoe UI Light" w:eastAsiaTheme="majorEastAsia" w:hAnsi="Segoe UI Light" w:cs="Segoe UI Light"/>
          <w:b/>
          <w:bCs/>
          <w:noProof/>
          <w:spacing w:val="-10"/>
          <w:kern w:val="28"/>
          <w:sz w:val="56"/>
          <w:szCs w:val="56"/>
        </w:rPr>
        <w:drawing>
          <wp:anchor distT="0" distB="0" distL="114300" distR="114300" simplePos="0" relativeHeight="251660288" behindDoc="1" locked="0" layoutInCell="1" allowOverlap="1" wp14:anchorId="5CBCE840" wp14:editId="5626C7B3">
            <wp:simplePos x="0" y="0"/>
            <wp:positionH relativeFrom="column">
              <wp:posOffset>5951220</wp:posOffset>
            </wp:positionH>
            <wp:positionV relativeFrom="paragraph">
              <wp:posOffset>-1798955</wp:posOffset>
            </wp:positionV>
            <wp:extent cx="173355" cy="13093127"/>
            <wp:effectExtent l="0" t="0" r="0" b="0"/>
            <wp:wrapNone/>
            <wp:docPr id="19373500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29" cy="133782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1344AD" w14:textId="77777777" w:rsidR="00415DC4" w:rsidRDefault="00415DC4" w:rsidP="00415DC4">
      <w:pPr>
        <w:rPr>
          <w:rtl/>
          <w:lang w:eastAsia="en-GB"/>
        </w:rPr>
      </w:pPr>
    </w:p>
    <w:p w14:paraId="2B3E4DA8" w14:textId="77777777" w:rsidR="00415DC4" w:rsidRDefault="00415DC4" w:rsidP="00415DC4">
      <w:pPr>
        <w:jc w:val="both"/>
        <w:rPr>
          <w:rtl/>
          <w:lang w:eastAsia="en-GB"/>
        </w:rPr>
      </w:pPr>
    </w:p>
    <w:p w14:paraId="1035F156" w14:textId="77777777" w:rsidR="00415DC4" w:rsidRDefault="00415DC4" w:rsidP="00415DC4">
      <w:pPr>
        <w:rPr>
          <w:rtl/>
          <w:lang w:eastAsia="en-GB"/>
        </w:rPr>
      </w:pPr>
    </w:p>
    <w:p w14:paraId="007838C7" w14:textId="77777777" w:rsidR="00415DC4" w:rsidRPr="005F4C0E" w:rsidRDefault="00415DC4" w:rsidP="00415DC4">
      <w:pPr>
        <w:rPr>
          <w:rtl/>
          <w:lang w:eastAsia="en-GB"/>
        </w:rPr>
      </w:pPr>
    </w:p>
    <w:p w14:paraId="1F26D72D" w14:textId="77777777" w:rsidR="00415DC4" w:rsidRPr="00CF6FA2" w:rsidRDefault="00415DC4" w:rsidP="00415DC4">
      <w:pPr>
        <w:rPr>
          <w:rFonts w:ascii="Segoe UI Light" w:eastAsiaTheme="majorEastAsia" w:hAnsi="Segoe UI Light" w:cs="Segoe UI Light"/>
          <w:b/>
          <w:bCs/>
          <w:spacing w:val="-10"/>
          <w:kern w:val="28"/>
          <w:sz w:val="56"/>
          <w:szCs w:val="56"/>
        </w:rPr>
      </w:pPr>
      <w:r w:rsidRPr="00CF6FA2">
        <w:rPr>
          <w:rFonts w:ascii="Segoe UI Light" w:eastAsiaTheme="majorEastAsia" w:hAnsi="Segoe UI Light" w:cs="Segoe UI Light"/>
          <w:b/>
          <w:bCs/>
          <w:noProof/>
          <w:spacing w:val="-10"/>
          <w:kern w:val="28"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28C7FFCF" wp14:editId="1BAD839D">
            <wp:simplePos x="0" y="0"/>
            <wp:positionH relativeFrom="column">
              <wp:posOffset>5328285</wp:posOffset>
            </wp:positionH>
            <wp:positionV relativeFrom="paragraph">
              <wp:posOffset>6985</wp:posOffset>
            </wp:positionV>
            <wp:extent cx="1375410" cy="1421765"/>
            <wp:effectExtent l="0" t="0" r="0" b="6985"/>
            <wp:wrapNone/>
            <wp:docPr id="618712613" name="Picture 9" descr="A coat of arms with a crown and a fla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12613" name="Picture 9" descr="A coat of arms with a crown and a fla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42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19AB9F" w14:textId="77777777" w:rsidR="00415DC4" w:rsidRPr="00CF6FA2" w:rsidRDefault="00415DC4" w:rsidP="00415DC4">
      <w:pPr>
        <w:rPr>
          <w:rFonts w:ascii="Segoe UI Light" w:eastAsiaTheme="majorEastAsia" w:hAnsi="Segoe UI Light" w:cs="Segoe UI Light"/>
          <w:b/>
          <w:bCs/>
          <w:spacing w:val="-10"/>
          <w:kern w:val="28"/>
          <w:sz w:val="56"/>
          <w:szCs w:val="56"/>
        </w:rPr>
      </w:pPr>
    </w:p>
    <w:p w14:paraId="63D9C2AC" w14:textId="77777777" w:rsidR="00415DC4" w:rsidRPr="00CF6FA2" w:rsidRDefault="00415DC4" w:rsidP="00415DC4">
      <w:pPr>
        <w:rPr>
          <w:rFonts w:ascii="Simplified Arabic" w:eastAsiaTheme="majorEastAsia" w:hAnsi="Simplified Arabic" w:cs="Simplified Arabic"/>
          <w:b/>
          <w:bCs/>
          <w:spacing w:val="-10"/>
          <w:kern w:val="28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A9EE896" wp14:editId="6D4DB86D">
            <wp:simplePos x="0" y="0"/>
            <wp:positionH relativeFrom="margin">
              <wp:posOffset>2240280</wp:posOffset>
            </wp:positionH>
            <wp:positionV relativeFrom="paragraph">
              <wp:posOffset>568325</wp:posOffset>
            </wp:positionV>
            <wp:extent cx="956345" cy="1013460"/>
            <wp:effectExtent l="0" t="0" r="0" b="0"/>
            <wp:wrapNone/>
            <wp:docPr id="2053249686" name="Picture 1" descr="A white circle with a red and black em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00062" name="Picture 1" descr="A white circle with a red and black emble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34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12EC">
        <w:rPr>
          <w:rFonts w:ascii="Simplified Arabic" w:hAnsi="Simplified Arabic" w:cs="Simplified Arabic"/>
          <w:noProof/>
        </w:rPr>
        <w:drawing>
          <wp:anchor distT="0" distB="0" distL="114300" distR="114300" simplePos="0" relativeHeight="251665408" behindDoc="0" locked="0" layoutInCell="1" allowOverlap="1" wp14:anchorId="59A92A0D" wp14:editId="49BF29AF">
            <wp:simplePos x="0" y="0"/>
            <wp:positionH relativeFrom="margin">
              <wp:posOffset>937260</wp:posOffset>
            </wp:positionH>
            <wp:positionV relativeFrom="paragraph">
              <wp:posOffset>549275</wp:posOffset>
            </wp:positionV>
            <wp:extent cx="990600" cy="990600"/>
            <wp:effectExtent l="0" t="0" r="0" b="0"/>
            <wp:wrapNone/>
            <wp:docPr id="10247842" name="Picture 2" descr="A blue and yellow globe with whit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46740" name="Picture 2" descr="A blue and yellow globe with white squares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6FA2">
        <w:rPr>
          <w:rFonts w:ascii="Segoe UI Light" w:eastAsiaTheme="majorEastAsia" w:hAnsi="Segoe UI Light" w:cs="Segoe UI Light"/>
          <w:b/>
          <w:bCs/>
          <w:spacing w:val="-10"/>
          <w:kern w:val="28"/>
          <w:sz w:val="56"/>
          <w:szCs w:val="56"/>
          <w:rtl/>
        </w:rPr>
        <w:t xml:space="preserve">             </w:t>
      </w:r>
    </w:p>
    <w:p w14:paraId="340E22C1" w14:textId="77777777" w:rsidR="00415DC4" w:rsidRPr="00CF6FA2" w:rsidRDefault="00415DC4" w:rsidP="00415DC4">
      <w:pPr>
        <w:rPr>
          <w:rFonts w:ascii="Simplified Arabic" w:eastAsiaTheme="majorEastAsia" w:hAnsi="Simplified Arabic" w:cs="Simplified Arabic"/>
          <w:b/>
          <w:bCs/>
          <w:spacing w:val="-10"/>
          <w:kern w:val="28"/>
          <w:sz w:val="56"/>
          <w:szCs w:val="56"/>
        </w:rPr>
      </w:pPr>
      <w:r w:rsidRPr="002A12EC">
        <w:rPr>
          <w:rFonts w:ascii="Simplified Arabic" w:eastAsiaTheme="majorEastAsia" w:hAnsi="Simplified Arabic" w:cs="Simplified Arabic"/>
          <w:b/>
          <w:bCs/>
          <w:noProof/>
          <w:spacing w:val="-10"/>
          <w:kern w:val="28"/>
          <w:sz w:val="56"/>
          <w:szCs w:val="56"/>
        </w:rPr>
        <w:drawing>
          <wp:anchor distT="0" distB="0" distL="114300" distR="114300" simplePos="0" relativeHeight="251661312" behindDoc="0" locked="0" layoutInCell="1" allowOverlap="1" wp14:anchorId="45AF0D2B" wp14:editId="6799085B">
            <wp:simplePos x="0" y="0"/>
            <wp:positionH relativeFrom="column">
              <wp:posOffset>3435985</wp:posOffset>
            </wp:positionH>
            <wp:positionV relativeFrom="paragraph">
              <wp:posOffset>13335</wp:posOffset>
            </wp:positionV>
            <wp:extent cx="1012825" cy="880110"/>
            <wp:effectExtent l="0" t="0" r="0" b="0"/>
            <wp:wrapNone/>
            <wp:docPr id="1276823031" name="Picture 8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825" cy="880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12EC">
        <w:rPr>
          <w:rFonts w:ascii="Simplified Arabic" w:eastAsiaTheme="majorEastAsia" w:hAnsi="Simplified Arabic" w:cs="Simplified Arabic"/>
          <w:b/>
          <w:bCs/>
          <w:noProof/>
          <w:spacing w:val="-1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4E26DD0" wp14:editId="2D9BADD7">
                <wp:simplePos x="0" y="0"/>
                <wp:positionH relativeFrom="column">
                  <wp:posOffset>997585</wp:posOffset>
                </wp:positionH>
                <wp:positionV relativeFrom="paragraph">
                  <wp:posOffset>13335</wp:posOffset>
                </wp:positionV>
                <wp:extent cx="942975" cy="914400"/>
                <wp:effectExtent l="0" t="0" r="9525" b="0"/>
                <wp:wrapNone/>
                <wp:docPr id="97433751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14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FC2F7" w14:textId="77777777" w:rsidR="00415DC4" w:rsidRDefault="00415DC4" w:rsidP="00415DC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Company’s Logo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26DD0" id="Rectangle 7" o:spid="_x0000_s1026" style="position:absolute;left:0;text-align:left;margin-left:78.55pt;margin-top:1.05pt;width:74.25pt;height:1in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" fillcolor="#cfcdcd [2894]" stroked="f" strokeweight=".5pt">
                <v:textbox>
                  <w:txbxContent>
                    <w:p w14:paraId="41CFC2F7" w14:textId="77777777" w:rsidR="00415DC4" w:rsidRDefault="00415DC4" w:rsidP="00415DC4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Company’s Logo</w:t>
                      </w:r>
                    </w:p>
                  </w:txbxContent>
                </v:textbox>
              </v:rect>
            </w:pict>
          </mc:Fallback>
        </mc:AlternateContent>
      </w:r>
      <w:r w:rsidRPr="002A12EC">
        <w:rPr>
          <w:rFonts w:ascii="Simplified Arabic" w:eastAsiaTheme="majorEastAsia" w:hAnsi="Simplified Arabic" w:cs="Simplified Arabic"/>
          <w:b/>
          <w:bCs/>
          <w:noProof/>
          <w:spacing w:val="-1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868CC86" wp14:editId="777B0C17">
                <wp:simplePos x="0" y="0"/>
                <wp:positionH relativeFrom="column">
                  <wp:posOffset>2273935</wp:posOffset>
                </wp:positionH>
                <wp:positionV relativeFrom="paragraph">
                  <wp:posOffset>13335</wp:posOffset>
                </wp:positionV>
                <wp:extent cx="866775" cy="885825"/>
                <wp:effectExtent l="0" t="0" r="9525" b="9525"/>
                <wp:wrapNone/>
                <wp:docPr id="30102766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858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767E7" w14:textId="77777777" w:rsidR="00415DC4" w:rsidRDefault="00415DC4" w:rsidP="00415DC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lang w:bidi="ar-JO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lang w:bidi="ar-JO"/>
                              </w:rPr>
                              <w:t>Entity’s Logo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8CC86" id="Rectangle 6" o:spid="_x0000_s1027" style="position:absolute;left:0;text-align:left;margin-left:179.05pt;margin-top:1.05pt;width:68.25pt;height:69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" fillcolor="#cfcdcd [2894]" stroked="f" strokeweight=".5pt">
                <v:textbox>
                  <w:txbxContent>
                    <w:p w14:paraId="5A7767E7" w14:textId="77777777" w:rsidR="00415DC4" w:rsidRDefault="00415DC4" w:rsidP="00415DC4">
                      <w:pPr>
                        <w:jc w:val="center"/>
                        <w:rPr>
                          <w:rFonts w:asciiTheme="majorHAnsi" w:hAnsiTheme="majorHAnsi" w:cstheme="majorHAnsi"/>
                          <w:lang w:bidi="ar-JO"/>
                        </w:rPr>
                      </w:pPr>
                      <w:r>
                        <w:rPr>
                          <w:rFonts w:asciiTheme="majorHAnsi" w:hAnsiTheme="majorHAnsi" w:cstheme="majorHAnsi"/>
                          <w:lang w:bidi="ar-JO"/>
                        </w:rPr>
                        <w:t>Entity’s Logo</w:t>
                      </w:r>
                    </w:p>
                  </w:txbxContent>
                </v:textbox>
              </v:rect>
            </w:pict>
          </mc:Fallback>
        </mc:AlternateContent>
      </w:r>
    </w:p>
    <w:p w14:paraId="1D58153D" w14:textId="77777777" w:rsidR="00415DC4" w:rsidRPr="00CF6FA2" w:rsidRDefault="00415DC4" w:rsidP="00415DC4">
      <w:pPr>
        <w:rPr>
          <w:rFonts w:ascii="Simplified Arabic" w:eastAsiaTheme="majorEastAsia" w:hAnsi="Simplified Arabic" w:cs="Simplified Arabic"/>
          <w:b/>
          <w:bCs/>
          <w:spacing w:val="-10"/>
          <w:kern w:val="28"/>
          <w:sz w:val="56"/>
          <w:szCs w:val="56"/>
        </w:rPr>
      </w:pPr>
    </w:p>
    <w:p w14:paraId="573397CE" w14:textId="77777777" w:rsidR="00415DC4" w:rsidRPr="00CF6FA2" w:rsidRDefault="00415DC4" w:rsidP="00415DC4">
      <w:pPr>
        <w:rPr>
          <w:rFonts w:ascii="Simplified Arabic" w:eastAsiaTheme="majorEastAsia" w:hAnsi="Simplified Arabic" w:cs="Simplified Arabic"/>
          <w:b/>
          <w:bCs/>
          <w:spacing w:val="-10"/>
          <w:kern w:val="28"/>
          <w:sz w:val="56"/>
          <w:szCs w:val="56"/>
        </w:rPr>
      </w:pPr>
    </w:p>
    <w:tbl>
      <w:tblPr>
        <w:tblpPr w:leftFromText="180" w:rightFromText="180" w:vertAnchor="text" w:horzAnchor="page" w:tblpX="856" w:tblpY="1057"/>
        <w:tblW w:w="417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45"/>
        <w:gridCol w:w="3779"/>
      </w:tblGrid>
      <w:tr w:rsidR="00415DC4" w:rsidRPr="00CF6FA2" w14:paraId="2EC94336" w14:textId="77777777" w:rsidTr="00717C05">
        <w:tc>
          <w:tcPr>
            <w:tcW w:w="2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3A116" w14:textId="77777777" w:rsidR="00415DC4" w:rsidRPr="00CF6FA2" w:rsidRDefault="00415DC4" w:rsidP="00717C05">
            <w:pPr>
              <w:pStyle w:val="Subtitle"/>
              <w:jc w:val="center"/>
              <w:rPr>
                <w:rFonts w:ascii="Simplified Arabic" w:eastAsiaTheme="majorEastAsia" w:hAnsi="Simplified Arabic" w:cs="Simplified Arabic"/>
                <w:b/>
                <w:bCs/>
                <w:color w:val="auto"/>
                <w:spacing w:val="-10"/>
                <w:kern w:val="28"/>
                <w:sz w:val="32"/>
                <w:szCs w:val="32"/>
                <w:lang w:bidi="ar-JO"/>
              </w:rPr>
            </w:pPr>
            <w:r w:rsidRPr="002A12EC">
              <w:rPr>
                <w:rFonts w:ascii="Simplified Arabic" w:eastAsiaTheme="majorEastAsia" w:hAnsi="Simplified Arabic" w:cs="Simplified Arabic"/>
                <w:b/>
                <w:bCs/>
                <w:color w:val="auto"/>
                <w:spacing w:val="-10"/>
                <w:kern w:val="28"/>
                <w:sz w:val="32"/>
                <w:szCs w:val="32"/>
                <w:rtl/>
                <w:lang w:bidi="ar-JO"/>
              </w:rPr>
              <w:t>اتفاقية المشروع الخاص بمنصة إدارة المعلومات التربوية والتعلم والمحتوى الإلكتروني لعام 2025</w:t>
            </w:r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057AE5F" w14:textId="77777777" w:rsidR="00415DC4" w:rsidRPr="00CF6FA2" w:rsidRDefault="00415DC4" w:rsidP="00717C05">
            <w:pPr>
              <w:jc w:val="center"/>
              <w:rPr>
                <w:rFonts w:ascii="Simplified Arabic" w:eastAsiaTheme="majorEastAsia" w:hAnsi="Simplified Arabic" w:cs="Simplified Arabic"/>
                <w:b/>
                <w:bCs/>
                <w:spacing w:val="-10"/>
                <w:kern w:val="28"/>
                <w:sz w:val="32"/>
                <w:szCs w:val="32"/>
              </w:rPr>
            </w:pPr>
            <w:r>
              <w:rPr>
                <w:rFonts w:ascii="Simplified Arabic" w:eastAsiaTheme="majorEastAsia" w:hAnsi="Simplified Arabic" w:cs="Simplified Arabic" w:hint="cs"/>
                <w:b/>
                <w:bCs/>
                <w:spacing w:val="-10"/>
                <w:kern w:val="28"/>
                <w:sz w:val="32"/>
                <w:szCs w:val="32"/>
                <w:rtl/>
                <w:lang w:bidi="ar-JO"/>
              </w:rPr>
              <w:t>التلزيم/ اسم المشروع</w:t>
            </w:r>
          </w:p>
        </w:tc>
      </w:tr>
      <w:tr w:rsidR="00415DC4" w:rsidRPr="00CF6FA2" w14:paraId="1791D0B3" w14:textId="77777777" w:rsidTr="00717C05">
        <w:tc>
          <w:tcPr>
            <w:tcW w:w="2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43A24" w14:textId="77777777" w:rsidR="00415DC4" w:rsidRPr="00CF6FA2" w:rsidRDefault="00415DC4" w:rsidP="00717C05">
            <w:pPr>
              <w:pStyle w:val="Subtitle"/>
              <w:jc w:val="center"/>
              <w:rPr>
                <w:rFonts w:ascii="Simplified Arabic" w:eastAsiaTheme="majorEastAsia" w:hAnsi="Simplified Arabic" w:cs="Simplified Arabic"/>
                <w:b/>
                <w:bCs/>
                <w:color w:val="auto"/>
                <w:spacing w:val="-10"/>
                <w:kern w:val="28"/>
                <w:sz w:val="32"/>
                <w:szCs w:val="32"/>
                <w:rtl/>
                <w:lang w:bidi="ar-JO"/>
              </w:rPr>
            </w:pPr>
            <w:r w:rsidRPr="002A12EC">
              <w:rPr>
                <w:rFonts w:ascii="Simplified Arabic" w:eastAsiaTheme="majorEastAsia" w:hAnsi="Simplified Arabic" w:cs="Simplified Arabic"/>
                <w:b/>
                <w:bCs/>
                <w:color w:val="auto"/>
                <w:spacing w:val="-10"/>
                <w:kern w:val="28"/>
                <w:sz w:val="32"/>
                <w:szCs w:val="32"/>
                <w:rtl/>
                <w:lang w:bidi="ar-JO"/>
              </w:rPr>
              <w:t>الوجبات المدرسية</w:t>
            </w:r>
            <w:r w:rsidRPr="002A12EC">
              <w:rPr>
                <w:rFonts w:ascii="Simplified Arabic" w:eastAsiaTheme="majorEastAsia" w:hAnsi="Simplified Arabic" w:cs="Simplified Arabic"/>
                <w:b/>
                <w:bCs/>
                <w:color w:val="auto"/>
                <w:spacing w:val="-10"/>
                <w:kern w:val="28"/>
                <w:sz w:val="32"/>
                <w:szCs w:val="32"/>
                <w:lang w:bidi="ar-JO"/>
              </w:rPr>
              <w:t>/</w:t>
            </w:r>
            <w:r w:rsidRPr="002A12EC">
              <w:rPr>
                <w:rFonts w:ascii="Simplified Arabic" w:eastAsiaTheme="majorEastAsia" w:hAnsi="Simplified Arabic" w:cs="Simplified Arabic"/>
                <w:b/>
                <w:bCs/>
                <w:color w:val="auto"/>
                <w:spacing w:val="-10"/>
                <w:kern w:val="28"/>
                <w:sz w:val="32"/>
                <w:szCs w:val="32"/>
                <w:rtl/>
                <w:lang w:bidi="ar-JO"/>
              </w:rPr>
              <w:t>وثيقة جمع المتطلبات</w:t>
            </w:r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AD77AE0" w14:textId="77777777" w:rsidR="00415DC4" w:rsidRPr="00CF6FA2" w:rsidRDefault="00415DC4" w:rsidP="00717C05">
            <w:pPr>
              <w:jc w:val="center"/>
              <w:rPr>
                <w:rFonts w:ascii="Simplified Arabic" w:eastAsiaTheme="majorEastAsia" w:hAnsi="Simplified Arabic" w:cs="Simplified Arabic"/>
                <w:b/>
                <w:bCs/>
                <w:spacing w:val="-10"/>
                <w:kern w:val="28"/>
                <w:sz w:val="32"/>
                <w:szCs w:val="32"/>
                <w:rtl/>
                <w:lang w:bidi="ar-JO"/>
              </w:rPr>
            </w:pPr>
            <w:r w:rsidRPr="002A12EC">
              <w:rPr>
                <w:rFonts w:ascii="Simplified Arabic" w:eastAsiaTheme="majorEastAsia" w:hAnsi="Simplified Arabic" w:cs="Simplified Arabic"/>
                <w:b/>
                <w:bCs/>
                <w:spacing w:val="-10"/>
                <w:kern w:val="28"/>
                <w:sz w:val="32"/>
                <w:szCs w:val="32"/>
                <w:rtl/>
              </w:rPr>
              <w:t>اس</w:t>
            </w:r>
            <w:r w:rsidRPr="00CF6FA2">
              <w:rPr>
                <w:rFonts w:ascii="Simplified Arabic" w:eastAsiaTheme="majorEastAsia" w:hAnsi="Simplified Arabic" w:cs="Simplified Arabic"/>
                <w:b/>
                <w:bCs/>
                <w:spacing w:val="-10"/>
                <w:kern w:val="28"/>
                <w:sz w:val="32"/>
                <w:szCs w:val="32"/>
                <w:rtl/>
              </w:rPr>
              <w:t>م الوثيقة</w:t>
            </w:r>
          </w:p>
        </w:tc>
      </w:tr>
      <w:tr w:rsidR="00415DC4" w:rsidRPr="00CF6FA2" w14:paraId="09AF5A66" w14:textId="77777777" w:rsidTr="00717C05">
        <w:tc>
          <w:tcPr>
            <w:tcW w:w="2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01707" w14:textId="77777777" w:rsidR="00415DC4" w:rsidRPr="002A12EC" w:rsidRDefault="00415DC4" w:rsidP="00717C05">
            <w:pPr>
              <w:jc w:val="center"/>
              <w:rPr>
                <w:rFonts w:ascii="Simplified Arabic" w:eastAsiaTheme="majorEastAsia" w:hAnsi="Simplified Arabic" w:cs="Simplified Arabic"/>
                <w:b/>
                <w:bCs/>
                <w:spacing w:val="-10"/>
                <w:kern w:val="28"/>
                <w:sz w:val="32"/>
                <w:szCs w:val="32"/>
                <w:rtl/>
                <w:lang w:bidi="ar-JO"/>
              </w:rPr>
            </w:pPr>
            <w:r>
              <w:rPr>
                <w:rFonts w:ascii="Simplified Arabic" w:eastAsiaTheme="majorEastAsia" w:hAnsi="Simplified Arabic" w:cs="Simplified Arabic" w:hint="cs"/>
                <w:b/>
                <w:bCs/>
                <w:spacing w:val="-10"/>
                <w:kern w:val="28"/>
                <w:sz w:val="32"/>
                <w:szCs w:val="32"/>
                <w:rtl/>
                <w:lang w:bidi="ar-JO"/>
              </w:rPr>
              <w:t>المجموعة المتكاملة للتكنولوجيا</w:t>
            </w:r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E8043A2" w14:textId="77777777" w:rsidR="00415DC4" w:rsidRPr="00CF6FA2" w:rsidRDefault="00415DC4" w:rsidP="00717C05">
            <w:pPr>
              <w:jc w:val="center"/>
              <w:rPr>
                <w:rFonts w:ascii="Simplified Arabic" w:eastAsiaTheme="majorEastAsia" w:hAnsi="Simplified Arabic" w:cs="Simplified Arabic"/>
                <w:b/>
                <w:bCs/>
                <w:spacing w:val="-10"/>
                <w:kern w:val="28"/>
                <w:sz w:val="32"/>
                <w:szCs w:val="32"/>
                <w:rtl/>
              </w:rPr>
            </w:pPr>
            <w:r w:rsidRPr="005F4C0E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>منشئ المستند</w:t>
            </w:r>
          </w:p>
        </w:tc>
      </w:tr>
      <w:tr w:rsidR="00415DC4" w:rsidRPr="00CF6FA2" w14:paraId="05715AC8" w14:textId="77777777" w:rsidTr="00717C05">
        <w:tc>
          <w:tcPr>
            <w:tcW w:w="2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BA58A" w14:textId="77777777" w:rsidR="00415DC4" w:rsidRPr="002A12EC" w:rsidRDefault="00415DC4" w:rsidP="00717C05">
            <w:pPr>
              <w:jc w:val="center"/>
              <w:rPr>
                <w:rFonts w:ascii="Simplified Arabic" w:eastAsiaTheme="majorEastAsia" w:hAnsi="Simplified Arabic" w:cs="Simplified Arabic"/>
                <w:b/>
                <w:bCs/>
                <w:spacing w:val="-10"/>
                <w:kern w:val="28"/>
                <w:sz w:val="32"/>
                <w:szCs w:val="32"/>
                <w:lang w:bidi="ar-JO"/>
              </w:rPr>
            </w:pPr>
            <w:r>
              <w:rPr>
                <w:rFonts w:ascii="Simplified Arabic" w:eastAsiaTheme="majorEastAsia" w:hAnsi="Simplified Arabic" w:cs="Simplified Arabic" w:hint="cs"/>
                <w:b/>
                <w:bCs/>
                <w:spacing w:val="-10"/>
                <w:kern w:val="28"/>
                <w:sz w:val="32"/>
                <w:szCs w:val="32"/>
                <w:rtl/>
                <w:lang w:bidi="ar-JO"/>
              </w:rPr>
              <w:t>وزارة التربية والتعليم</w:t>
            </w:r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07A7899" w14:textId="77777777" w:rsidR="00415DC4" w:rsidRPr="00CF6FA2" w:rsidRDefault="00415DC4" w:rsidP="00717C05">
            <w:pPr>
              <w:jc w:val="center"/>
              <w:rPr>
                <w:rFonts w:ascii="Simplified Arabic" w:eastAsiaTheme="majorEastAsia" w:hAnsi="Simplified Arabic" w:cs="Simplified Arabic"/>
                <w:b/>
                <w:bCs/>
                <w:spacing w:val="-10"/>
                <w:kern w:val="28"/>
                <w:sz w:val="32"/>
                <w:szCs w:val="32"/>
                <w:rtl/>
              </w:rPr>
            </w:pPr>
            <w:r w:rsidRPr="005F4C0E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الجهة المستهدفة</w:t>
            </w:r>
          </w:p>
        </w:tc>
      </w:tr>
      <w:tr w:rsidR="00415DC4" w:rsidRPr="00CF6FA2" w14:paraId="6D790C23" w14:textId="77777777" w:rsidTr="00717C05">
        <w:tc>
          <w:tcPr>
            <w:tcW w:w="2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44BEC" w14:textId="68CB2C72" w:rsidR="00415DC4" w:rsidRPr="00CF6FA2" w:rsidRDefault="00F273A6" w:rsidP="00717C05">
            <w:pPr>
              <w:jc w:val="center"/>
              <w:rPr>
                <w:rFonts w:ascii="Simplified Arabic" w:eastAsiaTheme="majorEastAsia" w:hAnsi="Simplified Arabic" w:cs="Simplified Arabic"/>
                <w:b/>
                <w:bCs/>
                <w:spacing w:val="-10"/>
                <w:kern w:val="28"/>
                <w:sz w:val="32"/>
                <w:szCs w:val="32"/>
                <w:rtl/>
                <w:lang w:bidi="ar-JO"/>
              </w:rPr>
            </w:pPr>
            <w:r>
              <w:rPr>
                <w:rFonts w:ascii="Simplified Arabic" w:eastAsiaTheme="majorEastAsia" w:hAnsi="Simplified Arabic" w:cs="Simplified Arabic" w:hint="cs"/>
                <w:b/>
                <w:bCs/>
                <w:spacing w:val="-10"/>
                <w:kern w:val="28"/>
                <w:sz w:val="32"/>
                <w:szCs w:val="32"/>
                <w:rtl/>
                <w:lang w:bidi="ar-SY"/>
              </w:rPr>
              <w:t>15</w:t>
            </w:r>
            <w:r w:rsidR="00415DC4">
              <w:rPr>
                <w:rFonts w:ascii="Simplified Arabic" w:eastAsiaTheme="majorEastAsia" w:hAnsi="Simplified Arabic" w:cs="Simplified Arabic" w:hint="cs"/>
                <w:b/>
                <w:bCs/>
                <w:spacing w:val="-10"/>
                <w:kern w:val="28"/>
                <w:sz w:val="32"/>
                <w:szCs w:val="32"/>
                <w:rtl/>
                <w:lang w:bidi="ar-JO"/>
              </w:rPr>
              <w:t>/</w:t>
            </w:r>
            <w:r w:rsidR="0096351E">
              <w:rPr>
                <w:rFonts w:ascii="Simplified Arabic" w:eastAsiaTheme="majorEastAsia" w:hAnsi="Simplified Arabic" w:cs="Simplified Arabic" w:hint="cs"/>
                <w:b/>
                <w:bCs/>
                <w:spacing w:val="-10"/>
                <w:kern w:val="28"/>
                <w:sz w:val="32"/>
                <w:szCs w:val="32"/>
                <w:rtl/>
                <w:lang w:bidi="ar-JO"/>
              </w:rPr>
              <w:t>5</w:t>
            </w:r>
            <w:r w:rsidR="00415DC4">
              <w:rPr>
                <w:rFonts w:ascii="Simplified Arabic" w:eastAsiaTheme="majorEastAsia" w:hAnsi="Simplified Arabic" w:cs="Simplified Arabic" w:hint="cs"/>
                <w:b/>
                <w:bCs/>
                <w:spacing w:val="-10"/>
                <w:kern w:val="28"/>
                <w:sz w:val="32"/>
                <w:szCs w:val="32"/>
                <w:rtl/>
                <w:lang w:bidi="ar-JO"/>
              </w:rPr>
              <w:t>/2025</w:t>
            </w:r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7D18F73" w14:textId="77777777" w:rsidR="00415DC4" w:rsidRPr="00CF6FA2" w:rsidRDefault="00415DC4" w:rsidP="00717C05">
            <w:pPr>
              <w:jc w:val="center"/>
              <w:rPr>
                <w:rFonts w:ascii="Simplified Arabic" w:eastAsiaTheme="majorEastAsia" w:hAnsi="Simplified Arabic" w:cs="Simplified Arabic"/>
                <w:b/>
                <w:bCs/>
                <w:spacing w:val="-10"/>
                <w:kern w:val="28"/>
                <w:sz w:val="32"/>
                <w:szCs w:val="32"/>
              </w:rPr>
            </w:pPr>
            <w:r w:rsidRPr="00CF6FA2">
              <w:rPr>
                <w:rFonts w:ascii="Simplified Arabic" w:eastAsiaTheme="majorEastAsia" w:hAnsi="Simplified Arabic" w:cs="Simplified Arabic"/>
                <w:b/>
                <w:bCs/>
                <w:spacing w:val="-10"/>
                <w:kern w:val="28"/>
                <w:sz w:val="32"/>
                <w:szCs w:val="32"/>
                <w:rtl/>
              </w:rPr>
              <w:t>ا</w:t>
            </w:r>
            <w:r w:rsidRPr="002A12EC">
              <w:rPr>
                <w:rFonts w:ascii="Simplified Arabic" w:eastAsiaTheme="majorEastAsia" w:hAnsi="Simplified Arabic" w:cs="Simplified Arabic"/>
                <w:b/>
                <w:bCs/>
                <w:spacing w:val="-10"/>
                <w:kern w:val="28"/>
                <w:sz w:val="32"/>
                <w:szCs w:val="32"/>
                <w:rtl/>
              </w:rPr>
              <w:t>لتاريخ</w:t>
            </w:r>
          </w:p>
        </w:tc>
      </w:tr>
    </w:tbl>
    <w:p w14:paraId="57D380FE" w14:textId="77777777" w:rsidR="00415DC4" w:rsidRDefault="00415DC4" w:rsidP="00415DC4">
      <w:pPr>
        <w:rPr>
          <w:rFonts w:ascii="Simplified Arabic" w:eastAsiaTheme="majorEastAsia" w:hAnsi="Simplified Arabic" w:cs="Simplified Arabic"/>
          <w:b/>
          <w:bCs/>
          <w:spacing w:val="-10"/>
          <w:kern w:val="28"/>
          <w:sz w:val="40"/>
          <w:szCs w:val="40"/>
          <w:rtl/>
        </w:rPr>
      </w:pPr>
    </w:p>
    <w:p w14:paraId="680867DD" w14:textId="77777777" w:rsidR="00415DC4" w:rsidRDefault="00415DC4" w:rsidP="00415DC4">
      <w:pPr>
        <w:rPr>
          <w:rFonts w:ascii="Simplified Arabic" w:eastAsiaTheme="majorEastAsia" w:hAnsi="Simplified Arabic" w:cs="Simplified Arabic"/>
          <w:b/>
          <w:bCs/>
          <w:spacing w:val="-10"/>
          <w:kern w:val="28"/>
          <w:sz w:val="40"/>
          <w:szCs w:val="40"/>
          <w:rtl/>
        </w:rPr>
      </w:pPr>
    </w:p>
    <w:p w14:paraId="25857017" w14:textId="77777777" w:rsidR="00415DC4" w:rsidRPr="00CF6FA2" w:rsidRDefault="00415DC4" w:rsidP="00415DC4">
      <w:pPr>
        <w:rPr>
          <w:rFonts w:ascii="Simplified Arabic" w:eastAsiaTheme="majorEastAsia" w:hAnsi="Simplified Arabic" w:cs="Simplified Arabic"/>
          <w:b/>
          <w:bCs/>
          <w:spacing w:val="-10"/>
          <w:kern w:val="28"/>
          <w:sz w:val="40"/>
          <w:szCs w:val="40"/>
        </w:rPr>
      </w:pPr>
    </w:p>
    <w:p w14:paraId="0B29DDED" w14:textId="77777777" w:rsidR="00415DC4" w:rsidRPr="00CF6FA2" w:rsidRDefault="00415DC4" w:rsidP="00415DC4">
      <w:pPr>
        <w:rPr>
          <w:rFonts w:ascii="Simplified Arabic" w:eastAsiaTheme="majorEastAsia" w:hAnsi="Simplified Arabic" w:cs="Simplified Arabic"/>
          <w:b/>
          <w:bCs/>
          <w:spacing w:val="-10"/>
          <w:kern w:val="28"/>
          <w:sz w:val="40"/>
          <w:szCs w:val="40"/>
        </w:rPr>
      </w:pPr>
    </w:p>
    <w:p w14:paraId="60339015" w14:textId="77777777" w:rsidR="00415DC4" w:rsidRPr="00CF6FA2" w:rsidRDefault="00415DC4" w:rsidP="00415DC4">
      <w:pPr>
        <w:rPr>
          <w:rFonts w:ascii="Simplified Arabic" w:eastAsiaTheme="majorEastAsia" w:hAnsi="Simplified Arabic" w:cs="Simplified Arabic"/>
          <w:b/>
          <w:bCs/>
          <w:spacing w:val="-10"/>
          <w:kern w:val="28"/>
          <w:sz w:val="40"/>
          <w:szCs w:val="40"/>
        </w:rPr>
      </w:pPr>
    </w:p>
    <w:p w14:paraId="352B5E4E" w14:textId="77777777" w:rsidR="00415DC4" w:rsidRPr="00CF6FA2" w:rsidRDefault="00415DC4" w:rsidP="00415DC4">
      <w:pPr>
        <w:rPr>
          <w:rFonts w:ascii="Simplified Arabic" w:eastAsiaTheme="majorEastAsia" w:hAnsi="Simplified Arabic" w:cs="Simplified Arabic"/>
          <w:b/>
          <w:bCs/>
          <w:spacing w:val="-10"/>
          <w:kern w:val="28"/>
          <w:sz w:val="40"/>
          <w:szCs w:val="40"/>
        </w:rPr>
      </w:pPr>
    </w:p>
    <w:p w14:paraId="5BCDA6A8" w14:textId="77777777" w:rsidR="00415DC4" w:rsidRPr="00CF6FA2" w:rsidRDefault="00415DC4" w:rsidP="00415DC4">
      <w:pPr>
        <w:rPr>
          <w:rFonts w:ascii="Simplified Arabic" w:eastAsiaTheme="majorEastAsia" w:hAnsi="Simplified Arabic" w:cs="Simplified Arabic"/>
          <w:b/>
          <w:bCs/>
          <w:spacing w:val="-10"/>
          <w:kern w:val="28"/>
          <w:sz w:val="40"/>
          <w:szCs w:val="40"/>
          <w:rtl/>
          <w:lang w:bidi="ar-JO"/>
        </w:rPr>
      </w:pPr>
    </w:p>
    <w:p w14:paraId="7B7F7071" w14:textId="77777777" w:rsidR="00415DC4" w:rsidRPr="002A12EC" w:rsidRDefault="00415DC4" w:rsidP="00415DC4">
      <w:pPr>
        <w:jc w:val="center"/>
        <w:rPr>
          <w:rFonts w:ascii="Simplified Arabic" w:eastAsiaTheme="majorEastAsia" w:hAnsi="Simplified Arabic" w:cs="Simplified Arabic"/>
          <w:b/>
          <w:bCs/>
          <w:spacing w:val="-10"/>
          <w:kern w:val="28"/>
          <w:sz w:val="40"/>
          <w:szCs w:val="40"/>
        </w:rPr>
      </w:pPr>
    </w:p>
    <w:p w14:paraId="63099117" w14:textId="35B827B2" w:rsidR="00415DC4" w:rsidRPr="00CF6FA2" w:rsidRDefault="00415DC4" w:rsidP="00415DC4">
      <w:pPr>
        <w:jc w:val="center"/>
        <w:rPr>
          <w:rFonts w:ascii="Simplified Arabic" w:eastAsiaTheme="majorEastAsia" w:hAnsi="Simplified Arabic" w:cs="Simplified Arabic"/>
          <w:b/>
          <w:bCs/>
          <w:spacing w:val="-10"/>
          <w:kern w:val="28"/>
          <w:sz w:val="40"/>
          <w:szCs w:val="40"/>
        </w:rPr>
      </w:pPr>
      <w:r w:rsidRPr="00CF6FA2">
        <w:rPr>
          <w:rFonts w:ascii="Simplified Arabic" w:eastAsiaTheme="majorEastAsia" w:hAnsi="Simplified Arabic" w:cs="Simplified Arabic"/>
          <w:b/>
          <w:bCs/>
          <w:spacing w:val="-10"/>
          <w:kern w:val="28"/>
          <w:sz w:val="40"/>
          <w:szCs w:val="40"/>
          <w:rtl/>
        </w:rPr>
        <w:t>المواف</w:t>
      </w:r>
      <w:r w:rsidR="001E0E84">
        <w:rPr>
          <w:rFonts w:ascii="Simplified Arabic" w:eastAsiaTheme="majorEastAsia" w:hAnsi="Simplified Arabic" w:cs="Simplified Arabic" w:hint="cs"/>
          <w:b/>
          <w:bCs/>
          <w:spacing w:val="-10"/>
          <w:kern w:val="28"/>
          <w:sz w:val="40"/>
          <w:szCs w:val="40"/>
          <w:rtl/>
        </w:rPr>
        <w:t>ـ</w:t>
      </w:r>
      <w:r w:rsidRPr="00CF6FA2">
        <w:rPr>
          <w:rFonts w:ascii="Simplified Arabic" w:eastAsiaTheme="majorEastAsia" w:hAnsi="Simplified Arabic" w:cs="Simplified Arabic"/>
          <w:b/>
          <w:bCs/>
          <w:spacing w:val="-10"/>
          <w:kern w:val="28"/>
          <w:sz w:val="40"/>
          <w:szCs w:val="40"/>
          <w:rtl/>
        </w:rPr>
        <w:t>ق</w:t>
      </w:r>
      <w:r w:rsidR="001E0E84">
        <w:rPr>
          <w:rFonts w:ascii="Simplified Arabic" w:eastAsiaTheme="majorEastAsia" w:hAnsi="Simplified Arabic" w:cs="Simplified Arabic" w:hint="cs"/>
          <w:b/>
          <w:bCs/>
          <w:spacing w:val="-10"/>
          <w:kern w:val="28"/>
          <w:sz w:val="40"/>
          <w:szCs w:val="40"/>
          <w:rtl/>
        </w:rPr>
        <w:t>ـــــــ</w:t>
      </w:r>
      <w:r w:rsidRPr="00CF6FA2">
        <w:rPr>
          <w:rFonts w:ascii="Simplified Arabic" w:eastAsiaTheme="majorEastAsia" w:hAnsi="Simplified Arabic" w:cs="Simplified Arabic"/>
          <w:b/>
          <w:bCs/>
          <w:spacing w:val="-10"/>
          <w:kern w:val="28"/>
          <w:sz w:val="40"/>
          <w:szCs w:val="40"/>
          <w:rtl/>
        </w:rPr>
        <w:t>ات</w:t>
      </w:r>
      <w:r>
        <w:rPr>
          <w:rFonts w:ascii="Simplified Arabic" w:eastAsiaTheme="majorEastAsia" w:hAnsi="Simplified Arabic" w:cs="Simplified Arabic"/>
          <w:b/>
          <w:bCs/>
          <w:spacing w:val="-10"/>
          <w:kern w:val="28"/>
          <w:sz w:val="40"/>
          <w:szCs w:val="40"/>
          <w:rtl/>
        </w:rPr>
        <w:tab/>
      </w:r>
      <w:r>
        <w:rPr>
          <w:rFonts w:ascii="Simplified Arabic" w:eastAsiaTheme="majorEastAsia" w:hAnsi="Simplified Arabic" w:cs="Simplified Arabic"/>
          <w:b/>
          <w:bCs/>
          <w:spacing w:val="-10"/>
          <w:kern w:val="28"/>
          <w:sz w:val="40"/>
          <w:szCs w:val="40"/>
          <w:rtl/>
        </w:rPr>
        <w:tab/>
      </w:r>
      <w:r>
        <w:rPr>
          <w:rFonts w:ascii="Simplified Arabic" w:eastAsiaTheme="majorEastAsia" w:hAnsi="Simplified Arabic" w:cs="Simplified Arabic" w:hint="cs"/>
          <w:b/>
          <w:bCs/>
          <w:spacing w:val="-10"/>
          <w:kern w:val="28"/>
          <w:sz w:val="40"/>
          <w:szCs w:val="40"/>
          <w:rtl/>
        </w:rPr>
        <w:t xml:space="preserve">    </w:t>
      </w:r>
    </w:p>
    <w:p w14:paraId="01100AE2" w14:textId="77777777" w:rsidR="00415DC4" w:rsidRPr="00CF6FA2" w:rsidRDefault="00415DC4" w:rsidP="00415DC4">
      <w:pPr>
        <w:jc w:val="both"/>
        <w:rPr>
          <w:rFonts w:ascii="Simplified Arabic" w:eastAsiaTheme="majorEastAsia" w:hAnsi="Simplified Arabic" w:cs="Simplified Arabic"/>
          <w:b/>
          <w:bCs/>
          <w:spacing w:val="-10"/>
          <w:kern w:val="28"/>
          <w:sz w:val="40"/>
          <w:szCs w:val="40"/>
          <w:rtl/>
        </w:rPr>
      </w:pPr>
    </w:p>
    <w:tbl>
      <w:tblPr>
        <w:tblpPr w:leftFromText="180" w:rightFromText="180" w:vertAnchor="text" w:tblpY="1"/>
        <w:tblOverlap w:val="never"/>
        <w:tblW w:w="42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4"/>
        <w:gridCol w:w="2377"/>
        <w:gridCol w:w="2377"/>
        <w:gridCol w:w="1856"/>
      </w:tblGrid>
      <w:tr w:rsidR="00415DC4" w:rsidRPr="002A12EC" w14:paraId="4C7D577C" w14:textId="77777777" w:rsidTr="00717C05"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F7E2650" w14:textId="77777777" w:rsidR="00415DC4" w:rsidRPr="00CF6FA2" w:rsidRDefault="00415DC4" w:rsidP="00717C05">
            <w:pPr>
              <w:jc w:val="center"/>
              <w:rPr>
                <w:rFonts w:ascii="Simplified Arabic" w:eastAsiaTheme="majorEastAsia" w:hAnsi="Simplified Arabic" w:cs="Simplified Arabic"/>
                <w:b/>
                <w:bCs/>
                <w:spacing w:val="-10"/>
                <w:kern w:val="28"/>
                <w:sz w:val="28"/>
                <w:szCs w:val="28"/>
                <w:rtl/>
              </w:rPr>
            </w:pPr>
            <w:r w:rsidRPr="00CF6FA2">
              <w:rPr>
                <w:rFonts w:ascii="Simplified Arabic" w:eastAsiaTheme="majorEastAsia" w:hAnsi="Simplified Arabic" w:cs="Simplified Arabic"/>
                <w:b/>
                <w:bCs/>
                <w:spacing w:val="-10"/>
                <w:kern w:val="28"/>
                <w:sz w:val="28"/>
                <w:szCs w:val="28"/>
                <w:rtl/>
              </w:rPr>
              <w:t>التوقيع</w:t>
            </w:r>
          </w:p>
        </w:tc>
        <w:tc>
          <w:tcPr>
            <w:tcW w:w="1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590BD55" w14:textId="77777777" w:rsidR="00415DC4" w:rsidRPr="00CF6FA2" w:rsidRDefault="00415DC4" w:rsidP="00717C05">
            <w:pPr>
              <w:jc w:val="center"/>
              <w:rPr>
                <w:rFonts w:ascii="Simplified Arabic" w:eastAsiaTheme="majorEastAsia" w:hAnsi="Simplified Arabic" w:cs="Simplified Arabic"/>
                <w:b/>
                <w:bCs/>
                <w:spacing w:val="-10"/>
                <w:kern w:val="28"/>
                <w:sz w:val="28"/>
                <w:szCs w:val="28"/>
                <w:rtl/>
              </w:rPr>
            </w:pPr>
            <w:r w:rsidRPr="00CF6FA2">
              <w:rPr>
                <w:rFonts w:ascii="Simplified Arabic" w:eastAsiaTheme="majorEastAsia" w:hAnsi="Simplified Arabic" w:cs="Simplified Arabic"/>
                <w:b/>
                <w:bCs/>
                <w:spacing w:val="-10"/>
                <w:kern w:val="28"/>
                <w:sz w:val="28"/>
                <w:szCs w:val="28"/>
                <w:rtl/>
                <w:lang w:bidi="ar-JO"/>
              </w:rPr>
              <w:t>التاريخ</w:t>
            </w:r>
          </w:p>
        </w:tc>
        <w:tc>
          <w:tcPr>
            <w:tcW w:w="1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CBC24E5" w14:textId="77777777" w:rsidR="00415DC4" w:rsidRPr="00CF6FA2" w:rsidRDefault="00415DC4" w:rsidP="00717C05">
            <w:pPr>
              <w:jc w:val="center"/>
              <w:rPr>
                <w:rFonts w:ascii="Simplified Arabic" w:eastAsiaTheme="majorEastAsia" w:hAnsi="Simplified Arabic" w:cs="Simplified Arabic"/>
                <w:b/>
                <w:bCs/>
                <w:spacing w:val="-10"/>
                <w:kern w:val="28"/>
                <w:sz w:val="28"/>
                <w:szCs w:val="28"/>
              </w:rPr>
            </w:pPr>
            <w:r w:rsidRPr="00CF6FA2">
              <w:rPr>
                <w:rFonts w:ascii="Simplified Arabic" w:eastAsiaTheme="majorEastAsia" w:hAnsi="Simplified Arabic" w:cs="Simplified Arabic"/>
                <w:b/>
                <w:bCs/>
                <w:spacing w:val="-10"/>
                <w:kern w:val="28"/>
                <w:sz w:val="28"/>
                <w:szCs w:val="28"/>
                <w:rtl/>
              </w:rPr>
              <w:t>الدور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8E035D0" w14:textId="77777777" w:rsidR="00415DC4" w:rsidRPr="00CF6FA2" w:rsidRDefault="00415DC4" w:rsidP="00717C05">
            <w:pPr>
              <w:jc w:val="center"/>
              <w:rPr>
                <w:rFonts w:ascii="Simplified Arabic" w:eastAsiaTheme="majorEastAsia" w:hAnsi="Simplified Arabic" w:cs="Simplified Arabic"/>
                <w:b/>
                <w:bCs/>
                <w:spacing w:val="-10"/>
                <w:kern w:val="28"/>
                <w:sz w:val="28"/>
                <w:szCs w:val="28"/>
              </w:rPr>
            </w:pPr>
            <w:r w:rsidRPr="00CF6FA2">
              <w:rPr>
                <w:rFonts w:ascii="Simplified Arabic" w:eastAsiaTheme="majorEastAsia" w:hAnsi="Simplified Arabic" w:cs="Simplified Arabic"/>
                <w:b/>
                <w:bCs/>
                <w:spacing w:val="-10"/>
                <w:kern w:val="28"/>
                <w:sz w:val="28"/>
                <w:szCs w:val="28"/>
                <w:rtl/>
              </w:rPr>
              <w:t>الاســـــم</w:t>
            </w:r>
          </w:p>
        </w:tc>
      </w:tr>
      <w:tr w:rsidR="00415DC4" w:rsidRPr="00CF6FA2" w14:paraId="0C4D0855" w14:textId="77777777" w:rsidTr="00717C05"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211AD" w14:textId="77777777" w:rsidR="00415DC4" w:rsidRPr="00CF6FA2" w:rsidRDefault="00415DC4" w:rsidP="00717C05">
            <w:pPr>
              <w:jc w:val="center"/>
              <w:rPr>
                <w:rFonts w:ascii="Segoe UI Light" w:eastAsiaTheme="majorEastAsia" w:hAnsi="Segoe UI Light" w:cs="Segoe UI Light"/>
                <w:b/>
                <w:bCs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D0DB0" w14:textId="77777777" w:rsidR="00415DC4" w:rsidRPr="00CF6FA2" w:rsidRDefault="00415DC4" w:rsidP="00717C05">
            <w:pPr>
              <w:jc w:val="center"/>
              <w:rPr>
                <w:rFonts w:ascii="Segoe UI Light" w:eastAsiaTheme="majorEastAsia" w:hAnsi="Segoe UI Light" w:cs="Segoe UI Light"/>
                <w:b/>
                <w:bCs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2EBE1" w14:textId="77777777" w:rsidR="00415DC4" w:rsidRPr="00CF6FA2" w:rsidRDefault="00415DC4" w:rsidP="00717C05">
            <w:pPr>
              <w:jc w:val="center"/>
              <w:rPr>
                <w:rFonts w:ascii="Segoe UI Light" w:eastAsiaTheme="majorEastAsia" w:hAnsi="Segoe UI Light" w:cs="Segoe UI Light"/>
                <w:b/>
                <w:bCs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019DE" w14:textId="77777777" w:rsidR="00415DC4" w:rsidRPr="00CF6FA2" w:rsidRDefault="00415DC4" w:rsidP="00717C05">
            <w:pPr>
              <w:jc w:val="center"/>
              <w:rPr>
                <w:rFonts w:ascii="Segoe UI Light" w:eastAsiaTheme="majorEastAsia" w:hAnsi="Segoe UI Light" w:cs="Segoe UI Light"/>
                <w:b/>
                <w:bCs/>
                <w:spacing w:val="-10"/>
                <w:kern w:val="28"/>
                <w:sz w:val="28"/>
                <w:szCs w:val="28"/>
              </w:rPr>
            </w:pPr>
          </w:p>
        </w:tc>
      </w:tr>
      <w:tr w:rsidR="00415DC4" w:rsidRPr="00CF6FA2" w14:paraId="4BF659EA" w14:textId="77777777" w:rsidTr="00717C05"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55E94" w14:textId="77777777" w:rsidR="00415DC4" w:rsidRPr="00CF6FA2" w:rsidRDefault="00415DC4" w:rsidP="00717C05">
            <w:pPr>
              <w:jc w:val="center"/>
              <w:rPr>
                <w:rFonts w:ascii="Segoe UI Light" w:eastAsiaTheme="majorEastAsia" w:hAnsi="Segoe UI Light" w:cs="Segoe UI Light"/>
                <w:b/>
                <w:bCs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A01FF" w14:textId="77777777" w:rsidR="00415DC4" w:rsidRPr="00CF6FA2" w:rsidRDefault="00415DC4" w:rsidP="00717C05">
            <w:pPr>
              <w:jc w:val="center"/>
              <w:rPr>
                <w:rFonts w:ascii="Segoe UI Light" w:eastAsiaTheme="majorEastAsia" w:hAnsi="Segoe UI Light" w:cs="Segoe UI Light"/>
                <w:b/>
                <w:bCs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B7040" w14:textId="77777777" w:rsidR="00415DC4" w:rsidRPr="00CF6FA2" w:rsidRDefault="00415DC4" w:rsidP="00717C05">
            <w:pPr>
              <w:jc w:val="center"/>
              <w:rPr>
                <w:rFonts w:ascii="Segoe UI Light" w:eastAsiaTheme="majorEastAsia" w:hAnsi="Segoe UI Light" w:cs="Segoe UI Light"/>
                <w:b/>
                <w:bCs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E2536" w14:textId="77777777" w:rsidR="00415DC4" w:rsidRPr="00CF6FA2" w:rsidRDefault="00415DC4" w:rsidP="00717C05">
            <w:pPr>
              <w:jc w:val="center"/>
              <w:rPr>
                <w:rFonts w:ascii="Segoe UI Light" w:eastAsiaTheme="majorEastAsia" w:hAnsi="Segoe UI Light" w:cs="Segoe UI Light"/>
                <w:b/>
                <w:bCs/>
                <w:spacing w:val="-10"/>
                <w:kern w:val="28"/>
                <w:sz w:val="28"/>
                <w:szCs w:val="28"/>
              </w:rPr>
            </w:pPr>
          </w:p>
        </w:tc>
      </w:tr>
      <w:tr w:rsidR="00415DC4" w:rsidRPr="00CF6FA2" w14:paraId="03BF3C11" w14:textId="77777777" w:rsidTr="00717C05"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442EB" w14:textId="77777777" w:rsidR="00415DC4" w:rsidRPr="00CF6FA2" w:rsidRDefault="00415DC4" w:rsidP="00717C05">
            <w:pPr>
              <w:jc w:val="center"/>
              <w:rPr>
                <w:rFonts w:ascii="Segoe UI Light" w:eastAsiaTheme="majorEastAsia" w:hAnsi="Segoe UI Light" w:cs="Segoe UI Light"/>
                <w:b/>
                <w:bCs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81435" w14:textId="77777777" w:rsidR="00415DC4" w:rsidRPr="00CF6FA2" w:rsidRDefault="00415DC4" w:rsidP="00717C05">
            <w:pPr>
              <w:jc w:val="center"/>
              <w:rPr>
                <w:rFonts w:ascii="Segoe UI Light" w:eastAsiaTheme="majorEastAsia" w:hAnsi="Segoe UI Light" w:cs="Segoe UI Light"/>
                <w:b/>
                <w:bCs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BD8C4" w14:textId="77777777" w:rsidR="00415DC4" w:rsidRPr="00CF6FA2" w:rsidRDefault="00415DC4" w:rsidP="00717C05">
            <w:pPr>
              <w:jc w:val="center"/>
              <w:rPr>
                <w:rFonts w:ascii="Segoe UI Light" w:eastAsiaTheme="majorEastAsia" w:hAnsi="Segoe UI Light" w:cs="Segoe UI Light"/>
                <w:b/>
                <w:bCs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7DB27" w14:textId="77777777" w:rsidR="00415DC4" w:rsidRPr="00CF6FA2" w:rsidRDefault="00415DC4" w:rsidP="00717C05">
            <w:pPr>
              <w:jc w:val="center"/>
              <w:rPr>
                <w:rFonts w:ascii="Segoe UI Light" w:eastAsiaTheme="majorEastAsia" w:hAnsi="Segoe UI Light" w:cs="Segoe UI Light"/>
                <w:b/>
                <w:bCs/>
                <w:spacing w:val="-10"/>
                <w:kern w:val="28"/>
                <w:sz w:val="28"/>
                <w:szCs w:val="28"/>
              </w:rPr>
            </w:pPr>
          </w:p>
        </w:tc>
      </w:tr>
      <w:tr w:rsidR="00415DC4" w:rsidRPr="00CF6FA2" w14:paraId="50275C08" w14:textId="77777777" w:rsidTr="00717C05"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003EF" w14:textId="77777777" w:rsidR="00415DC4" w:rsidRPr="00CF6FA2" w:rsidRDefault="00415DC4" w:rsidP="00717C05">
            <w:pPr>
              <w:jc w:val="center"/>
              <w:rPr>
                <w:rFonts w:ascii="Segoe UI Light" w:eastAsiaTheme="majorEastAsia" w:hAnsi="Segoe UI Light" w:cs="Segoe UI Light"/>
                <w:b/>
                <w:bCs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3C4AA" w14:textId="77777777" w:rsidR="00415DC4" w:rsidRPr="00CF6FA2" w:rsidRDefault="00415DC4" w:rsidP="00717C05">
            <w:pPr>
              <w:jc w:val="center"/>
              <w:rPr>
                <w:rFonts w:ascii="Segoe UI Light" w:eastAsiaTheme="majorEastAsia" w:hAnsi="Segoe UI Light" w:cs="Segoe UI Light"/>
                <w:b/>
                <w:bCs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C6342" w14:textId="77777777" w:rsidR="00415DC4" w:rsidRPr="00CF6FA2" w:rsidRDefault="00415DC4" w:rsidP="00717C05">
            <w:pPr>
              <w:jc w:val="center"/>
              <w:rPr>
                <w:rFonts w:ascii="Segoe UI Light" w:eastAsiaTheme="majorEastAsia" w:hAnsi="Segoe UI Light" w:cs="Segoe UI Light"/>
                <w:b/>
                <w:bCs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8A8FA" w14:textId="77777777" w:rsidR="00415DC4" w:rsidRPr="00CF6FA2" w:rsidRDefault="00415DC4" w:rsidP="00717C05">
            <w:pPr>
              <w:jc w:val="center"/>
              <w:rPr>
                <w:rFonts w:ascii="Segoe UI Light" w:eastAsiaTheme="majorEastAsia" w:hAnsi="Segoe UI Light" w:cs="Segoe UI Light"/>
                <w:b/>
                <w:bCs/>
                <w:spacing w:val="-10"/>
                <w:kern w:val="28"/>
                <w:sz w:val="28"/>
                <w:szCs w:val="28"/>
              </w:rPr>
            </w:pPr>
          </w:p>
        </w:tc>
      </w:tr>
    </w:tbl>
    <w:p w14:paraId="11027740" w14:textId="77777777" w:rsidR="00415DC4" w:rsidRPr="00CF6FA2" w:rsidRDefault="00415DC4" w:rsidP="00415DC4">
      <w:pPr>
        <w:jc w:val="both"/>
        <w:rPr>
          <w:rFonts w:ascii="Segoe UI Light" w:eastAsiaTheme="majorEastAsia" w:hAnsi="Segoe UI Light" w:cs="Segoe UI Light"/>
          <w:b/>
          <w:bCs/>
          <w:spacing w:val="-10"/>
          <w:kern w:val="28"/>
          <w:sz w:val="56"/>
          <w:szCs w:val="56"/>
          <w:rtl/>
          <w:lang w:bidi="ar-JO"/>
        </w:rPr>
      </w:pPr>
    </w:p>
    <w:p w14:paraId="26A58BA6" w14:textId="77777777" w:rsidR="00415DC4" w:rsidRPr="00F33979" w:rsidRDefault="00415DC4" w:rsidP="00415DC4">
      <w:pPr>
        <w:pStyle w:val="Title"/>
        <w:tabs>
          <w:tab w:val="left" w:pos="180"/>
        </w:tabs>
        <w:bidi/>
        <w:jc w:val="center"/>
        <w:rPr>
          <w:rFonts w:ascii="Segoe UI Light" w:hAnsi="Segoe UI Light" w:cs="Segoe UI Light"/>
          <w:b/>
          <w:bCs/>
        </w:rPr>
      </w:pPr>
    </w:p>
    <w:p w14:paraId="37EB1807" w14:textId="77777777" w:rsidR="00415DC4" w:rsidRDefault="00415DC4" w:rsidP="00415DC4">
      <w:pPr>
        <w:tabs>
          <w:tab w:val="left" w:pos="180"/>
        </w:tabs>
        <w:bidi/>
        <w:spacing w:after="160" w:line="259" w:lineRule="auto"/>
        <w:jc w:val="both"/>
        <w:rPr>
          <w:rFonts w:asciiTheme="minorBidi" w:eastAsia="Calibri" w:hAnsiTheme="minorBidi"/>
        </w:rPr>
      </w:pPr>
    </w:p>
    <w:p w14:paraId="51058B46" w14:textId="77777777" w:rsidR="00415DC4" w:rsidRDefault="00415DC4" w:rsidP="00415DC4">
      <w:pPr>
        <w:tabs>
          <w:tab w:val="left" w:pos="180"/>
        </w:tabs>
        <w:bidi/>
        <w:spacing w:after="160" w:line="259" w:lineRule="auto"/>
        <w:jc w:val="center"/>
        <w:rPr>
          <w:rFonts w:asciiTheme="minorBidi" w:eastAsia="Calibri" w:hAnsiTheme="minorBidi"/>
        </w:rPr>
      </w:pPr>
    </w:p>
    <w:p w14:paraId="354F5175" w14:textId="2BEEABC3" w:rsidR="00415DC4" w:rsidRDefault="00415DC4" w:rsidP="00415DC4">
      <w:pPr>
        <w:pStyle w:val="Heading2"/>
        <w:jc w:val="both"/>
        <w:rPr>
          <w:rtl/>
        </w:rPr>
      </w:pPr>
      <w:r>
        <w:rPr>
          <w:rtl/>
        </w:rPr>
        <w:br w:type="page"/>
      </w:r>
    </w:p>
    <w:p w14:paraId="7E34E399" w14:textId="77777777" w:rsidR="00415DC4" w:rsidRPr="00415DC4" w:rsidRDefault="00415DC4" w:rsidP="00415DC4">
      <w:pPr>
        <w:rPr>
          <w:rtl/>
          <w:lang w:eastAsia="en-GB"/>
        </w:rPr>
      </w:pPr>
    </w:p>
    <w:tbl>
      <w:tblPr>
        <w:tblStyle w:val="TableGrid1"/>
        <w:bidiVisual/>
        <w:tblW w:w="10399" w:type="dxa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39"/>
        <w:gridCol w:w="1877"/>
        <w:gridCol w:w="2746"/>
        <w:gridCol w:w="4837"/>
      </w:tblGrid>
      <w:tr w:rsidR="002561F3" w:rsidRPr="004E63E7" w14:paraId="5C8A716F" w14:textId="77777777" w:rsidTr="002561F3">
        <w:trPr>
          <w:trHeight w:val="401"/>
        </w:trPr>
        <w:tc>
          <w:tcPr>
            <w:tcW w:w="939" w:type="dxa"/>
            <w:shd w:val="clear" w:color="auto" w:fill="BFBFBF"/>
            <w:vAlign w:val="center"/>
          </w:tcPr>
          <w:p w14:paraId="3B4BEF1E" w14:textId="77777777" w:rsidR="002561F3" w:rsidRPr="002561F3" w:rsidRDefault="002561F3" w:rsidP="00687DB3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</w:pPr>
            <w:r w:rsidRPr="002561F3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>الإصدار</w:t>
            </w:r>
          </w:p>
        </w:tc>
        <w:tc>
          <w:tcPr>
            <w:tcW w:w="1877" w:type="dxa"/>
            <w:shd w:val="clear" w:color="auto" w:fill="BFBFBF"/>
            <w:vAlign w:val="center"/>
          </w:tcPr>
          <w:p w14:paraId="6B21315B" w14:textId="080B25A0" w:rsidR="002561F3" w:rsidRPr="002561F3" w:rsidRDefault="002561F3" w:rsidP="00687DB3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SY"/>
              </w:rPr>
            </w:pPr>
            <w:r w:rsidRPr="002561F3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SY"/>
              </w:rPr>
              <w:t>التاريخ</w:t>
            </w:r>
          </w:p>
        </w:tc>
        <w:tc>
          <w:tcPr>
            <w:tcW w:w="2746" w:type="dxa"/>
            <w:shd w:val="clear" w:color="auto" w:fill="BFBFBF"/>
            <w:vAlign w:val="center"/>
          </w:tcPr>
          <w:p w14:paraId="736F59A1" w14:textId="0BDB2BE1" w:rsidR="002561F3" w:rsidRPr="002561F3" w:rsidRDefault="002561F3" w:rsidP="00687DB3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</w:pPr>
            <w:r w:rsidRPr="002561F3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>منشئ التغيير</w:t>
            </w:r>
          </w:p>
        </w:tc>
        <w:tc>
          <w:tcPr>
            <w:tcW w:w="4837" w:type="dxa"/>
            <w:shd w:val="clear" w:color="auto" w:fill="BFBFBF"/>
            <w:vAlign w:val="center"/>
          </w:tcPr>
          <w:p w14:paraId="11CE7325" w14:textId="2383F5A6" w:rsidR="002561F3" w:rsidRPr="002561F3" w:rsidRDefault="002561F3" w:rsidP="00687DB3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</w:pPr>
            <w:r w:rsidRPr="002561F3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>سبب التغيير</w:t>
            </w:r>
          </w:p>
        </w:tc>
      </w:tr>
      <w:tr w:rsidR="002561F3" w:rsidRPr="004E63E7" w14:paraId="3C72488A" w14:textId="77777777" w:rsidTr="002561F3">
        <w:trPr>
          <w:trHeight w:val="389"/>
        </w:trPr>
        <w:tc>
          <w:tcPr>
            <w:tcW w:w="939" w:type="dxa"/>
            <w:vAlign w:val="center"/>
          </w:tcPr>
          <w:p w14:paraId="462E930E" w14:textId="52C1C4F5" w:rsidR="002561F3" w:rsidRPr="00E1085D" w:rsidRDefault="002561F3" w:rsidP="00687DB3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E1085D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V0.1</w:t>
            </w:r>
          </w:p>
        </w:tc>
        <w:tc>
          <w:tcPr>
            <w:tcW w:w="1877" w:type="dxa"/>
            <w:vAlign w:val="center"/>
          </w:tcPr>
          <w:p w14:paraId="03CC50DD" w14:textId="3E86ECDA" w:rsidR="002561F3" w:rsidRPr="00E1085D" w:rsidRDefault="002561F3" w:rsidP="00687DB3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</w:rPr>
            </w:pPr>
            <w:r w:rsidRPr="00E1085D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22</w:t>
            </w:r>
            <w:r w:rsidRPr="00E1085D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</w:rPr>
              <w:t>/4/2025</w:t>
            </w:r>
          </w:p>
        </w:tc>
        <w:tc>
          <w:tcPr>
            <w:tcW w:w="2746" w:type="dxa"/>
            <w:vAlign w:val="center"/>
          </w:tcPr>
          <w:p w14:paraId="5046DA6B" w14:textId="736BF3E6" w:rsidR="002561F3" w:rsidRPr="00E1085D" w:rsidRDefault="002561F3" w:rsidP="00687DB3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bidi="ar-SY"/>
              </w:rPr>
            </w:pPr>
            <w:r w:rsidRPr="00E1085D"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bidi="ar-SY"/>
              </w:rPr>
              <w:t>المجموعة المتكاملة للتكنولوجيا</w:t>
            </w:r>
          </w:p>
        </w:tc>
        <w:tc>
          <w:tcPr>
            <w:tcW w:w="4837" w:type="dxa"/>
            <w:vAlign w:val="center"/>
          </w:tcPr>
          <w:p w14:paraId="4936142F" w14:textId="5695492F" w:rsidR="002561F3" w:rsidRPr="00E1085D" w:rsidRDefault="002561F3" w:rsidP="00687DB3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</w:rPr>
            </w:pPr>
            <w:r w:rsidRPr="00E1085D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</w:rPr>
              <w:t>إصدار أول</w:t>
            </w:r>
          </w:p>
        </w:tc>
      </w:tr>
      <w:tr w:rsidR="002561F3" w:rsidRPr="004E63E7" w14:paraId="1B897C32" w14:textId="77777777" w:rsidTr="002561F3">
        <w:trPr>
          <w:trHeight w:val="389"/>
        </w:trPr>
        <w:tc>
          <w:tcPr>
            <w:tcW w:w="939" w:type="dxa"/>
            <w:vAlign w:val="center"/>
          </w:tcPr>
          <w:p w14:paraId="0755A1BD" w14:textId="4445ADD2" w:rsidR="002561F3" w:rsidRPr="00E1085D" w:rsidRDefault="002561F3" w:rsidP="002561F3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E1085D">
              <w:rPr>
                <w:rFonts w:asciiTheme="majorBidi" w:eastAsia="Calibri" w:hAnsiTheme="majorBidi" w:cstheme="majorBidi"/>
                <w:b/>
                <w:bCs/>
              </w:rPr>
              <w:t>V0.2</w:t>
            </w:r>
          </w:p>
        </w:tc>
        <w:tc>
          <w:tcPr>
            <w:tcW w:w="1877" w:type="dxa"/>
            <w:vAlign w:val="center"/>
          </w:tcPr>
          <w:p w14:paraId="7B2A8DB3" w14:textId="03492544" w:rsidR="002561F3" w:rsidRPr="00E1085D" w:rsidRDefault="00133F9A" w:rsidP="002561F3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E1085D">
              <w:rPr>
                <w:rFonts w:asciiTheme="majorBidi" w:eastAsia="Calibri" w:hAnsiTheme="majorBidi" w:cstheme="majorBidi" w:hint="cs"/>
                <w:b/>
                <w:bCs/>
                <w:rtl/>
              </w:rPr>
              <w:t>24</w:t>
            </w:r>
            <w:r w:rsidR="002561F3" w:rsidRPr="00E1085D">
              <w:rPr>
                <w:rFonts w:asciiTheme="majorBidi" w:eastAsia="Calibri" w:hAnsiTheme="majorBidi" w:cstheme="majorBidi" w:hint="cs"/>
                <w:b/>
                <w:bCs/>
                <w:rtl/>
              </w:rPr>
              <w:t>/4/2025</w:t>
            </w:r>
          </w:p>
        </w:tc>
        <w:tc>
          <w:tcPr>
            <w:tcW w:w="2746" w:type="dxa"/>
            <w:vAlign w:val="center"/>
          </w:tcPr>
          <w:p w14:paraId="2A8AF527" w14:textId="7C5840E7" w:rsidR="002561F3" w:rsidRPr="00E1085D" w:rsidRDefault="002561F3" w:rsidP="002561F3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</w:rPr>
            </w:pPr>
            <w:r w:rsidRPr="00E1085D"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bidi="ar-SY"/>
              </w:rPr>
              <w:t>المجموعة المتكاملة للتكنولوجيا</w:t>
            </w:r>
          </w:p>
        </w:tc>
        <w:tc>
          <w:tcPr>
            <w:tcW w:w="4837" w:type="dxa"/>
            <w:vAlign w:val="center"/>
          </w:tcPr>
          <w:p w14:paraId="2FEBAD04" w14:textId="6A6EFAFC" w:rsidR="002561F3" w:rsidRPr="00E1085D" w:rsidRDefault="002561F3" w:rsidP="002561F3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E1085D"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</w:rPr>
              <w:t>ملاحظات فريق وزارة الاقتصاد الرقمي</w:t>
            </w:r>
          </w:p>
        </w:tc>
      </w:tr>
      <w:tr w:rsidR="002561F3" w:rsidRPr="004E63E7" w14:paraId="15607BC4" w14:textId="77777777" w:rsidTr="002561F3">
        <w:trPr>
          <w:trHeight w:val="389"/>
        </w:trPr>
        <w:tc>
          <w:tcPr>
            <w:tcW w:w="939" w:type="dxa"/>
            <w:vAlign w:val="center"/>
          </w:tcPr>
          <w:p w14:paraId="046E3A7F" w14:textId="612BE1CF" w:rsidR="002561F3" w:rsidRPr="00E1085D" w:rsidRDefault="002561F3" w:rsidP="002561F3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E1085D">
              <w:rPr>
                <w:rFonts w:asciiTheme="majorBidi" w:eastAsia="Calibri" w:hAnsiTheme="majorBidi" w:cstheme="majorBidi"/>
                <w:b/>
                <w:bCs/>
              </w:rPr>
              <w:t>V1.0</w:t>
            </w:r>
          </w:p>
        </w:tc>
        <w:tc>
          <w:tcPr>
            <w:tcW w:w="1877" w:type="dxa"/>
            <w:vAlign w:val="center"/>
          </w:tcPr>
          <w:p w14:paraId="13C6D3AF" w14:textId="3A94037E" w:rsidR="002561F3" w:rsidRPr="00E1085D" w:rsidRDefault="002561F3" w:rsidP="002561F3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E1085D">
              <w:rPr>
                <w:rFonts w:asciiTheme="majorBidi" w:eastAsia="Calibri" w:hAnsiTheme="majorBidi" w:cstheme="majorBidi" w:hint="cs"/>
                <w:b/>
                <w:bCs/>
                <w:rtl/>
              </w:rPr>
              <w:t>27/4/2025</w:t>
            </w:r>
          </w:p>
        </w:tc>
        <w:tc>
          <w:tcPr>
            <w:tcW w:w="2746" w:type="dxa"/>
            <w:vAlign w:val="center"/>
          </w:tcPr>
          <w:p w14:paraId="4DB3A73B" w14:textId="32FFDF41" w:rsidR="002561F3" w:rsidRPr="00E1085D" w:rsidRDefault="002561F3" w:rsidP="002561F3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E1085D"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bidi="ar-SY"/>
              </w:rPr>
              <w:t>المجموعة المتكاملة للتكنولوجيا</w:t>
            </w:r>
          </w:p>
        </w:tc>
        <w:tc>
          <w:tcPr>
            <w:tcW w:w="4837" w:type="dxa"/>
            <w:vAlign w:val="center"/>
          </w:tcPr>
          <w:p w14:paraId="0023674B" w14:textId="6E92944E" w:rsidR="002561F3" w:rsidRPr="00E1085D" w:rsidRDefault="002561F3" w:rsidP="002561F3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E1085D">
              <w:rPr>
                <w:rFonts w:asciiTheme="majorBidi" w:eastAsia="Calibri" w:hAnsiTheme="majorBidi" w:cstheme="majorBidi" w:hint="cs"/>
                <w:b/>
                <w:bCs/>
                <w:rtl/>
              </w:rPr>
              <w:t>الإصدار الأول</w:t>
            </w:r>
          </w:p>
        </w:tc>
      </w:tr>
      <w:tr w:rsidR="00E1085D" w:rsidRPr="004E63E7" w14:paraId="3282FEC4" w14:textId="77777777" w:rsidTr="002561F3">
        <w:trPr>
          <w:trHeight w:val="389"/>
        </w:trPr>
        <w:tc>
          <w:tcPr>
            <w:tcW w:w="939" w:type="dxa"/>
            <w:vAlign w:val="center"/>
          </w:tcPr>
          <w:p w14:paraId="3178D529" w14:textId="123EDA67" w:rsidR="00E1085D" w:rsidRPr="00E1085D" w:rsidRDefault="00E1085D" w:rsidP="00E1085D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</w:rPr>
            </w:pPr>
            <w:r w:rsidRPr="00E1085D">
              <w:rPr>
                <w:rFonts w:asciiTheme="majorBidi" w:eastAsia="Calibri" w:hAnsiTheme="majorBidi" w:cstheme="majorBidi"/>
                <w:b/>
                <w:bCs/>
              </w:rPr>
              <w:t>V1.1</w:t>
            </w:r>
          </w:p>
        </w:tc>
        <w:tc>
          <w:tcPr>
            <w:tcW w:w="1877" w:type="dxa"/>
            <w:vAlign w:val="center"/>
          </w:tcPr>
          <w:p w14:paraId="03966043" w14:textId="57B4BCCF" w:rsidR="00E1085D" w:rsidRPr="00E1085D" w:rsidRDefault="00DE7F1D" w:rsidP="00E1085D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SY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rtl/>
                <w:lang w:bidi="ar-SY"/>
              </w:rPr>
              <w:t>6</w:t>
            </w:r>
            <w:r w:rsidR="00E1085D" w:rsidRPr="00E1085D">
              <w:rPr>
                <w:rFonts w:asciiTheme="majorBidi" w:eastAsia="Calibri" w:hAnsiTheme="majorBidi" w:cstheme="majorBidi" w:hint="cs"/>
                <w:b/>
                <w:bCs/>
                <w:rtl/>
                <w:lang w:bidi="ar-SY"/>
              </w:rPr>
              <w:t>/5/2025</w:t>
            </w:r>
          </w:p>
        </w:tc>
        <w:tc>
          <w:tcPr>
            <w:tcW w:w="2746" w:type="dxa"/>
            <w:vAlign w:val="center"/>
          </w:tcPr>
          <w:p w14:paraId="3AF7A010" w14:textId="6D94684F" w:rsidR="00E1085D" w:rsidRPr="00E1085D" w:rsidRDefault="00E1085D" w:rsidP="00E1085D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E1085D"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bidi="ar-SY"/>
              </w:rPr>
              <w:t>المجموعة المتكاملة للتكنولوجيا</w:t>
            </w:r>
          </w:p>
        </w:tc>
        <w:tc>
          <w:tcPr>
            <w:tcW w:w="4837" w:type="dxa"/>
            <w:vAlign w:val="center"/>
          </w:tcPr>
          <w:p w14:paraId="48C468B8" w14:textId="5853FF34" w:rsidR="00E1085D" w:rsidRPr="00E1085D" w:rsidRDefault="004916D4" w:rsidP="00E1085D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rtl/>
              </w:rPr>
              <w:t>ملاحظات فريق وزارة الاقتصاد الرقمي</w:t>
            </w:r>
          </w:p>
        </w:tc>
      </w:tr>
      <w:tr w:rsidR="00BC1718" w:rsidRPr="004E63E7" w14:paraId="603771FD" w14:textId="77777777" w:rsidTr="002561F3">
        <w:trPr>
          <w:trHeight w:val="389"/>
        </w:trPr>
        <w:tc>
          <w:tcPr>
            <w:tcW w:w="939" w:type="dxa"/>
            <w:vAlign w:val="center"/>
          </w:tcPr>
          <w:p w14:paraId="66747A65" w14:textId="057E4E91" w:rsidR="00BC1718" w:rsidRPr="00E1085D" w:rsidRDefault="00404011" w:rsidP="00BC1718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</w:rPr>
            </w:pPr>
            <w:r>
              <w:rPr>
                <w:rFonts w:asciiTheme="majorBidi" w:eastAsia="Calibri" w:hAnsiTheme="majorBidi" w:cstheme="majorBidi"/>
                <w:b/>
                <w:bCs/>
              </w:rPr>
              <w:t>V1.2</w:t>
            </w:r>
          </w:p>
        </w:tc>
        <w:tc>
          <w:tcPr>
            <w:tcW w:w="1877" w:type="dxa"/>
            <w:vAlign w:val="center"/>
          </w:tcPr>
          <w:p w14:paraId="1D8862B0" w14:textId="463F65E0" w:rsidR="00BC1718" w:rsidRPr="00E1085D" w:rsidRDefault="0051476E" w:rsidP="00BC1718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SY"/>
              </w:rPr>
            </w:pPr>
            <w:r>
              <w:rPr>
                <w:rFonts w:asciiTheme="majorBidi" w:eastAsia="Calibri" w:hAnsiTheme="majorBidi" w:cstheme="majorBidi"/>
                <w:b/>
                <w:bCs/>
                <w:lang w:bidi="ar-SY"/>
              </w:rPr>
              <w:t>8</w:t>
            </w:r>
            <w:r w:rsidR="00BC1718">
              <w:rPr>
                <w:rFonts w:asciiTheme="majorBidi" w:eastAsia="Calibri" w:hAnsiTheme="majorBidi" w:cstheme="majorBidi" w:hint="cs"/>
                <w:b/>
                <w:bCs/>
                <w:rtl/>
                <w:lang w:bidi="ar-SY"/>
              </w:rPr>
              <w:t>/5/2025</w:t>
            </w:r>
          </w:p>
        </w:tc>
        <w:tc>
          <w:tcPr>
            <w:tcW w:w="2746" w:type="dxa"/>
            <w:vAlign w:val="center"/>
          </w:tcPr>
          <w:p w14:paraId="143EC64B" w14:textId="6811CA88" w:rsidR="00BC1718" w:rsidRPr="00E1085D" w:rsidRDefault="00BC1718" w:rsidP="00BC1718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E1085D"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bidi="ar-SY"/>
              </w:rPr>
              <w:t>المجموعة المتكاملة للتكنولوجيا</w:t>
            </w:r>
          </w:p>
        </w:tc>
        <w:tc>
          <w:tcPr>
            <w:tcW w:w="4837" w:type="dxa"/>
            <w:vAlign w:val="center"/>
          </w:tcPr>
          <w:p w14:paraId="4749E23E" w14:textId="0D93AA83" w:rsidR="00BC1718" w:rsidRPr="00E1085D" w:rsidRDefault="00BC1718" w:rsidP="00BC1718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rtl/>
              </w:rPr>
              <w:t>ملاحظات فريق وزارة الاقتصاد الرقمي</w:t>
            </w:r>
          </w:p>
        </w:tc>
      </w:tr>
      <w:tr w:rsidR="00ED6A3F" w:rsidRPr="004E63E7" w14:paraId="65CB1F45" w14:textId="77777777" w:rsidTr="002561F3">
        <w:trPr>
          <w:trHeight w:val="389"/>
        </w:trPr>
        <w:tc>
          <w:tcPr>
            <w:tcW w:w="939" w:type="dxa"/>
            <w:vAlign w:val="center"/>
          </w:tcPr>
          <w:p w14:paraId="4A1CD6BE" w14:textId="10673EF2" w:rsidR="00ED6A3F" w:rsidRPr="00E1085D" w:rsidRDefault="00ED6A3F" w:rsidP="00ED6A3F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lang w:bidi="ar-SY"/>
              </w:rPr>
            </w:pPr>
            <w:r>
              <w:rPr>
                <w:rFonts w:asciiTheme="majorBidi" w:eastAsia="Calibri" w:hAnsiTheme="majorBidi" w:cstheme="majorBidi"/>
                <w:b/>
                <w:bCs/>
                <w:lang w:bidi="ar-SY"/>
              </w:rPr>
              <w:t>V1.3</w:t>
            </w:r>
          </w:p>
        </w:tc>
        <w:tc>
          <w:tcPr>
            <w:tcW w:w="1877" w:type="dxa"/>
            <w:vAlign w:val="center"/>
          </w:tcPr>
          <w:p w14:paraId="4F671D13" w14:textId="4EDB80F6" w:rsidR="00ED6A3F" w:rsidRPr="00E1085D" w:rsidRDefault="00ED6A3F" w:rsidP="00ED6A3F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SY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rtl/>
                <w:lang w:bidi="ar-SY"/>
              </w:rPr>
              <w:t>15/5/2025</w:t>
            </w:r>
          </w:p>
        </w:tc>
        <w:tc>
          <w:tcPr>
            <w:tcW w:w="2746" w:type="dxa"/>
            <w:vAlign w:val="center"/>
          </w:tcPr>
          <w:p w14:paraId="41D34AE1" w14:textId="57E1CEBF" w:rsidR="00ED6A3F" w:rsidRPr="00E1085D" w:rsidRDefault="00ED6A3F" w:rsidP="00ED6A3F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E1085D"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bidi="ar-SY"/>
              </w:rPr>
              <w:t>المجموعة المتكاملة للتكنولوجيا</w:t>
            </w:r>
          </w:p>
        </w:tc>
        <w:tc>
          <w:tcPr>
            <w:tcW w:w="4837" w:type="dxa"/>
            <w:vAlign w:val="center"/>
          </w:tcPr>
          <w:p w14:paraId="61EC5F92" w14:textId="0CC5578C" w:rsidR="00ED6A3F" w:rsidRPr="00E1085D" w:rsidRDefault="00ED6A3F" w:rsidP="00ED6A3F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rtl/>
              </w:rPr>
              <w:t>ملاحظات فريق وزارة الاقتصاد الرقمي</w:t>
            </w:r>
          </w:p>
        </w:tc>
      </w:tr>
      <w:tr w:rsidR="00E1085D" w:rsidRPr="004E63E7" w14:paraId="36D4A88F" w14:textId="77777777" w:rsidTr="002561F3">
        <w:trPr>
          <w:trHeight w:val="389"/>
        </w:trPr>
        <w:tc>
          <w:tcPr>
            <w:tcW w:w="939" w:type="dxa"/>
            <w:vAlign w:val="center"/>
          </w:tcPr>
          <w:p w14:paraId="3C7B775A" w14:textId="2B63C27E" w:rsidR="00E1085D" w:rsidRPr="00E1085D" w:rsidRDefault="00E1085D" w:rsidP="00E1085D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</w:rPr>
            </w:pPr>
          </w:p>
        </w:tc>
        <w:tc>
          <w:tcPr>
            <w:tcW w:w="1877" w:type="dxa"/>
            <w:vAlign w:val="center"/>
          </w:tcPr>
          <w:p w14:paraId="679E9701" w14:textId="3D3B6A24" w:rsidR="00E1085D" w:rsidRPr="00E1085D" w:rsidRDefault="00E1085D" w:rsidP="00E1085D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bidi="ar-SY"/>
              </w:rPr>
            </w:pPr>
          </w:p>
        </w:tc>
        <w:tc>
          <w:tcPr>
            <w:tcW w:w="2746" w:type="dxa"/>
            <w:vAlign w:val="center"/>
          </w:tcPr>
          <w:p w14:paraId="4A13DD00" w14:textId="77777777" w:rsidR="00E1085D" w:rsidRPr="00E1085D" w:rsidRDefault="00E1085D" w:rsidP="00E1085D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</w:p>
        </w:tc>
        <w:tc>
          <w:tcPr>
            <w:tcW w:w="4837" w:type="dxa"/>
            <w:vAlign w:val="center"/>
          </w:tcPr>
          <w:p w14:paraId="77122875" w14:textId="77777777" w:rsidR="00E1085D" w:rsidRPr="00E1085D" w:rsidRDefault="00E1085D" w:rsidP="00E1085D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</w:p>
        </w:tc>
      </w:tr>
    </w:tbl>
    <w:p w14:paraId="78DA3961" w14:textId="77777777" w:rsidR="008B5889" w:rsidRDefault="008B5889" w:rsidP="00687DB3">
      <w:pPr>
        <w:tabs>
          <w:tab w:val="left" w:pos="180"/>
        </w:tabs>
        <w:bidi/>
        <w:spacing w:after="160" w:line="259" w:lineRule="auto"/>
        <w:jc w:val="center"/>
        <w:rPr>
          <w:rFonts w:asciiTheme="minorBidi" w:eastAsia="Calibri" w:hAnsiTheme="minorBidi"/>
          <w:rtl/>
        </w:rPr>
      </w:pPr>
    </w:p>
    <w:p w14:paraId="36311D8B" w14:textId="0BB81CB7" w:rsidR="003F6349" w:rsidRDefault="003F6349" w:rsidP="00A34243">
      <w:pPr>
        <w:tabs>
          <w:tab w:val="left" w:pos="180"/>
        </w:tabs>
        <w:bidi/>
        <w:spacing w:after="160" w:line="259" w:lineRule="auto"/>
        <w:jc w:val="both"/>
        <w:rPr>
          <w:rFonts w:asciiTheme="minorBidi" w:eastAsia="Calibri" w:hAnsiTheme="minorBidi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26CA4" w:rsidRPr="004E63E7" w14:paraId="263A075D" w14:textId="77777777" w:rsidTr="004E278F">
        <w:trPr>
          <w:trHeight w:val="533"/>
        </w:trPr>
        <w:tc>
          <w:tcPr>
            <w:tcW w:w="10456" w:type="dxa"/>
            <w:gridSpan w:val="2"/>
            <w:shd w:val="clear" w:color="auto" w:fill="BFBFBF"/>
            <w:vAlign w:val="center"/>
          </w:tcPr>
          <w:p w14:paraId="4A79302D" w14:textId="5EF9B13F" w:rsidR="00726CA4" w:rsidRPr="004E278F" w:rsidRDefault="00726CA4" w:rsidP="003F2409">
            <w:pPr>
              <w:tabs>
                <w:tab w:val="left" w:pos="180"/>
              </w:tabs>
              <w:bidi/>
              <w:spacing w:line="259" w:lineRule="auto"/>
              <w:jc w:val="center"/>
              <w:rPr>
                <w:rFonts w:asciiTheme="majorBidi" w:eastAsia="Calibri" w:hAnsiTheme="majorBidi" w:cstheme="majorBidi"/>
                <w:sz w:val="28"/>
                <w:szCs w:val="28"/>
                <w:rtl/>
              </w:rPr>
            </w:pPr>
            <w:r w:rsidRPr="004E278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المصادر</w:t>
            </w:r>
          </w:p>
        </w:tc>
      </w:tr>
      <w:tr w:rsidR="003F6349" w:rsidRPr="004E63E7" w14:paraId="46FD724F" w14:textId="77777777" w:rsidTr="004E278F">
        <w:trPr>
          <w:trHeight w:val="609"/>
        </w:trPr>
        <w:tc>
          <w:tcPr>
            <w:tcW w:w="5228" w:type="dxa"/>
            <w:shd w:val="clear" w:color="auto" w:fill="BFBFBF"/>
            <w:vAlign w:val="center"/>
          </w:tcPr>
          <w:p w14:paraId="1B394C89" w14:textId="462387E7" w:rsidR="003F6349" w:rsidRPr="004E278F" w:rsidRDefault="003F6349" w:rsidP="00726CA4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</w:pPr>
            <w:r w:rsidRPr="004E278F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>المصدر</w:t>
            </w:r>
          </w:p>
        </w:tc>
        <w:tc>
          <w:tcPr>
            <w:tcW w:w="5228" w:type="dxa"/>
            <w:shd w:val="clear" w:color="auto" w:fill="BFBFBF"/>
            <w:vAlign w:val="center"/>
          </w:tcPr>
          <w:p w14:paraId="0039DDC5" w14:textId="0E897710" w:rsidR="003F6349" w:rsidRPr="004E278F" w:rsidRDefault="003F6349" w:rsidP="00726CA4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</w:rPr>
            </w:pPr>
            <w:r w:rsidRPr="004E278F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>الرابط</w:t>
            </w:r>
          </w:p>
        </w:tc>
      </w:tr>
      <w:tr w:rsidR="003F6349" w:rsidRPr="004E63E7" w14:paraId="47587A67" w14:textId="77777777" w:rsidTr="00726CA4">
        <w:trPr>
          <w:trHeight w:val="331"/>
        </w:trPr>
        <w:tc>
          <w:tcPr>
            <w:tcW w:w="5228" w:type="dxa"/>
            <w:vAlign w:val="center"/>
          </w:tcPr>
          <w:p w14:paraId="04170CD5" w14:textId="5ED6033C" w:rsidR="003F6349" w:rsidRPr="004E63E7" w:rsidRDefault="0021523F" w:rsidP="004E278F">
            <w:pPr>
              <w:tabs>
                <w:tab w:val="left" w:pos="180"/>
              </w:tabs>
              <w:bidi/>
              <w:spacing w:before="240" w:after="160" w:line="259" w:lineRule="auto"/>
              <w:jc w:val="center"/>
              <w:rPr>
                <w:rFonts w:asciiTheme="majorBidi" w:eastAsia="Calibri" w:hAnsiTheme="majorBidi" w:cstheme="majorBidi"/>
                <w:rtl/>
              </w:rPr>
            </w:pPr>
            <w:r w:rsidRPr="004E63E7">
              <w:rPr>
                <w:rFonts w:asciiTheme="majorBidi" w:eastAsia="Calibri" w:hAnsiTheme="majorBidi" w:cstheme="majorBidi"/>
                <w:rtl/>
              </w:rPr>
              <w:t>موقع وزارة التربية والتعليم</w:t>
            </w:r>
          </w:p>
        </w:tc>
        <w:tc>
          <w:tcPr>
            <w:tcW w:w="5228" w:type="dxa"/>
            <w:vAlign w:val="center"/>
          </w:tcPr>
          <w:p w14:paraId="0353F7DD" w14:textId="16A1A6AA" w:rsidR="003F6349" w:rsidRPr="004E63E7" w:rsidRDefault="0021523F" w:rsidP="004E278F">
            <w:pPr>
              <w:tabs>
                <w:tab w:val="left" w:pos="180"/>
              </w:tabs>
              <w:bidi/>
              <w:spacing w:before="240" w:after="160" w:line="259" w:lineRule="auto"/>
              <w:jc w:val="center"/>
              <w:rPr>
                <w:rFonts w:asciiTheme="majorBidi" w:eastAsia="Calibri" w:hAnsiTheme="majorBidi" w:cstheme="majorBidi"/>
                <w:rtl/>
              </w:rPr>
            </w:pPr>
            <w:hyperlink r:id="rId13" w:history="1">
              <w:r w:rsidRPr="004E63E7">
                <w:rPr>
                  <w:rStyle w:val="Hyperlink"/>
                  <w:rFonts w:asciiTheme="majorBidi" w:eastAsia="Calibri" w:hAnsiTheme="majorBidi" w:cstheme="majorBidi"/>
                  <w:rtl/>
                </w:rPr>
                <w:t>مشروع تغذية أطفال المدارس الحكومية | وزارة التربية والتعليم</w:t>
              </w:r>
            </w:hyperlink>
          </w:p>
        </w:tc>
      </w:tr>
      <w:tr w:rsidR="00726CA4" w:rsidRPr="004E63E7" w14:paraId="082B6352" w14:textId="77777777" w:rsidTr="00726CA4">
        <w:trPr>
          <w:trHeight w:val="331"/>
        </w:trPr>
        <w:tc>
          <w:tcPr>
            <w:tcW w:w="5228" w:type="dxa"/>
            <w:vAlign w:val="center"/>
          </w:tcPr>
          <w:p w14:paraId="4699072F" w14:textId="0AFC20B7" w:rsidR="00726CA4" w:rsidRPr="004E63E7" w:rsidRDefault="006919C9" w:rsidP="004E278F">
            <w:pPr>
              <w:tabs>
                <w:tab w:val="left" w:pos="180"/>
              </w:tabs>
              <w:bidi/>
              <w:spacing w:before="240" w:after="160" w:line="259" w:lineRule="auto"/>
              <w:jc w:val="center"/>
              <w:rPr>
                <w:rFonts w:asciiTheme="majorBidi" w:eastAsia="Calibri" w:hAnsiTheme="majorBidi" w:cstheme="majorBidi"/>
                <w:rtl/>
              </w:rPr>
            </w:pPr>
            <w:r w:rsidRPr="004E63E7">
              <w:rPr>
                <w:rFonts w:asciiTheme="majorBidi" w:eastAsia="Calibri" w:hAnsiTheme="majorBidi" w:cstheme="majorBidi"/>
                <w:rtl/>
              </w:rPr>
              <w:t>كتاب رقم 8/1/390 مديرية التربية والتعليم للواء بني كنانة</w:t>
            </w:r>
          </w:p>
        </w:tc>
        <w:tc>
          <w:tcPr>
            <w:tcW w:w="5228" w:type="dxa"/>
            <w:vAlign w:val="center"/>
          </w:tcPr>
          <w:p w14:paraId="77B57A8D" w14:textId="0C3CCD56" w:rsidR="00726CA4" w:rsidRPr="004E63E7" w:rsidRDefault="00FA2411" w:rsidP="004E278F">
            <w:pPr>
              <w:tabs>
                <w:tab w:val="left" w:pos="180"/>
              </w:tabs>
              <w:bidi/>
              <w:spacing w:before="240" w:after="160" w:line="259" w:lineRule="auto"/>
              <w:jc w:val="center"/>
              <w:rPr>
                <w:rFonts w:asciiTheme="majorBidi" w:eastAsia="Calibri" w:hAnsiTheme="majorBidi" w:cstheme="majorBidi"/>
                <w:rtl/>
              </w:rPr>
            </w:pPr>
            <w:hyperlink r:id="rId14" w:history="1">
              <w:r w:rsidRPr="004E63E7">
                <w:rPr>
                  <w:rStyle w:val="Hyperlink"/>
                  <w:rFonts w:asciiTheme="majorBidi" w:eastAsia="Calibri" w:hAnsiTheme="majorBidi" w:cstheme="majorBidi"/>
                </w:rPr>
                <w:t>mshrw_ltgdhy_lmdrsy.pdf</w:t>
              </w:r>
            </w:hyperlink>
          </w:p>
        </w:tc>
      </w:tr>
      <w:tr w:rsidR="00726CA4" w:rsidRPr="004E63E7" w14:paraId="29908BFA" w14:textId="77777777" w:rsidTr="00726CA4">
        <w:trPr>
          <w:trHeight w:val="331"/>
        </w:trPr>
        <w:tc>
          <w:tcPr>
            <w:tcW w:w="5228" w:type="dxa"/>
            <w:vAlign w:val="center"/>
          </w:tcPr>
          <w:p w14:paraId="6AF34922" w14:textId="77777777" w:rsidR="00726CA4" w:rsidRPr="004E63E7" w:rsidRDefault="00726CA4" w:rsidP="004E278F">
            <w:pPr>
              <w:tabs>
                <w:tab w:val="left" w:pos="180"/>
              </w:tabs>
              <w:bidi/>
              <w:spacing w:before="240" w:after="160" w:line="259" w:lineRule="auto"/>
              <w:jc w:val="center"/>
              <w:rPr>
                <w:rFonts w:asciiTheme="majorBidi" w:eastAsia="Calibri" w:hAnsiTheme="majorBidi" w:cstheme="majorBidi"/>
                <w:rtl/>
                <w:lang w:bidi="ar-SY"/>
              </w:rPr>
            </w:pPr>
          </w:p>
        </w:tc>
        <w:tc>
          <w:tcPr>
            <w:tcW w:w="5228" w:type="dxa"/>
            <w:vAlign w:val="center"/>
          </w:tcPr>
          <w:p w14:paraId="1249856E" w14:textId="77777777" w:rsidR="00726CA4" w:rsidRPr="004E63E7" w:rsidRDefault="00726CA4" w:rsidP="004E278F">
            <w:pPr>
              <w:tabs>
                <w:tab w:val="left" w:pos="180"/>
              </w:tabs>
              <w:bidi/>
              <w:spacing w:before="240" w:after="160" w:line="259" w:lineRule="auto"/>
              <w:jc w:val="center"/>
              <w:rPr>
                <w:rFonts w:asciiTheme="majorBidi" w:eastAsia="Calibri" w:hAnsiTheme="majorBidi" w:cstheme="majorBidi"/>
                <w:rtl/>
              </w:rPr>
            </w:pPr>
          </w:p>
        </w:tc>
      </w:tr>
      <w:tr w:rsidR="00726CA4" w:rsidRPr="004E63E7" w14:paraId="401967C9" w14:textId="77777777" w:rsidTr="00726CA4">
        <w:trPr>
          <w:trHeight w:val="331"/>
        </w:trPr>
        <w:tc>
          <w:tcPr>
            <w:tcW w:w="5228" w:type="dxa"/>
            <w:vAlign w:val="center"/>
          </w:tcPr>
          <w:p w14:paraId="228F7D04" w14:textId="77777777" w:rsidR="00726CA4" w:rsidRPr="004E63E7" w:rsidRDefault="00726CA4" w:rsidP="004E278F">
            <w:pPr>
              <w:tabs>
                <w:tab w:val="left" w:pos="180"/>
              </w:tabs>
              <w:bidi/>
              <w:spacing w:before="240" w:after="160" w:line="259" w:lineRule="auto"/>
              <w:jc w:val="center"/>
              <w:rPr>
                <w:rFonts w:asciiTheme="majorBidi" w:eastAsia="Calibri" w:hAnsiTheme="majorBidi" w:cstheme="majorBidi"/>
                <w:rtl/>
              </w:rPr>
            </w:pPr>
          </w:p>
        </w:tc>
        <w:tc>
          <w:tcPr>
            <w:tcW w:w="5228" w:type="dxa"/>
            <w:vAlign w:val="center"/>
          </w:tcPr>
          <w:p w14:paraId="75BBC8F5" w14:textId="77777777" w:rsidR="00726CA4" w:rsidRPr="004E63E7" w:rsidRDefault="00726CA4" w:rsidP="004E278F">
            <w:pPr>
              <w:tabs>
                <w:tab w:val="left" w:pos="180"/>
              </w:tabs>
              <w:bidi/>
              <w:spacing w:before="240" w:after="160" w:line="259" w:lineRule="auto"/>
              <w:jc w:val="center"/>
              <w:rPr>
                <w:rFonts w:asciiTheme="majorBidi" w:eastAsia="Calibri" w:hAnsiTheme="majorBidi" w:cstheme="majorBidi"/>
                <w:rtl/>
              </w:rPr>
            </w:pPr>
          </w:p>
        </w:tc>
      </w:tr>
      <w:tr w:rsidR="00726CA4" w:rsidRPr="004E63E7" w14:paraId="66D75D8A" w14:textId="77777777" w:rsidTr="00726CA4">
        <w:trPr>
          <w:trHeight w:val="331"/>
        </w:trPr>
        <w:tc>
          <w:tcPr>
            <w:tcW w:w="5228" w:type="dxa"/>
            <w:vAlign w:val="center"/>
          </w:tcPr>
          <w:p w14:paraId="4E8193CC" w14:textId="77777777" w:rsidR="00726CA4" w:rsidRPr="004E63E7" w:rsidRDefault="00726CA4" w:rsidP="004E278F">
            <w:pPr>
              <w:tabs>
                <w:tab w:val="left" w:pos="180"/>
              </w:tabs>
              <w:bidi/>
              <w:spacing w:before="240" w:after="160" w:line="259" w:lineRule="auto"/>
              <w:jc w:val="center"/>
              <w:rPr>
                <w:rFonts w:asciiTheme="majorBidi" w:eastAsia="Calibri" w:hAnsiTheme="majorBidi" w:cstheme="majorBidi"/>
                <w:rtl/>
              </w:rPr>
            </w:pPr>
          </w:p>
        </w:tc>
        <w:tc>
          <w:tcPr>
            <w:tcW w:w="5228" w:type="dxa"/>
            <w:vAlign w:val="center"/>
          </w:tcPr>
          <w:p w14:paraId="5C0FD7D1" w14:textId="77777777" w:rsidR="00726CA4" w:rsidRPr="004E63E7" w:rsidRDefault="00726CA4" w:rsidP="004E278F">
            <w:pPr>
              <w:tabs>
                <w:tab w:val="left" w:pos="180"/>
              </w:tabs>
              <w:bidi/>
              <w:spacing w:before="240" w:after="160" w:line="259" w:lineRule="auto"/>
              <w:jc w:val="center"/>
              <w:rPr>
                <w:rFonts w:asciiTheme="majorBidi" w:eastAsia="Calibri" w:hAnsiTheme="majorBidi" w:cstheme="majorBidi"/>
                <w:rtl/>
              </w:rPr>
            </w:pPr>
          </w:p>
        </w:tc>
      </w:tr>
      <w:tr w:rsidR="00726CA4" w:rsidRPr="004E63E7" w14:paraId="6F8E45E7" w14:textId="77777777" w:rsidTr="00726CA4">
        <w:trPr>
          <w:trHeight w:val="331"/>
        </w:trPr>
        <w:tc>
          <w:tcPr>
            <w:tcW w:w="5228" w:type="dxa"/>
            <w:vAlign w:val="center"/>
          </w:tcPr>
          <w:p w14:paraId="75D5FB24" w14:textId="77777777" w:rsidR="00726CA4" w:rsidRPr="004E63E7" w:rsidRDefault="00726CA4" w:rsidP="004E278F">
            <w:pPr>
              <w:tabs>
                <w:tab w:val="left" w:pos="180"/>
              </w:tabs>
              <w:bidi/>
              <w:spacing w:before="240" w:after="160" w:line="259" w:lineRule="auto"/>
              <w:jc w:val="center"/>
              <w:rPr>
                <w:rFonts w:asciiTheme="majorBidi" w:eastAsia="Calibri" w:hAnsiTheme="majorBidi" w:cstheme="majorBidi"/>
                <w:rtl/>
              </w:rPr>
            </w:pPr>
          </w:p>
        </w:tc>
        <w:tc>
          <w:tcPr>
            <w:tcW w:w="5228" w:type="dxa"/>
            <w:vAlign w:val="center"/>
          </w:tcPr>
          <w:p w14:paraId="2D1090C3" w14:textId="77777777" w:rsidR="00726CA4" w:rsidRPr="004E63E7" w:rsidRDefault="00726CA4" w:rsidP="004E278F">
            <w:pPr>
              <w:tabs>
                <w:tab w:val="left" w:pos="180"/>
              </w:tabs>
              <w:bidi/>
              <w:spacing w:before="240" w:after="160" w:line="259" w:lineRule="auto"/>
              <w:jc w:val="center"/>
              <w:rPr>
                <w:rFonts w:asciiTheme="majorBidi" w:eastAsia="Calibri" w:hAnsiTheme="majorBidi" w:cstheme="majorBidi"/>
                <w:rtl/>
              </w:rPr>
            </w:pPr>
          </w:p>
        </w:tc>
      </w:tr>
      <w:tr w:rsidR="00726CA4" w:rsidRPr="004E63E7" w14:paraId="621D5C6C" w14:textId="77777777" w:rsidTr="00726CA4">
        <w:trPr>
          <w:trHeight w:val="331"/>
        </w:trPr>
        <w:tc>
          <w:tcPr>
            <w:tcW w:w="5228" w:type="dxa"/>
            <w:vAlign w:val="center"/>
          </w:tcPr>
          <w:p w14:paraId="4C048AE1" w14:textId="77777777" w:rsidR="00726CA4" w:rsidRPr="004E63E7" w:rsidRDefault="00726CA4" w:rsidP="004E278F">
            <w:pPr>
              <w:tabs>
                <w:tab w:val="left" w:pos="180"/>
              </w:tabs>
              <w:bidi/>
              <w:spacing w:before="240" w:after="160" w:line="259" w:lineRule="auto"/>
              <w:jc w:val="center"/>
              <w:rPr>
                <w:rFonts w:asciiTheme="majorBidi" w:eastAsia="Calibri" w:hAnsiTheme="majorBidi" w:cstheme="majorBidi"/>
                <w:rtl/>
              </w:rPr>
            </w:pPr>
          </w:p>
        </w:tc>
        <w:tc>
          <w:tcPr>
            <w:tcW w:w="5228" w:type="dxa"/>
            <w:vAlign w:val="center"/>
          </w:tcPr>
          <w:p w14:paraId="6550A6D6" w14:textId="77777777" w:rsidR="00726CA4" w:rsidRPr="004E63E7" w:rsidRDefault="00726CA4" w:rsidP="004E278F">
            <w:pPr>
              <w:tabs>
                <w:tab w:val="left" w:pos="180"/>
              </w:tabs>
              <w:bidi/>
              <w:spacing w:before="240" w:after="160" w:line="259" w:lineRule="auto"/>
              <w:jc w:val="center"/>
              <w:rPr>
                <w:rFonts w:asciiTheme="majorBidi" w:eastAsia="Calibri" w:hAnsiTheme="majorBidi" w:cstheme="majorBidi"/>
                <w:rtl/>
              </w:rPr>
            </w:pPr>
          </w:p>
        </w:tc>
      </w:tr>
    </w:tbl>
    <w:p w14:paraId="52942A1F" w14:textId="296C2E18" w:rsidR="00285E23" w:rsidRDefault="00285E23" w:rsidP="003F6349">
      <w:pPr>
        <w:tabs>
          <w:tab w:val="left" w:pos="180"/>
        </w:tabs>
        <w:bidi/>
        <w:spacing w:after="160" w:line="259" w:lineRule="auto"/>
        <w:jc w:val="both"/>
        <w:rPr>
          <w:rFonts w:asciiTheme="minorBidi" w:eastAsia="Calibri" w:hAnsiTheme="minorBidi"/>
          <w:rtl/>
        </w:rPr>
      </w:pPr>
      <w:r>
        <w:rPr>
          <w:rFonts w:asciiTheme="minorBidi" w:eastAsia="Calibri" w:hAnsiTheme="minorBidi"/>
          <w:rtl/>
        </w:rPr>
        <w:br w:type="page"/>
      </w:r>
    </w:p>
    <w:bookmarkStart w:id="0" w:name="_Toc498509180" w:displacedByCustomXml="next"/>
    <w:sdt>
      <w:sdtPr>
        <w:rPr>
          <w:rStyle w:val="SubtleEmphasis"/>
          <w:rFonts w:eastAsiaTheme="minorHAnsi" w:cs="Times New Roman"/>
          <w:b/>
          <w:bCs/>
          <w:color w:val="17365D"/>
          <w:szCs w:val="24"/>
          <w:rtl/>
        </w:rPr>
        <w:id w:val="1248307453"/>
        <w:docPartObj>
          <w:docPartGallery w:val="Table of Contents"/>
          <w:docPartUnique/>
        </w:docPartObj>
      </w:sdtPr>
      <w:sdtEndPr>
        <w:rPr>
          <w:rStyle w:val="SubtleEmphasis"/>
          <w:b w:val="0"/>
          <w:bCs w:val="0"/>
          <w:color w:val="404040" w:themeColor="text1" w:themeTint="BF"/>
        </w:rPr>
      </w:sdtEndPr>
      <w:sdtContent>
        <w:p w14:paraId="0C3AFD2F" w14:textId="673B8A41" w:rsidR="008A0623" w:rsidRPr="004623E0" w:rsidRDefault="00AA32A2" w:rsidP="004623E0">
          <w:pPr>
            <w:pStyle w:val="TOCHeading"/>
            <w:rPr>
              <w:rStyle w:val="SubtleEmphasis"/>
              <w:b/>
              <w:bCs/>
              <w:color w:val="17365D"/>
            </w:rPr>
          </w:pPr>
          <w:r w:rsidRPr="004623E0">
            <w:rPr>
              <w:rStyle w:val="SubtleEmphasis"/>
              <w:rFonts w:hint="cs"/>
              <w:b/>
              <w:bCs/>
              <w:color w:val="17365D"/>
              <w:rtl/>
            </w:rPr>
            <w:t>جدول المحتويات</w:t>
          </w:r>
        </w:p>
        <w:p w14:paraId="7B6C6A3F" w14:textId="1448542B" w:rsidR="004623E0" w:rsidRPr="004623E0" w:rsidRDefault="008A0623" w:rsidP="004623E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4623E0">
            <w:rPr>
              <w:rStyle w:val="SubtleEmphasis"/>
              <w:szCs w:val="28"/>
            </w:rPr>
            <w:fldChar w:fldCharType="begin"/>
          </w:r>
          <w:r w:rsidRPr="004623E0">
            <w:rPr>
              <w:rStyle w:val="SubtleEmphasis"/>
              <w:szCs w:val="28"/>
            </w:rPr>
            <w:instrText xml:space="preserve"> TOC \o "1-3" \h \z \u </w:instrText>
          </w:r>
          <w:r w:rsidRPr="004623E0">
            <w:rPr>
              <w:rStyle w:val="SubtleEmphasis"/>
              <w:szCs w:val="28"/>
            </w:rPr>
            <w:fldChar w:fldCharType="separate"/>
          </w:r>
          <w:hyperlink w:anchor="_Toc197439650" w:history="1">
            <w:r w:rsidR="004623E0" w:rsidRPr="004623E0">
              <w:rPr>
                <w:rStyle w:val="Hyperlink"/>
                <w:rFonts w:hint="eastAsia"/>
                <w:noProof/>
                <w:sz w:val="28"/>
                <w:szCs w:val="28"/>
                <w:rtl/>
              </w:rPr>
              <w:t>الأهداف</w:t>
            </w:r>
            <w:r w:rsidR="004623E0" w:rsidRPr="004623E0">
              <w:rPr>
                <w:noProof/>
                <w:webHidden/>
                <w:sz w:val="28"/>
                <w:szCs w:val="28"/>
              </w:rPr>
              <w:tab/>
            </w:r>
            <w:r w:rsidR="004623E0" w:rsidRPr="004623E0">
              <w:rPr>
                <w:noProof/>
                <w:webHidden/>
                <w:sz w:val="28"/>
                <w:szCs w:val="28"/>
              </w:rPr>
              <w:fldChar w:fldCharType="begin"/>
            </w:r>
            <w:r w:rsidR="004623E0" w:rsidRPr="004623E0">
              <w:rPr>
                <w:noProof/>
                <w:webHidden/>
                <w:sz w:val="28"/>
                <w:szCs w:val="28"/>
              </w:rPr>
              <w:instrText xml:space="preserve"> PAGEREF _Toc197439650 \h </w:instrText>
            </w:r>
            <w:r w:rsidR="004623E0" w:rsidRPr="004623E0">
              <w:rPr>
                <w:noProof/>
                <w:webHidden/>
                <w:sz w:val="28"/>
                <w:szCs w:val="28"/>
              </w:rPr>
            </w:r>
            <w:r w:rsidR="004623E0" w:rsidRPr="004623E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623E0" w:rsidRPr="004623E0">
              <w:rPr>
                <w:noProof/>
                <w:webHidden/>
                <w:sz w:val="28"/>
                <w:szCs w:val="28"/>
              </w:rPr>
              <w:t>3</w:t>
            </w:r>
            <w:r w:rsidR="004623E0" w:rsidRPr="004623E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34DA4B" w14:textId="7DD2C0A5" w:rsidR="004623E0" w:rsidRPr="004623E0" w:rsidRDefault="004623E0" w:rsidP="004623E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439651" w:history="1">
            <w:r w:rsidRPr="004623E0">
              <w:rPr>
                <w:rStyle w:val="Hyperlink"/>
                <w:rFonts w:hint="eastAsia"/>
                <w:noProof/>
                <w:sz w:val="28"/>
                <w:szCs w:val="28"/>
                <w:rtl/>
              </w:rPr>
              <w:t>نظرة</w:t>
            </w:r>
            <w:r w:rsidRPr="004623E0">
              <w:rPr>
                <w:rStyle w:val="Hyperlink"/>
                <w:noProof/>
                <w:sz w:val="28"/>
                <w:szCs w:val="28"/>
                <w:rtl/>
              </w:rPr>
              <w:t xml:space="preserve"> </w:t>
            </w:r>
            <w:r w:rsidRPr="004623E0">
              <w:rPr>
                <w:rStyle w:val="Hyperlink"/>
                <w:rFonts w:hint="eastAsia"/>
                <w:noProof/>
                <w:sz w:val="28"/>
                <w:szCs w:val="28"/>
                <w:rtl/>
              </w:rPr>
              <w:t>عامة</w:t>
            </w:r>
            <w:r w:rsidRPr="004623E0">
              <w:rPr>
                <w:noProof/>
                <w:webHidden/>
                <w:sz w:val="28"/>
                <w:szCs w:val="28"/>
              </w:rPr>
              <w:tab/>
            </w:r>
            <w:r w:rsidRPr="004623E0">
              <w:rPr>
                <w:noProof/>
                <w:webHidden/>
                <w:sz w:val="28"/>
                <w:szCs w:val="28"/>
              </w:rPr>
              <w:fldChar w:fldCharType="begin"/>
            </w:r>
            <w:r w:rsidRPr="004623E0">
              <w:rPr>
                <w:noProof/>
                <w:webHidden/>
                <w:sz w:val="28"/>
                <w:szCs w:val="28"/>
              </w:rPr>
              <w:instrText xml:space="preserve"> PAGEREF _Toc197439651 \h </w:instrText>
            </w:r>
            <w:r w:rsidRPr="004623E0">
              <w:rPr>
                <w:noProof/>
                <w:webHidden/>
                <w:sz w:val="28"/>
                <w:szCs w:val="28"/>
              </w:rPr>
            </w:r>
            <w:r w:rsidRPr="004623E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623E0">
              <w:rPr>
                <w:noProof/>
                <w:webHidden/>
                <w:sz w:val="28"/>
                <w:szCs w:val="28"/>
              </w:rPr>
              <w:t>3</w:t>
            </w:r>
            <w:r w:rsidRPr="004623E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A715D5" w14:textId="7290A273" w:rsidR="004623E0" w:rsidRPr="004623E0" w:rsidRDefault="004623E0" w:rsidP="004623E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439652" w:history="1">
            <w:r w:rsidRPr="004623E0">
              <w:rPr>
                <w:rStyle w:val="Hyperlink"/>
                <w:rFonts w:hint="eastAsia"/>
                <w:noProof/>
                <w:sz w:val="28"/>
                <w:szCs w:val="28"/>
                <w:rtl/>
              </w:rPr>
              <w:t>المصطلحات</w:t>
            </w:r>
            <w:r w:rsidRPr="004623E0">
              <w:rPr>
                <w:noProof/>
                <w:webHidden/>
                <w:sz w:val="28"/>
                <w:szCs w:val="28"/>
              </w:rPr>
              <w:tab/>
            </w:r>
            <w:r w:rsidRPr="004623E0">
              <w:rPr>
                <w:noProof/>
                <w:webHidden/>
                <w:sz w:val="28"/>
                <w:szCs w:val="28"/>
              </w:rPr>
              <w:fldChar w:fldCharType="begin"/>
            </w:r>
            <w:r w:rsidRPr="004623E0">
              <w:rPr>
                <w:noProof/>
                <w:webHidden/>
                <w:sz w:val="28"/>
                <w:szCs w:val="28"/>
              </w:rPr>
              <w:instrText xml:space="preserve"> PAGEREF _Toc197439652 \h </w:instrText>
            </w:r>
            <w:r w:rsidRPr="004623E0">
              <w:rPr>
                <w:noProof/>
                <w:webHidden/>
                <w:sz w:val="28"/>
                <w:szCs w:val="28"/>
              </w:rPr>
            </w:r>
            <w:r w:rsidRPr="004623E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623E0">
              <w:rPr>
                <w:noProof/>
                <w:webHidden/>
                <w:sz w:val="28"/>
                <w:szCs w:val="28"/>
              </w:rPr>
              <w:t>3</w:t>
            </w:r>
            <w:r w:rsidRPr="004623E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FD7B1F" w14:textId="51861512" w:rsidR="004623E0" w:rsidRPr="004623E0" w:rsidRDefault="004623E0" w:rsidP="004623E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439653" w:history="1">
            <w:r w:rsidRPr="004623E0">
              <w:rPr>
                <w:rStyle w:val="Hyperlink"/>
                <w:rFonts w:hint="eastAsia"/>
                <w:noProof/>
                <w:sz w:val="28"/>
                <w:szCs w:val="28"/>
                <w:rtl/>
              </w:rPr>
              <w:t>مخطط</w:t>
            </w:r>
            <w:r w:rsidRPr="004623E0">
              <w:rPr>
                <w:rStyle w:val="Hyperlink"/>
                <w:noProof/>
                <w:sz w:val="28"/>
                <w:szCs w:val="28"/>
                <w:rtl/>
              </w:rPr>
              <w:t xml:space="preserve"> </w:t>
            </w:r>
            <w:r w:rsidRPr="004623E0">
              <w:rPr>
                <w:rStyle w:val="Hyperlink"/>
                <w:rFonts w:hint="eastAsia"/>
                <w:noProof/>
                <w:sz w:val="28"/>
                <w:szCs w:val="28"/>
                <w:rtl/>
              </w:rPr>
              <w:t>سير</w:t>
            </w:r>
            <w:r w:rsidRPr="004623E0">
              <w:rPr>
                <w:rStyle w:val="Hyperlink"/>
                <w:noProof/>
                <w:sz w:val="28"/>
                <w:szCs w:val="28"/>
                <w:rtl/>
              </w:rPr>
              <w:t xml:space="preserve"> </w:t>
            </w:r>
            <w:r w:rsidRPr="004623E0">
              <w:rPr>
                <w:rStyle w:val="Hyperlink"/>
                <w:rFonts w:hint="eastAsia"/>
                <w:noProof/>
                <w:sz w:val="28"/>
                <w:szCs w:val="28"/>
                <w:rtl/>
              </w:rPr>
              <w:t>العمل</w:t>
            </w:r>
            <w:r w:rsidRPr="004623E0">
              <w:rPr>
                <w:noProof/>
                <w:webHidden/>
                <w:sz w:val="28"/>
                <w:szCs w:val="28"/>
              </w:rPr>
              <w:tab/>
            </w:r>
            <w:r w:rsidRPr="004623E0">
              <w:rPr>
                <w:noProof/>
                <w:webHidden/>
                <w:sz w:val="28"/>
                <w:szCs w:val="28"/>
              </w:rPr>
              <w:fldChar w:fldCharType="begin"/>
            </w:r>
            <w:r w:rsidRPr="004623E0">
              <w:rPr>
                <w:noProof/>
                <w:webHidden/>
                <w:sz w:val="28"/>
                <w:szCs w:val="28"/>
              </w:rPr>
              <w:instrText xml:space="preserve"> PAGEREF _Toc197439653 \h </w:instrText>
            </w:r>
            <w:r w:rsidRPr="004623E0">
              <w:rPr>
                <w:noProof/>
                <w:webHidden/>
                <w:sz w:val="28"/>
                <w:szCs w:val="28"/>
              </w:rPr>
            </w:r>
            <w:r w:rsidRPr="004623E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623E0">
              <w:rPr>
                <w:noProof/>
                <w:webHidden/>
                <w:sz w:val="28"/>
                <w:szCs w:val="28"/>
              </w:rPr>
              <w:t>5</w:t>
            </w:r>
            <w:r w:rsidRPr="004623E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693FF0" w14:textId="30556243" w:rsidR="004623E0" w:rsidRPr="004623E0" w:rsidRDefault="004623E0" w:rsidP="004623E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439654" w:history="1">
            <w:r w:rsidRPr="004623E0">
              <w:rPr>
                <w:rStyle w:val="Hyperlink"/>
                <w:rFonts w:hint="eastAsia"/>
                <w:noProof/>
                <w:sz w:val="28"/>
                <w:szCs w:val="28"/>
                <w:rtl/>
              </w:rPr>
              <w:t>مجموعات</w:t>
            </w:r>
            <w:r w:rsidRPr="004623E0">
              <w:rPr>
                <w:rStyle w:val="Hyperlink"/>
                <w:noProof/>
                <w:sz w:val="28"/>
                <w:szCs w:val="28"/>
                <w:rtl/>
              </w:rPr>
              <w:t xml:space="preserve"> </w:t>
            </w:r>
            <w:r w:rsidRPr="004623E0">
              <w:rPr>
                <w:rStyle w:val="Hyperlink"/>
                <w:rFonts w:hint="eastAsia"/>
                <w:noProof/>
                <w:sz w:val="28"/>
                <w:szCs w:val="28"/>
                <w:rtl/>
              </w:rPr>
              <w:t>المستخدمين</w:t>
            </w:r>
            <w:r w:rsidRPr="004623E0">
              <w:rPr>
                <w:noProof/>
                <w:webHidden/>
                <w:sz w:val="28"/>
                <w:szCs w:val="28"/>
              </w:rPr>
              <w:tab/>
            </w:r>
            <w:r w:rsidRPr="004623E0">
              <w:rPr>
                <w:noProof/>
                <w:webHidden/>
                <w:sz w:val="28"/>
                <w:szCs w:val="28"/>
              </w:rPr>
              <w:fldChar w:fldCharType="begin"/>
            </w:r>
            <w:r w:rsidRPr="004623E0">
              <w:rPr>
                <w:noProof/>
                <w:webHidden/>
                <w:sz w:val="28"/>
                <w:szCs w:val="28"/>
              </w:rPr>
              <w:instrText xml:space="preserve"> PAGEREF _Toc197439654 \h </w:instrText>
            </w:r>
            <w:r w:rsidRPr="004623E0">
              <w:rPr>
                <w:noProof/>
                <w:webHidden/>
                <w:sz w:val="28"/>
                <w:szCs w:val="28"/>
              </w:rPr>
            </w:r>
            <w:r w:rsidRPr="004623E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623E0">
              <w:rPr>
                <w:noProof/>
                <w:webHidden/>
                <w:sz w:val="28"/>
                <w:szCs w:val="28"/>
              </w:rPr>
              <w:t>6</w:t>
            </w:r>
            <w:r w:rsidRPr="004623E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C68E56" w14:textId="5B1A45EB" w:rsidR="004623E0" w:rsidRPr="004623E0" w:rsidRDefault="004623E0" w:rsidP="004623E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439655" w:history="1">
            <w:r w:rsidRPr="004623E0">
              <w:rPr>
                <w:rStyle w:val="Hyperlink"/>
                <w:rFonts w:hint="eastAsia"/>
                <w:noProof/>
                <w:sz w:val="28"/>
                <w:szCs w:val="28"/>
                <w:rtl/>
              </w:rPr>
              <w:t>المتطلبات</w:t>
            </w:r>
            <w:r w:rsidRPr="004623E0">
              <w:rPr>
                <w:rStyle w:val="Hyperlink"/>
                <w:noProof/>
                <w:sz w:val="28"/>
                <w:szCs w:val="28"/>
                <w:rtl/>
              </w:rPr>
              <w:t xml:space="preserve"> </w:t>
            </w:r>
            <w:r w:rsidRPr="004623E0">
              <w:rPr>
                <w:rStyle w:val="Hyperlink"/>
                <w:rFonts w:hint="eastAsia"/>
                <w:noProof/>
                <w:sz w:val="28"/>
                <w:szCs w:val="28"/>
                <w:rtl/>
              </w:rPr>
              <w:t>والحلول</w:t>
            </w:r>
            <w:r w:rsidRPr="004623E0">
              <w:rPr>
                <w:rStyle w:val="Hyperlink"/>
                <w:noProof/>
                <w:sz w:val="28"/>
                <w:szCs w:val="28"/>
                <w:rtl/>
              </w:rPr>
              <w:t xml:space="preserve"> </w:t>
            </w:r>
            <w:r w:rsidRPr="004623E0">
              <w:rPr>
                <w:rStyle w:val="Hyperlink"/>
                <w:rFonts w:hint="eastAsia"/>
                <w:noProof/>
                <w:sz w:val="28"/>
                <w:szCs w:val="28"/>
                <w:rtl/>
              </w:rPr>
              <w:t>المقترحة</w:t>
            </w:r>
            <w:r w:rsidRPr="004623E0">
              <w:rPr>
                <w:noProof/>
                <w:webHidden/>
                <w:sz w:val="28"/>
                <w:szCs w:val="28"/>
              </w:rPr>
              <w:tab/>
            </w:r>
            <w:r w:rsidRPr="004623E0">
              <w:rPr>
                <w:noProof/>
                <w:webHidden/>
                <w:sz w:val="28"/>
                <w:szCs w:val="28"/>
              </w:rPr>
              <w:fldChar w:fldCharType="begin"/>
            </w:r>
            <w:r w:rsidRPr="004623E0">
              <w:rPr>
                <w:noProof/>
                <w:webHidden/>
                <w:sz w:val="28"/>
                <w:szCs w:val="28"/>
              </w:rPr>
              <w:instrText xml:space="preserve"> PAGEREF _Toc197439655 \h </w:instrText>
            </w:r>
            <w:r w:rsidRPr="004623E0">
              <w:rPr>
                <w:noProof/>
                <w:webHidden/>
                <w:sz w:val="28"/>
                <w:szCs w:val="28"/>
              </w:rPr>
            </w:r>
            <w:r w:rsidRPr="004623E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623E0">
              <w:rPr>
                <w:noProof/>
                <w:webHidden/>
                <w:sz w:val="28"/>
                <w:szCs w:val="28"/>
              </w:rPr>
              <w:t>6</w:t>
            </w:r>
            <w:r w:rsidRPr="004623E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F6344" w14:textId="7B8C60CF" w:rsidR="004623E0" w:rsidRPr="004623E0" w:rsidRDefault="004623E0" w:rsidP="004623E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439656" w:history="1">
            <w:r w:rsidRPr="004623E0">
              <w:rPr>
                <w:rStyle w:val="Hyperlink"/>
                <w:rFonts w:hint="eastAsia"/>
                <w:noProof/>
                <w:sz w:val="28"/>
                <w:szCs w:val="28"/>
                <w:rtl/>
              </w:rPr>
              <w:t>حالات</w:t>
            </w:r>
            <w:r w:rsidRPr="004623E0">
              <w:rPr>
                <w:rStyle w:val="Hyperlink"/>
                <w:noProof/>
                <w:sz w:val="28"/>
                <w:szCs w:val="28"/>
                <w:rtl/>
              </w:rPr>
              <w:t xml:space="preserve"> </w:t>
            </w:r>
            <w:r w:rsidRPr="004623E0">
              <w:rPr>
                <w:rStyle w:val="Hyperlink"/>
                <w:rFonts w:hint="eastAsia"/>
                <w:noProof/>
                <w:sz w:val="28"/>
                <w:szCs w:val="28"/>
                <w:rtl/>
              </w:rPr>
              <w:t>الاستخدام</w:t>
            </w:r>
            <w:r w:rsidRPr="004623E0">
              <w:rPr>
                <w:noProof/>
                <w:webHidden/>
                <w:sz w:val="28"/>
                <w:szCs w:val="28"/>
              </w:rPr>
              <w:tab/>
            </w:r>
            <w:r w:rsidRPr="004623E0">
              <w:rPr>
                <w:noProof/>
                <w:webHidden/>
                <w:sz w:val="28"/>
                <w:szCs w:val="28"/>
              </w:rPr>
              <w:fldChar w:fldCharType="begin"/>
            </w:r>
            <w:r w:rsidRPr="004623E0">
              <w:rPr>
                <w:noProof/>
                <w:webHidden/>
                <w:sz w:val="28"/>
                <w:szCs w:val="28"/>
              </w:rPr>
              <w:instrText xml:space="preserve"> PAGEREF _Toc197439656 \h </w:instrText>
            </w:r>
            <w:r w:rsidRPr="004623E0">
              <w:rPr>
                <w:noProof/>
                <w:webHidden/>
                <w:sz w:val="28"/>
                <w:szCs w:val="28"/>
              </w:rPr>
            </w:r>
            <w:r w:rsidRPr="004623E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623E0">
              <w:rPr>
                <w:noProof/>
                <w:webHidden/>
                <w:sz w:val="28"/>
                <w:szCs w:val="28"/>
              </w:rPr>
              <w:t>7</w:t>
            </w:r>
            <w:r w:rsidRPr="004623E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A00272" w14:textId="45854819" w:rsidR="004623E0" w:rsidRPr="004623E0" w:rsidRDefault="004623E0" w:rsidP="004623E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439657" w:history="1">
            <w:r w:rsidRPr="004623E0">
              <w:rPr>
                <w:rStyle w:val="Hyperlink"/>
                <w:rFonts w:hint="eastAsia"/>
                <w:noProof/>
                <w:sz w:val="28"/>
                <w:szCs w:val="28"/>
                <w:rtl/>
                <w:lang w:bidi="ar-JO"/>
              </w:rPr>
              <w:t>شروط</w:t>
            </w:r>
            <w:r w:rsidRPr="004623E0">
              <w:rPr>
                <w:rStyle w:val="Hyperlink"/>
                <w:noProof/>
                <w:sz w:val="28"/>
                <w:szCs w:val="28"/>
                <w:rtl/>
              </w:rPr>
              <w:t xml:space="preserve"> </w:t>
            </w:r>
            <w:r w:rsidRPr="004623E0">
              <w:rPr>
                <w:rStyle w:val="Hyperlink"/>
                <w:rFonts w:hint="eastAsia"/>
                <w:noProof/>
                <w:sz w:val="28"/>
                <w:szCs w:val="28"/>
                <w:rtl/>
              </w:rPr>
              <w:t>الأعمال</w:t>
            </w:r>
            <w:r w:rsidRPr="004623E0">
              <w:rPr>
                <w:noProof/>
                <w:webHidden/>
                <w:sz w:val="28"/>
                <w:szCs w:val="28"/>
              </w:rPr>
              <w:tab/>
            </w:r>
            <w:r w:rsidRPr="004623E0">
              <w:rPr>
                <w:noProof/>
                <w:webHidden/>
                <w:sz w:val="28"/>
                <w:szCs w:val="28"/>
              </w:rPr>
              <w:fldChar w:fldCharType="begin"/>
            </w:r>
            <w:r w:rsidRPr="004623E0">
              <w:rPr>
                <w:noProof/>
                <w:webHidden/>
                <w:sz w:val="28"/>
                <w:szCs w:val="28"/>
              </w:rPr>
              <w:instrText xml:space="preserve"> PAGEREF _Toc197439657 \h </w:instrText>
            </w:r>
            <w:r w:rsidRPr="004623E0">
              <w:rPr>
                <w:noProof/>
                <w:webHidden/>
                <w:sz w:val="28"/>
                <w:szCs w:val="28"/>
              </w:rPr>
            </w:r>
            <w:r w:rsidRPr="004623E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623E0">
              <w:rPr>
                <w:noProof/>
                <w:webHidden/>
                <w:sz w:val="28"/>
                <w:szCs w:val="28"/>
              </w:rPr>
              <w:t>27</w:t>
            </w:r>
            <w:r w:rsidRPr="004623E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0FB5A3" w14:textId="1F8A819E" w:rsidR="008A0623" w:rsidRDefault="008A0623" w:rsidP="004623E0">
          <w:pPr>
            <w:bidi/>
            <w:jc w:val="left"/>
          </w:pPr>
          <w:r w:rsidRPr="004623E0">
            <w:rPr>
              <w:rStyle w:val="SubtleEmphasis"/>
              <w:szCs w:val="28"/>
            </w:rPr>
            <w:fldChar w:fldCharType="end"/>
          </w:r>
        </w:p>
      </w:sdtContent>
    </w:sdt>
    <w:p w14:paraId="10CCB473" w14:textId="073571F3" w:rsidR="0075038F" w:rsidRPr="00E52B4F" w:rsidRDefault="0075038F" w:rsidP="00285E23">
      <w:pPr>
        <w:bidi/>
        <w:jc w:val="left"/>
        <w:rPr>
          <w:lang w:eastAsia="en-GB"/>
        </w:rPr>
      </w:pPr>
    </w:p>
    <w:p w14:paraId="3C025BCB" w14:textId="6D928C80" w:rsidR="00285E23" w:rsidRDefault="00285E23" w:rsidP="00687DB3">
      <w:pPr>
        <w:bidi/>
        <w:jc w:val="left"/>
        <w:rPr>
          <w:rtl/>
          <w:lang w:eastAsia="en-GB"/>
        </w:rPr>
      </w:pPr>
      <w:r>
        <w:rPr>
          <w:rtl/>
          <w:lang w:eastAsia="en-GB"/>
        </w:rPr>
        <w:br w:type="page"/>
      </w:r>
    </w:p>
    <w:p w14:paraId="1C872984" w14:textId="410B4071" w:rsidR="005D6606" w:rsidRPr="00916ED8" w:rsidRDefault="00E52B4F" w:rsidP="00805AFC">
      <w:pPr>
        <w:pStyle w:val="Heading2"/>
        <w:rPr>
          <w:rtl/>
          <w:lang w:bidi="ar-SY"/>
        </w:rPr>
      </w:pPr>
      <w:bookmarkStart w:id="1" w:name="_Toc197439650"/>
      <w:bookmarkEnd w:id="0"/>
      <w:r w:rsidRPr="00916ED8">
        <w:rPr>
          <w:rFonts w:hint="cs"/>
          <w:rtl/>
        </w:rPr>
        <w:lastRenderedPageBreak/>
        <w:t>الأهداف</w:t>
      </w:r>
      <w:bookmarkEnd w:id="1"/>
    </w:p>
    <w:p w14:paraId="74894833" w14:textId="7F539BCF" w:rsidR="005D6606" w:rsidRDefault="005D6606" w:rsidP="00A259B3">
      <w:pPr>
        <w:bidi/>
        <w:jc w:val="left"/>
        <w:rPr>
          <w:rtl/>
          <w:lang w:eastAsia="en-GB"/>
        </w:rPr>
      </w:pPr>
      <w:r w:rsidRPr="005D6606">
        <w:rPr>
          <w:rtl/>
          <w:lang w:eastAsia="en-GB"/>
        </w:rPr>
        <w:t xml:space="preserve">تهدف وثيقة جمع المتطلبات إلى توثيق وتنظيم الاحتياجات والتوقعات المتعلقة </w:t>
      </w:r>
      <w:r w:rsidR="00A259B3">
        <w:rPr>
          <w:rFonts w:hint="cs"/>
          <w:rtl/>
          <w:lang w:eastAsia="en-GB"/>
        </w:rPr>
        <w:t>ب</w:t>
      </w:r>
      <w:r w:rsidR="00A259B3" w:rsidRPr="00A259B3">
        <w:rPr>
          <w:rtl/>
          <w:lang w:eastAsia="en-GB"/>
        </w:rPr>
        <w:t>مشروع منصة إدارة التعليم والمحتوى ال</w:t>
      </w:r>
      <w:r w:rsidR="002E6D74">
        <w:rPr>
          <w:rFonts w:hint="cs"/>
          <w:rtl/>
          <w:lang w:eastAsia="en-GB"/>
        </w:rPr>
        <w:t>إ</w:t>
      </w:r>
      <w:r w:rsidR="00A259B3" w:rsidRPr="00A259B3">
        <w:rPr>
          <w:rtl/>
          <w:lang w:eastAsia="en-GB"/>
        </w:rPr>
        <w:t>لكتروني</w:t>
      </w:r>
      <w:r w:rsidR="00A259B3">
        <w:rPr>
          <w:rFonts w:hint="cs"/>
          <w:rtl/>
          <w:lang w:eastAsia="en-GB"/>
        </w:rPr>
        <w:t xml:space="preserve">، </w:t>
      </w:r>
      <w:r w:rsidR="008749EE">
        <w:rPr>
          <w:rFonts w:hint="cs"/>
          <w:rtl/>
          <w:lang w:eastAsia="en-GB"/>
        </w:rPr>
        <w:t>وتحديداً خاصية الوجبات المدرسية</w:t>
      </w:r>
      <w:r w:rsidRPr="005D6606">
        <w:rPr>
          <w:rtl/>
          <w:lang w:eastAsia="en-GB"/>
        </w:rPr>
        <w:t>، من خلال تحديد متطلبات الأعمال والمستخدمين، وتوفير إطار واضح لتطوير الحلول التقنية التي تلبي تلك الاحتياجات، لضمان توافق النظام مع الأهداف الاستراتيجية وتحسين تجربة المستخدم</w:t>
      </w:r>
      <w:r w:rsidRPr="005D6606">
        <w:rPr>
          <w:lang w:eastAsia="en-GB"/>
        </w:rPr>
        <w:t>.</w:t>
      </w:r>
    </w:p>
    <w:p w14:paraId="71018774" w14:textId="77777777" w:rsidR="00E0709D" w:rsidRPr="005D6606" w:rsidRDefault="00E0709D" w:rsidP="00E0709D">
      <w:pPr>
        <w:bidi/>
        <w:jc w:val="left"/>
        <w:rPr>
          <w:rFonts w:asciiTheme="minorBidi" w:hAnsiTheme="minorBidi"/>
          <w:b/>
          <w:bCs/>
          <w:smallCaps/>
          <w:color w:val="002060"/>
          <w:sz w:val="28"/>
          <w:szCs w:val="28"/>
          <w:rtl/>
          <w:lang w:eastAsia="en-GB" w:bidi="ar-SY"/>
        </w:rPr>
      </w:pPr>
    </w:p>
    <w:p w14:paraId="06E1D085" w14:textId="062B49AF" w:rsidR="00E0709D" w:rsidRPr="00916ED8" w:rsidRDefault="00E0709D" w:rsidP="00805AFC">
      <w:pPr>
        <w:pStyle w:val="Heading2"/>
        <w:rPr>
          <w:rtl/>
          <w:lang w:bidi="ar-SY"/>
        </w:rPr>
      </w:pPr>
      <w:bookmarkStart w:id="2" w:name="_Toc197439651"/>
      <w:r>
        <w:rPr>
          <w:rFonts w:hint="cs"/>
          <w:rtl/>
        </w:rPr>
        <w:t>نظرة عامة</w:t>
      </w:r>
      <w:bookmarkEnd w:id="2"/>
    </w:p>
    <w:p w14:paraId="059253C2" w14:textId="4B5CD493" w:rsidR="00E0709D" w:rsidRPr="006C5EF2" w:rsidRDefault="006C5EF2" w:rsidP="006C5EF2">
      <w:pPr>
        <w:tabs>
          <w:tab w:val="left" w:pos="180"/>
        </w:tabs>
        <w:bidi/>
        <w:spacing w:after="160" w:line="276" w:lineRule="auto"/>
        <w:jc w:val="left"/>
        <w:rPr>
          <w:rtl/>
          <w:lang w:eastAsia="en-GB"/>
        </w:rPr>
      </w:pPr>
      <w:r w:rsidRPr="006C5EF2">
        <w:rPr>
          <w:rtl/>
          <w:lang w:eastAsia="en-GB"/>
        </w:rPr>
        <w:t xml:space="preserve">يهدف </w:t>
      </w:r>
      <w:r>
        <w:rPr>
          <w:rFonts w:hint="cs"/>
          <w:rtl/>
          <w:lang w:eastAsia="en-GB"/>
        </w:rPr>
        <w:t xml:space="preserve">المستند </w:t>
      </w:r>
      <w:r w:rsidRPr="006C5EF2">
        <w:rPr>
          <w:rtl/>
          <w:lang w:eastAsia="en-GB"/>
        </w:rPr>
        <w:t>إلى</w:t>
      </w:r>
      <w:r>
        <w:rPr>
          <w:rFonts w:hint="cs"/>
          <w:rtl/>
          <w:lang w:eastAsia="en-GB"/>
        </w:rPr>
        <w:t xml:space="preserve"> توضيح آلية</w:t>
      </w:r>
      <w:r w:rsidRPr="006C5EF2">
        <w:rPr>
          <w:rtl/>
          <w:lang w:eastAsia="en-GB"/>
        </w:rPr>
        <w:t xml:space="preserve"> تطوير نظام إلكتروني متكامل لإدارة برنامج </w:t>
      </w:r>
      <w:r>
        <w:rPr>
          <w:rFonts w:hint="cs"/>
          <w:rtl/>
          <w:lang w:eastAsia="en-GB"/>
        </w:rPr>
        <w:t>التغذية المدرسية</w:t>
      </w:r>
      <w:r w:rsidRPr="006C5EF2">
        <w:rPr>
          <w:rtl/>
          <w:lang w:eastAsia="en-GB"/>
        </w:rPr>
        <w:t xml:space="preserve"> في المدارس الحكومية تحت إشراف وزارة التربية والتعليم</w:t>
      </w:r>
      <w:r w:rsidR="005C4233">
        <w:rPr>
          <w:rFonts w:hint="cs"/>
          <w:rtl/>
          <w:lang w:eastAsia="en-GB" w:bidi="ar-SY"/>
        </w:rPr>
        <w:t>،</w:t>
      </w:r>
      <w:r w:rsidRPr="006C5EF2">
        <w:rPr>
          <w:rtl/>
          <w:lang w:eastAsia="en-GB"/>
        </w:rPr>
        <w:t xml:space="preserve"> </w:t>
      </w:r>
      <w:r w:rsidR="005C4233">
        <w:rPr>
          <w:rFonts w:hint="cs"/>
          <w:rtl/>
          <w:lang w:eastAsia="en-GB"/>
        </w:rPr>
        <w:t>و</w:t>
      </w:r>
      <w:r w:rsidRPr="006C5EF2">
        <w:rPr>
          <w:rtl/>
          <w:lang w:eastAsia="en-GB"/>
        </w:rPr>
        <w:t xml:space="preserve">يركز </w:t>
      </w:r>
      <w:r w:rsidR="005C4233">
        <w:rPr>
          <w:rFonts w:hint="cs"/>
          <w:rtl/>
          <w:lang w:eastAsia="en-GB"/>
        </w:rPr>
        <w:t>النظام</w:t>
      </w:r>
      <w:r w:rsidRPr="006C5EF2">
        <w:rPr>
          <w:rtl/>
          <w:lang w:eastAsia="en-GB"/>
        </w:rPr>
        <w:t xml:space="preserve"> على أتمتة العمليات المتعلقة بإنشاء نماذج الوجبات، توزيعها، تتبع استلامها، وإعداد التقارير الإحصائية. </w:t>
      </w:r>
      <w:r w:rsidR="005C4233">
        <w:rPr>
          <w:rFonts w:hint="cs"/>
          <w:rtl/>
          <w:lang w:eastAsia="en-GB"/>
        </w:rPr>
        <w:t xml:space="preserve">كما </w:t>
      </w:r>
      <w:r w:rsidRPr="006C5EF2">
        <w:rPr>
          <w:rtl/>
          <w:lang w:eastAsia="en-GB"/>
        </w:rPr>
        <w:t>يهدف إلى تحسين كفاءة إدارة البرنامج، تقليل الأخطاء اليدوية، تسهيل التواصل بين الوزارة، المديريات، المدارس، وأولياء الأمور، وضمان توزيع الوجبات بشكل منظم</w:t>
      </w:r>
      <w:r w:rsidR="005C4233">
        <w:rPr>
          <w:rFonts w:hint="cs"/>
          <w:rtl/>
          <w:lang w:eastAsia="en-GB"/>
        </w:rPr>
        <w:t>،</w:t>
      </w:r>
      <w:r w:rsidRPr="006C5EF2">
        <w:rPr>
          <w:rtl/>
          <w:lang w:eastAsia="en-GB"/>
        </w:rPr>
        <w:t xml:space="preserve"> </w:t>
      </w:r>
      <w:r w:rsidR="005C4233">
        <w:rPr>
          <w:rFonts w:hint="cs"/>
          <w:rtl/>
          <w:lang w:eastAsia="en-GB"/>
        </w:rPr>
        <w:t>كما</w:t>
      </w:r>
      <w:r w:rsidRPr="006C5EF2">
        <w:rPr>
          <w:rtl/>
          <w:lang w:eastAsia="en-GB"/>
        </w:rPr>
        <w:t xml:space="preserve"> يدعم </w:t>
      </w:r>
      <w:r w:rsidR="005C4233">
        <w:rPr>
          <w:rFonts w:hint="cs"/>
          <w:rtl/>
          <w:lang w:eastAsia="en-GB"/>
        </w:rPr>
        <w:t xml:space="preserve">النظام </w:t>
      </w:r>
      <w:r w:rsidRPr="006C5EF2">
        <w:rPr>
          <w:rtl/>
          <w:lang w:eastAsia="en-GB"/>
        </w:rPr>
        <w:t>عدة مجموعات مستخدمين تشمل مسؤولي النظام، مديري المدارس، لجان التوزيع، وأولياء الأمور، مع توفير واجهات سهلة الاستخدام وتقارير دقيقة لمتابعة الأداء</w:t>
      </w:r>
      <w:r w:rsidRPr="006C5EF2">
        <w:rPr>
          <w:lang w:eastAsia="en-GB"/>
        </w:rPr>
        <w:t>.</w:t>
      </w:r>
    </w:p>
    <w:p w14:paraId="6895A8E9" w14:textId="77777777" w:rsidR="001558BE" w:rsidRDefault="001558BE" w:rsidP="001558BE">
      <w:pPr>
        <w:tabs>
          <w:tab w:val="left" w:pos="180"/>
        </w:tabs>
        <w:bidi/>
        <w:spacing w:after="160" w:line="276" w:lineRule="auto"/>
        <w:jc w:val="left"/>
        <w:rPr>
          <w:rFonts w:asciiTheme="minorBidi" w:eastAsia="Calibri" w:hAnsiTheme="minorBidi"/>
          <w:lang w:eastAsia="en-GB" w:bidi="ar-SY"/>
        </w:rPr>
      </w:pPr>
    </w:p>
    <w:p w14:paraId="18CFB91A" w14:textId="4E3E667B" w:rsidR="00136DFC" w:rsidRPr="003A3AA0" w:rsidRDefault="006E710D" w:rsidP="00805AFC">
      <w:pPr>
        <w:pStyle w:val="Heading2"/>
        <w:rPr>
          <w:rtl/>
          <w:lang w:bidi="ar-SY"/>
        </w:rPr>
      </w:pPr>
      <w:bookmarkStart w:id="3" w:name="_Toc197439652"/>
      <w:r>
        <w:rPr>
          <w:rFonts w:hint="cs"/>
          <w:rtl/>
        </w:rPr>
        <w:t>المصطلحات</w:t>
      </w:r>
      <w:bookmarkEnd w:id="3"/>
    </w:p>
    <w:tbl>
      <w:tblPr>
        <w:tblStyle w:val="TableGrid"/>
        <w:bidiVisual/>
        <w:tblW w:w="10467" w:type="dxa"/>
        <w:jc w:val="center"/>
        <w:tblLook w:val="04A0" w:firstRow="1" w:lastRow="0" w:firstColumn="1" w:lastColumn="0" w:noHBand="0" w:noVBand="1"/>
      </w:tblPr>
      <w:tblGrid>
        <w:gridCol w:w="3304"/>
        <w:gridCol w:w="7163"/>
      </w:tblGrid>
      <w:tr w:rsidR="00400576" w14:paraId="274B74CF" w14:textId="77777777" w:rsidTr="004E278F">
        <w:trPr>
          <w:trHeight w:val="533"/>
          <w:jc w:val="center"/>
        </w:trPr>
        <w:tc>
          <w:tcPr>
            <w:tcW w:w="3304" w:type="dxa"/>
            <w:shd w:val="clear" w:color="auto" w:fill="BFBFBF"/>
            <w:vAlign w:val="center"/>
          </w:tcPr>
          <w:p w14:paraId="6449D897" w14:textId="3C26EBB5" w:rsidR="00400576" w:rsidRPr="004E278F" w:rsidRDefault="006E710D" w:rsidP="00E2677A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Calibri" w:hAnsiTheme="minorBidi"/>
                <w:b/>
                <w:bCs/>
                <w:sz w:val="28"/>
                <w:szCs w:val="28"/>
                <w:rtl/>
                <w:lang w:eastAsia="en-GB" w:bidi="ar-SY"/>
              </w:rPr>
            </w:pPr>
            <w:r w:rsidRPr="004E278F">
              <w:rPr>
                <w:rFonts w:asciiTheme="minorBidi" w:eastAsia="Calibri" w:hAnsiTheme="minorBidi" w:hint="cs"/>
                <w:b/>
                <w:bCs/>
                <w:sz w:val="28"/>
                <w:szCs w:val="28"/>
                <w:rtl/>
                <w:lang w:eastAsia="en-GB" w:bidi="ar-SY"/>
              </w:rPr>
              <w:t>المصطلح</w:t>
            </w:r>
          </w:p>
        </w:tc>
        <w:tc>
          <w:tcPr>
            <w:tcW w:w="7163" w:type="dxa"/>
            <w:shd w:val="clear" w:color="auto" w:fill="BFBFBF"/>
            <w:vAlign w:val="center"/>
          </w:tcPr>
          <w:p w14:paraId="0006FE03" w14:textId="0BF82110" w:rsidR="00400576" w:rsidRPr="004E278F" w:rsidRDefault="00400576" w:rsidP="00E2677A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Calibri" w:hAnsiTheme="minorBidi"/>
                <w:b/>
                <w:bCs/>
                <w:sz w:val="28"/>
                <w:szCs w:val="28"/>
                <w:rtl/>
                <w:lang w:eastAsia="en-GB" w:bidi="ar-SY"/>
              </w:rPr>
            </w:pPr>
            <w:r w:rsidRPr="004E278F">
              <w:rPr>
                <w:rFonts w:asciiTheme="minorBidi" w:eastAsia="Calibri" w:hAnsiTheme="minorBidi" w:hint="cs"/>
                <w:b/>
                <w:bCs/>
                <w:sz w:val="28"/>
                <w:szCs w:val="28"/>
                <w:rtl/>
                <w:lang w:eastAsia="en-GB" w:bidi="ar-SY"/>
              </w:rPr>
              <w:t>الوصف</w:t>
            </w:r>
          </w:p>
        </w:tc>
      </w:tr>
      <w:tr w:rsidR="00400576" w14:paraId="56FF208D" w14:textId="77777777" w:rsidTr="00E2677A">
        <w:trPr>
          <w:jc w:val="center"/>
        </w:trPr>
        <w:tc>
          <w:tcPr>
            <w:tcW w:w="3304" w:type="dxa"/>
            <w:vAlign w:val="center"/>
          </w:tcPr>
          <w:p w14:paraId="3F621AC4" w14:textId="17D8135A" w:rsidR="00400576" w:rsidRPr="0013635E" w:rsidRDefault="004623E0" w:rsidP="004E278F">
            <w:pPr>
              <w:tabs>
                <w:tab w:val="left" w:pos="180"/>
              </w:tabs>
              <w:bidi/>
              <w:spacing w:before="240" w:after="160" w:line="276" w:lineRule="auto"/>
              <w:jc w:val="center"/>
              <w:rPr>
                <w:rFonts w:asciiTheme="majorBidi" w:eastAsia="Calibri" w:hAnsiTheme="majorBidi" w:cstheme="majorBidi"/>
                <w:rtl/>
                <w:lang w:eastAsia="en-GB" w:bidi="ar-SY"/>
              </w:rPr>
            </w:pPr>
            <w:r>
              <w:rPr>
                <w:rFonts w:asciiTheme="majorBidi" w:eastAsia="Calibri" w:hAnsiTheme="majorBidi" w:cstheme="majorBidi" w:hint="cs"/>
                <w:rtl/>
                <w:lang w:eastAsia="en-GB"/>
              </w:rPr>
              <w:t xml:space="preserve">أعضاء </w:t>
            </w:r>
            <w:r w:rsidR="00A95C5A" w:rsidRPr="0013635E">
              <w:rPr>
                <w:rFonts w:asciiTheme="majorBidi" w:eastAsia="Calibri" w:hAnsiTheme="majorBidi" w:cstheme="majorBidi"/>
                <w:rtl/>
                <w:lang w:eastAsia="en-GB"/>
              </w:rPr>
              <w:t>لجنة التوزيع</w:t>
            </w:r>
          </w:p>
        </w:tc>
        <w:tc>
          <w:tcPr>
            <w:tcW w:w="7163" w:type="dxa"/>
            <w:vAlign w:val="center"/>
          </w:tcPr>
          <w:p w14:paraId="31A9B7DB" w14:textId="55D01712" w:rsidR="00400576" w:rsidRPr="0013635E" w:rsidRDefault="00A95C5A" w:rsidP="004E278F">
            <w:pPr>
              <w:tabs>
                <w:tab w:val="left" w:pos="180"/>
              </w:tabs>
              <w:bidi/>
              <w:spacing w:before="240" w:after="160" w:line="276" w:lineRule="auto"/>
              <w:jc w:val="center"/>
              <w:rPr>
                <w:rFonts w:asciiTheme="majorBidi" w:eastAsia="Calibri" w:hAnsiTheme="majorBidi" w:cstheme="majorBidi"/>
                <w:rtl/>
                <w:lang w:eastAsia="en-GB" w:bidi="ar-SY"/>
              </w:rPr>
            </w:pPr>
            <w:r w:rsidRPr="0013635E">
              <w:rPr>
                <w:rFonts w:asciiTheme="majorBidi" w:eastAsia="Calibri" w:hAnsiTheme="majorBidi" w:cstheme="majorBidi"/>
                <w:rtl/>
                <w:lang w:eastAsia="en-GB"/>
              </w:rPr>
              <w:t>مجموعة من الموظفين في المدرسة مسؤولة عن توزيع الوجبات على الطلاب</w:t>
            </w:r>
          </w:p>
        </w:tc>
      </w:tr>
      <w:tr w:rsidR="00BC37BA" w14:paraId="443B5F3C" w14:textId="77777777" w:rsidTr="00E2677A">
        <w:trPr>
          <w:jc w:val="center"/>
        </w:trPr>
        <w:tc>
          <w:tcPr>
            <w:tcW w:w="3304" w:type="dxa"/>
            <w:vAlign w:val="center"/>
          </w:tcPr>
          <w:p w14:paraId="5C32B345" w14:textId="30678CA8" w:rsidR="00BC37BA" w:rsidRPr="0013635E" w:rsidRDefault="00BC37BA" w:rsidP="004E278F">
            <w:pPr>
              <w:tabs>
                <w:tab w:val="left" w:pos="180"/>
              </w:tabs>
              <w:bidi/>
              <w:spacing w:before="240" w:after="160" w:line="276" w:lineRule="auto"/>
              <w:jc w:val="center"/>
              <w:rPr>
                <w:rFonts w:asciiTheme="majorBidi" w:eastAsia="Calibri" w:hAnsiTheme="majorBidi" w:cstheme="majorBidi"/>
                <w:lang w:eastAsia="en-GB"/>
              </w:rPr>
            </w:pPr>
            <w:r w:rsidRPr="0013635E">
              <w:rPr>
                <w:rFonts w:asciiTheme="majorBidi" w:eastAsia="Calibri" w:hAnsiTheme="majorBidi" w:cstheme="majorBidi"/>
                <w:lang w:eastAsia="en-GB"/>
              </w:rPr>
              <w:t>DDL</w:t>
            </w:r>
          </w:p>
        </w:tc>
        <w:tc>
          <w:tcPr>
            <w:tcW w:w="7163" w:type="dxa"/>
            <w:vAlign w:val="center"/>
          </w:tcPr>
          <w:p w14:paraId="2014422C" w14:textId="42164988" w:rsidR="00BC37BA" w:rsidRPr="0013635E" w:rsidRDefault="00604A79" w:rsidP="004E278F">
            <w:pPr>
              <w:tabs>
                <w:tab w:val="left" w:pos="180"/>
              </w:tabs>
              <w:bidi/>
              <w:spacing w:before="240" w:after="160" w:line="276" w:lineRule="auto"/>
              <w:jc w:val="center"/>
              <w:rPr>
                <w:rFonts w:asciiTheme="majorBidi" w:eastAsia="Calibri" w:hAnsiTheme="majorBidi" w:cstheme="majorBidi"/>
                <w:rtl/>
                <w:lang w:eastAsia="en-GB"/>
              </w:rPr>
            </w:pPr>
            <w:r>
              <w:rPr>
                <w:rFonts w:asciiTheme="majorBidi" w:eastAsia="Calibri" w:hAnsiTheme="majorBidi" w:cstheme="majorBidi" w:hint="cs"/>
                <w:rtl/>
                <w:lang w:eastAsia="en-GB"/>
              </w:rPr>
              <w:t xml:space="preserve"> قائمة منسدلة</w:t>
            </w:r>
          </w:p>
        </w:tc>
      </w:tr>
      <w:tr w:rsidR="00BC37BA" w14:paraId="060CE16F" w14:textId="77777777" w:rsidTr="00E2677A">
        <w:trPr>
          <w:jc w:val="center"/>
        </w:trPr>
        <w:tc>
          <w:tcPr>
            <w:tcW w:w="3304" w:type="dxa"/>
            <w:vAlign w:val="center"/>
          </w:tcPr>
          <w:p w14:paraId="4C8BE7DC" w14:textId="5061B8DF" w:rsidR="00BC37BA" w:rsidRPr="0013635E" w:rsidRDefault="00BC37BA" w:rsidP="004E278F">
            <w:pPr>
              <w:tabs>
                <w:tab w:val="left" w:pos="180"/>
              </w:tabs>
              <w:bidi/>
              <w:spacing w:before="240" w:after="160" w:line="276" w:lineRule="auto"/>
              <w:jc w:val="center"/>
              <w:rPr>
                <w:rFonts w:asciiTheme="majorBidi" w:eastAsia="Calibri" w:hAnsiTheme="majorBidi" w:cstheme="majorBidi"/>
                <w:lang w:eastAsia="en-GB"/>
              </w:rPr>
            </w:pPr>
            <w:r w:rsidRPr="0013635E">
              <w:rPr>
                <w:rFonts w:asciiTheme="majorBidi" w:eastAsia="Calibri" w:hAnsiTheme="majorBidi" w:cstheme="majorBidi"/>
                <w:lang w:eastAsia="en-GB"/>
              </w:rPr>
              <w:t>DATE</w:t>
            </w:r>
          </w:p>
        </w:tc>
        <w:tc>
          <w:tcPr>
            <w:tcW w:w="7163" w:type="dxa"/>
            <w:vAlign w:val="center"/>
          </w:tcPr>
          <w:p w14:paraId="2E4AC8FA" w14:textId="16F3188A" w:rsidR="00BC37BA" w:rsidRPr="0013635E" w:rsidRDefault="00BC37BA" w:rsidP="004E278F">
            <w:pPr>
              <w:tabs>
                <w:tab w:val="left" w:pos="180"/>
              </w:tabs>
              <w:bidi/>
              <w:spacing w:before="240" w:after="160" w:line="276" w:lineRule="auto"/>
              <w:jc w:val="center"/>
              <w:rPr>
                <w:rFonts w:asciiTheme="majorBidi" w:eastAsia="Calibri" w:hAnsiTheme="majorBidi" w:cstheme="majorBidi"/>
                <w:lang w:eastAsia="en-GB" w:bidi="ar-SY"/>
              </w:rPr>
            </w:pPr>
            <w:r w:rsidRPr="0013635E">
              <w:rPr>
                <w:rFonts w:asciiTheme="majorBidi" w:eastAsia="Calibri" w:hAnsiTheme="majorBidi" w:cstheme="majorBidi"/>
                <w:rtl/>
                <w:lang w:eastAsia="en-GB" w:bidi="ar-SY"/>
              </w:rPr>
              <w:t>تاريخ</w:t>
            </w:r>
          </w:p>
        </w:tc>
      </w:tr>
      <w:tr w:rsidR="00BC37BA" w14:paraId="21ADEE99" w14:textId="77777777" w:rsidTr="00E2677A">
        <w:trPr>
          <w:jc w:val="center"/>
        </w:trPr>
        <w:tc>
          <w:tcPr>
            <w:tcW w:w="3304" w:type="dxa"/>
            <w:vAlign w:val="center"/>
          </w:tcPr>
          <w:p w14:paraId="140349E8" w14:textId="1474EF00" w:rsidR="00BC37BA" w:rsidRPr="0013635E" w:rsidRDefault="00BC37BA" w:rsidP="004E278F">
            <w:pPr>
              <w:tabs>
                <w:tab w:val="left" w:pos="180"/>
              </w:tabs>
              <w:bidi/>
              <w:spacing w:before="240" w:after="160" w:line="276" w:lineRule="auto"/>
              <w:jc w:val="center"/>
              <w:rPr>
                <w:rFonts w:asciiTheme="majorBidi" w:eastAsia="Calibri" w:hAnsiTheme="majorBidi" w:cstheme="majorBidi"/>
                <w:lang w:eastAsia="en-GB"/>
              </w:rPr>
            </w:pPr>
            <w:r w:rsidRPr="0013635E">
              <w:rPr>
                <w:rFonts w:asciiTheme="majorBidi" w:eastAsia="Calibri" w:hAnsiTheme="majorBidi" w:cstheme="majorBidi"/>
                <w:lang w:eastAsia="en-GB"/>
              </w:rPr>
              <w:t>CHAR</w:t>
            </w:r>
          </w:p>
        </w:tc>
        <w:tc>
          <w:tcPr>
            <w:tcW w:w="7163" w:type="dxa"/>
            <w:vAlign w:val="center"/>
          </w:tcPr>
          <w:p w14:paraId="5D36FDA8" w14:textId="1D9E8D8F" w:rsidR="00BC37BA" w:rsidRPr="0013635E" w:rsidRDefault="00BC37BA" w:rsidP="004E278F">
            <w:pPr>
              <w:tabs>
                <w:tab w:val="left" w:pos="180"/>
              </w:tabs>
              <w:bidi/>
              <w:spacing w:before="240" w:after="160" w:line="276" w:lineRule="auto"/>
              <w:jc w:val="center"/>
              <w:rPr>
                <w:rFonts w:asciiTheme="majorBidi" w:eastAsia="Calibri" w:hAnsiTheme="majorBidi" w:cstheme="majorBidi"/>
                <w:rtl/>
                <w:lang w:eastAsia="en-GB" w:bidi="ar-SY"/>
              </w:rPr>
            </w:pPr>
            <w:r w:rsidRPr="0013635E">
              <w:rPr>
                <w:rFonts w:asciiTheme="majorBidi" w:eastAsia="Calibri" w:hAnsiTheme="majorBidi" w:cstheme="majorBidi"/>
                <w:rtl/>
                <w:lang w:eastAsia="en-GB" w:bidi="ar-SY"/>
              </w:rPr>
              <w:t>أرقام أو حروف أو رموز</w:t>
            </w:r>
          </w:p>
        </w:tc>
      </w:tr>
      <w:tr w:rsidR="00BC37BA" w14:paraId="415C0A61" w14:textId="77777777" w:rsidTr="00E2677A">
        <w:trPr>
          <w:jc w:val="center"/>
        </w:trPr>
        <w:tc>
          <w:tcPr>
            <w:tcW w:w="3304" w:type="dxa"/>
            <w:vAlign w:val="center"/>
          </w:tcPr>
          <w:p w14:paraId="7A80DB78" w14:textId="7034A61D" w:rsidR="00BC37BA" w:rsidRPr="0013635E" w:rsidRDefault="00D147B7" w:rsidP="004E278F">
            <w:pPr>
              <w:tabs>
                <w:tab w:val="left" w:pos="180"/>
              </w:tabs>
              <w:bidi/>
              <w:spacing w:before="240" w:after="160" w:line="276" w:lineRule="auto"/>
              <w:jc w:val="center"/>
              <w:rPr>
                <w:rFonts w:asciiTheme="majorBidi" w:eastAsia="Calibri" w:hAnsiTheme="majorBidi" w:cstheme="majorBidi"/>
                <w:lang w:eastAsia="en-GB"/>
              </w:rPr>
            </w:pPr>
            <w:r w:rsidRPr="0013635E">
              <w:rPr>
                <w:rFonts w:asciiTheme="majorBidi" w:eastAsia="Calibri" w:hAnsiTheme="majorBidi" w:cstheme="majorBidi"/>
                <w:lang w:eastAsia="en-GB"/>
              </w:rPr>
              <w:t>BUTTON</w:t>
            </w:r>
          </w:p>
        </w:tc>
        <w:tc>
          <w:tcPr>
            <w:tcW w:w="7163" w:type="dxa"/>
            <w:vAlign w:val="center"/>
          </w:tcPr>
          <w:p w14:paraId="3C707598" w14:textId="6CB173E6" w:rsidR="00BC37BA" w:rsidRPr="0013635E" w:rsidRDefault="00E2677A" w:rsidP="004E278F">
            <w:pPr>
              <w:tabs>
                <w:tab w:val="left" w:pos="180"/>
              </w:tabs>
              <w:bidi/>
              <w:spacing w:before="240" w:after="160" w:line="276" w:lineRule="auto"/>
              <w:jc w:val="center"/>
              <w:rPr>
                <w:rFonts w:asciiTheme="majorBidi" w:eastAsia="Calibri" w:hAnsiTheme="majorBidi" w:cstheme="majorBidi"/>
                <w:rtl/>
                <w:lang w:eastAsia="en-GB" w:bidi="ar-SY"/>
              </w:rPr>
            </w:pPr>
            <w:r w:rsidRPr="0013635E">
              <w:rPr>
                <w:rFonts w:asciiTheme="majorBidi" w:eastAsia="Calibri" w:hAnsiTheme="majorBidi" w:cstheme="majorBidi"/>
                <w:rtl/>
                <w:lang w:eastAsia="en-GB" w:bidi="ar-SY"/>
              </w:rPr>
              <w:t>زر</w:t>
            </w:r>
          </w:p>
        </w:tc>
      </w:tr>
      <w:tr w:rsidR="00E2677A" w14:paraId="57602F58" w14:textId="77777777" w:rsidTr="00E2677A">
        <w:trPr>
          <w:jc w:val="center"/>
        </w:trPr>
        <w:tc>
          <w:tcPr>
            <w:tcW w:w="3304" w:type="dxa"/>
            <w:vAlign w:val="center"/>
          </w:tcPr>
          <w:p w14:paraId="26BCB859" w14:textId="58ACE670" w:rsidR="00E2677A" w:rsidRPr="0013635E" w:rsidRDefault="00E2677A" w:rsidP="004E278F">
            <w:pPr>
              <w:tabs>
                <w:tab w:val="left" w:pos="180"/>
              </w:tabs>
              <w:bidi/>
              <w:spacing w:before="240" w:after="160" w:line="276" w:lineRule="auto"/>
              <w:jc w:val="center"/>
              <w:rPr>
                <w:rFonts w:asciiTheme="majorBidi" w:eastAsia="Calibri" w:hAnsiTheme="majorBidi" w:cstheme="majorBidi"/>
                <w:lang w:eastAsia="en-GB"/>
              </w:rPr>
            </w:pPr>
            <w:r w:rsidRPr="0013635E">
              <w:rPr>
                <w:rFonts w:asciiTheme="majorBidi" w:eastAsia="Calibri" w:hAnsiTheme="majorBidi" w:cstheme="majorBidi"/>
                <w:lang w:eastAsia="en-GB"/>
              </w:rPr>
              <w:t>CHECKBOX</w:t>
            </w:r>
          </w:p>
        </w:tc>
        <w:tc>
          <w:tcPr>
            <w:tcW w:w="7163" w:type="dxa"/>
            <w:vAlign w:val="center"/>
          </w:tcPr>
          <w:p w14:paraId="30F8E46E" w14:textId="5FAD2124" w:rsidR="00E2677A" w:rsidRPr="0013635E" w:rsidRDefault="00F936F9" w:rsidP="004E278F">
            <w:pPr>
              <w:tabs>
                <w:tab w:val="left" w:pos="180"/>
              </w:tabs>
              <w:bidi/>
              <w:spacing w:before="240" w:after="160" w:line="276" w:lineRule="auto"/>
              <w:jc w:val="center"/>
              <w:rPr>
                <w:rFonts w:asciiTheme="majorBidi" w:eastAsia="Calibri" w:hAnsiTheme="majorBidi" w:cstheme="majorBidi"/>
                <w:rtl/>
                <w:lang w:eastAsia="en-GB" w:bidi="ar-SY"/>
              </w:rPr>
            </w:pPr>
            <w:r w:rsidRPr="0013635E">
              <w:rPr>
                <w:rFonts w:asciiTheme="majorBidi" w:eastAsia="Calibri" w:hAnsiTheme="majorBidi" w:cstheme="majorBidi"/>
                <w:rtl/>
                <w:lang w:eastAsia="en-GB" w:bidi="ar-SY"/>
              </w:rPr>
              <w:t>مربع اختيار</w:t>
            </w:r>
          </w:p>
        </w:tc>
      </w:tr>
      <w:tr w:rsidR="00440A3F" w14:paraId="428C283D" w14:textId="77777777" w:rsidTr="00E2677A">
        <w:trPr>
          <w:jc w:val="center"/>
        </w:trPr>
        <w:tc>
          <w:tcPr>
            <w:tcW w:w="3304" w:type="dxa"/>
            <w:vAlign w:val="center"/>
          </w:tcPr>
          <w:p w14:paraId="7E3CC278" w14:textId="01E51BEC" w:rsidR="00440A3F" w:rsidRPr="0013635E" w:rsidRDefault="00440A3F" w:rsidP="004E278F">
            <w:pPr>
              <w:tabs>
                <w:tab w:val="left" w:pos="180"/>
              </w:tabs>
              <w:bidi/>
              <w:spacing w:before="240" w:after="160" w:line="276" w:lineRule="auto"/>
              <w:jc w:val="center"/>
              <w:rPr>
                <w:rFonts w:asciiTheme="majorBidi" w:eastAsia="Calibri" w:hAnsiTheme="majorBidi" w:cstheme="majorBidi"/>
                <w:lang w:eastAsia="en-GB"/>
              </w:rPr>
            </w:pPr>
            <w:r w:rsidRPr="0013635E">
              <w:rPr>
                <w:rFonts w:asciiTheme="majorBidi" w:eastAsia="Calibri" w:hAnsiTheme="majorBidi" w:cstheme="majorBidi"/>
                <w:lang w:eastAsia="en-GB"/>
              </w:rPr>
              <w:t>NUM</w:t>
            </w:r>
          </w:p>
        </w:tc>
        <w:tc>
          <w:tcPr>
            <w:tcW w:w="7163" w:type="dxa"/>
            <w:vAlign w:val="center"/>
          </w:tcPr>
          <w:p w14:paraId="7BFD6156" w14:textId="75473D3F" w:rsidR="00440A3F" w:rsidRPr="0013635E" w:rsidRDefault="00440A3F" w:rsidP="004E278F">
            <w:pPr>
              <w:tabs>
                <w:tab w:val="left" w:pos="180"/>
              </w:tabs>
              <w:bidi/>
              <w:spacing w:before="240" w:after="160" w:line="276" w:lineRule="auto"/>
              <w:jc w:val="center"/>
              <w:rPr>
                <w:rFonts w:asciiTheme="majorBidi" w:eastAsia="Calibri" w:hAnsiTheme="majorBidi" w:cstheme="majorBidi"/>
                <w:rtl/>
                <w:lang w:eastAsia="en-GB" w:bidi="ar-SY"/>
              </w:rPr>
            </w:pPr>
            <w:r w:rsidRPr="0013635E">
              <w:rPr>
                <w:rFonts w:asciiTheme="majorBidi" w:eastAsia="Calibri" w:hAnsiTheme="majorBidi" w:cstheme="majorBidi"/>
                <w:rtl/>
                <w:lang w:eastAsia="en-GB" w:bidi="ar-SY"/>
              </w:rPr>
              <w:t>رقم</w:t>
            </w:r>
          </w:p>
        </w:tc>
      </w:tr>
    </w:tbl>
    <w:p w14:paraId="1AA5DFEB" w14:textId="77777777" w:rsidR="00262B11" w:rsidRPr="005D6606" w:rsidRDefault="00262B11" w:rsidP="00687DB3">
      <w:pPr>
        <w:tabs>
          <w:tab w:val="left" w:pos="180"/>
        </w:tabs>
        <w:bidi/>
        <w:spacing w:after="160" w:line="276" w:lineRule="auto"/>
        <w:contextualSpacing/>
        <w:jc w:val="left"/>
        <w:rPr>
          <w:rFonts w:asciiTheme="majorBidi" w:eastAsia="Calibri" w:hAnsiTheme="majorBidi" w:cstheme="majorBidi"/>
          <w:rtl/>
          <w:lang w:eastAsia="en-GB"/>
        </w:rPr>
      </w:pPr>
    </w:p>
    <w:p w14:paraId="49F54F15" w14:textId="77777777" w:rsidR="00A9356D" w:rsidRDefault="00A9356D" w:rsidP="00805AFC">
      <w:pPr>
        <w:pStyle w:val="Heading2"/>
        <w:rPr>
          <w:rtl/>
        </w:rPr>
      </w:pPr>
      <w:r>
        <w:rPr>
          <w:rtl/>
        </w:rPr>
        <w:br w:type="page"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422A3" w14:paraId="2BBF1329" w14:textId="77777777" w:rsidTr="004E278F">
        <w:trPr>
          <w:trHeight w:val="663"/>
        </w:trPr>
        <w:tc>
          <w:tcPr>
            <w:tcW w:w="10456" w:type="dxa"/>
            <w:gridSpan w:val="2"/>
            <w:shd w:val="clear" w:color="auto" w:fill="BFBFBF"/>
            <w:vAlign w:val="center"/>
          </w:tcPr>
          <w:p w14:paraId="5175B574" w14:textId="425BE78B" w:rsidR="007422A3" w:rsidRPr="00292241" w:rsidRDefault="007422A3" w:rsidP="00BE0299">
            <w:pPr>
              <w:jc w:val="center"/>
              <w:rPr>
                <w:b/>
                <w:bCs/>
                <w:rtl/>
              </w:rPr>
            </w:pPr>
            <w:r w:rsidRPr="00292241">
              <w:rPr>
                <w:rFonts w:hint="cs"/>
                <w:b/>
                <w:bCs/>
                <w:rtl/>
              </w:rPr>
              <w:lastRenderedPageBreak/>
              <w:t>تعريف رموز مخطط التدفق</w:t>
            </w:r>
          </w:p>
        </w:tc>
      </w:tr>
      <w:tr w:rsidR="007422A3" w14:paraId="616DBA6C" w14:textId="77777777" w:rsidTr="00BE0299">
        <w:tc>
          <w:tcPr>
            <w:tcW w:w="5228" w:type="dxa"/>
            <w:vAlign w:val="center"/>
          </w:tcPr>
          <w:p w14:paraId="7DE2D9D6" w14:textId="3E572268" w:rsidR="007422A3" w:rsidRPr="00532B8A" w:rsidRDefault="00805AFC" w:rsidP="00532B8A">
            <w:pPr>
              <w:spacing w:before="240" w:after="240"/>
              <w:jc w:val="center"/>
              <w:rPr>
                <w:rtl/>
              </w:rPr>
            </w:pPr>
            <w:r w:rsidRPr="00532B8A">
              <w:rPr>
                <w:noProof/>
                <w:rtl/>
              </w:rPr>
              <w:drawing>
                <wp:inline distT="0" distB="0" distL="0" distR="0" wp14:anchorId="2FCFD1CA" wp14:editId="52AFFC56">
                  <wp:extent cx="866896" cy="466790"/>
                  <wp:effectExtent l="0" t="0" r="9525" b="9525"/>
                  <wp:docPr id="12577202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72028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02CBD9C3" w14:textId="04FC825C" w:rsidR="007422A3" w:rsidRPr="00805AFC" w:rsidRDefault="00C91E49" w:rsidP="00532B8A">
            <w:pPr>
              <w:spacing w:before="240" w:after="24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</w:rPr>
              <w:t>ي</w:t>
            </w:r>
            <w:r w:rsidRPr="00C91E49">
              <w:rPr>
                <w:rtl/>
              </w:rPr>
              <w:t>شير إلى نشاط العملية والوظائف والإجراء</w:t>
            </w:r>
          </w:p>
        </w:tc>
      </w:tr>
      <w:tr w:rsidR="007422A3" w14:paraId="0F24B0F9" w14:textId="77777777" w:rsidTr="00BE0299">
        <w:tc>
          <w:tcPr>
            <w:tcW w:w="5228" w:type="dxa"/>
            <w:vAlign w:val="center"/>
          </w:tcPr>
          <w:p w14:paraId="1AFA4F51" w14:textId="5693E7CF" w:rsidR="007422A3" w:rsidRPr="00532B8A" w:rsidRDefault="00654853" w:rsidP="00532B8A">
            <w:pPr>
              <w:spacing w:before="240" w:after="240"/>
              <w:jc w:val="center"/>
              <w:rPr>
                <w:rtl/>
              </w:rPr>
            </w:pPr>
            <w:r w:rsidRPr="00532B8A">
              <w:rPr>
                <w:noProof/>
                <w:rtl/>
              </w:rPr>
              <w:drawing>
                <wp:inline distT="0" distB="0" distL="0" distR="0" wp14:anchorId="0330C64C" wp14:editId="0133F9C6">
                  <wp:extent cx="866896" cy="476316"/>
                  <wp:effectExtent l="0" t="0" r="9525" b="0"/>
                  <wp:docPr id="2399349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93497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0FC18C01" w14:textId="43A68293" w:rsidR="007422A3" w:rsidRPr="00805AFC" w:rsidRDefault="00C91E49" w:rsidP="00532B8A">
            <w:pPr>
              <w:spacing w:before="240" w:after="240"/>
              <w:jc w:val="center"/>
              <w:rPr>
                <w:rtl/>
              </w:rPr>
            </w:pPr>
            <w:r w:rsidRPr="00C91E49">
              <w:rPr>
                <w:rtl/>
              </w:rPr>
              <w:t>يشير إلى التكامل بين نشاط آخر وإجراء</w:t>
            </w:r>
            <w:r w:rsidR="00997D8F">
              <w:rPr>
                <w:rFonts w:hint="cs"/>
                <w:rtl/>
              </w:rPr>
              <w:t xml:space="preserve"> أو مكونات الجداول</w:t>
            </w:r>
          </w:p>
        </w:tc>
      </w:tr>
      <w:tr w:rsidR="007422A3" w14:paraId="6DC9639E" w14:textId="77777777" w:rsidTr="00BE0299">
        <w:tc>
          <w:tcPr>
            <w:tcW w:w="5228" w:type="dxa"/>
            <w:vAlign w:val="center"/>
          </w:tcPr>
          <w:p w14:paraId="0DA5F330" w14:textId="45D50486" w:rsidR="007422A3" w:rsidRPr="00532B8A" w:rsidRDefault="00997D8F" w:rsidP="00532B8A">
            <w:pPr>
              <w:spacing w:before="240" w:after="240"/>
              <w:jc w:val="center"/>
              <w:rPr>
                <w:rtl/>
              </w:rPr>
            </w:pPr>
            <w:r w:rsidRPr="00997D8F">
              <w:rPr>
                <w:noProof/>
              </w:rPr>
              <w:drawing>
                <wp:inline distT="0" distB="0" distL="0" distR="0" wp14:anchorId="181B7448" wp14:editId="70489B56">
                  <wp:extent cx="990738" cy="704948"/>
                  <wp:effectExtent l="0" t="0" r="0" b="0"/>
                  <wp:docPr id="18446206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62064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738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326F2ACA" w14:textId="5710C51C" w:rsidR="007422A3" w:rsidRPr="00805AFC" w:rsidRDefault="00C91E49" w:rsidP="00532B8A">
            <w:pPr>
              <w:spacing w:before="240" w:after="240"/>
              <w:jc w:val="center"/>
              <w:rPr>
                <w:rtl/>
              </w:rPr>
            </w:pPr>
            <w:r w:rsidRPr="00C91E49">
              <w:rPr>
                <w:rtl/>
              </w:rPr>
              <w:t>تشير إلى وثيقة مثل التقارير والنماذج وتعليمات العمل</w:t>
            </w:r>
          </w:p>
        </w:tc>
      </w:tr>
      <w:tr w:rsidR="00997D8F" w14:paraId="4D7BF871" w14:textId="77777777" w:rsidTr="00BE0299">
        <w:tc>
          <w:tcPr>
            <w:tcW w:w="5228" w:type="dxa"/>
            <w:vAlign w:val="center"/>
          </w:tcPr>
          <w:p w14:paraId="027776C0" w14:textId="7E962949" w:rsidR="00997D8F" w:rsidRPr="00532B8A" w:rsidRDefault="00997D8F" w:rsidP="00532B8A">
            <w:pPr>
              <w:spacing w:before="240" w:after="240"/>
              <w:jc w:val="center"/>
              <w:rPr>
                <w:rtl/>
              </w:rPr>
            </w:pPr>
            <w:r w:rsidRPr="00997D8F">
              <w:rPr>
                <w:noProof/>
              </w:rPr>
              <w:drawing>
                <wp:inline distT="0" distB="0" distL="0" distR="0" wp14:anchorId="61BACD07" wp14:editId="56587AF4">
                  <wp:extent cx="1105054" cy="838317"/>
                  <wp:effectExtent l="0" t="0" r="0" b="0"/>
                  <wp:docPr id="10379840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98400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3C135A4C" w14:textId="128304F3" w:rsidR="00997D8F" w:rsidRDefault="00997D8F" w:rsidP="00532B8A">
            <w:pPr>
              <w:spacing w:before="240" w:after="24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عملية إشعار تتبع مخرجات النظام</w:t>
            </w:r>
          </w:p>
        </w:tc>
      </w:tr>
      <w:tr w:rsidR="00C91E49" w14:paraId="7388CE50" w14:textId="77777777" w:rsidTr="00BE0299">
        <w:tc>
          <w:tcPr>
            <w:tcW w:w="5228" w:type="dxa"/>
            <w:vAlign w:val="center"/>
          </w:tcPr>
          <w:p w14:paraId="03E40A7B" w14:textId="3A440EED" w:rsidR="00C91E49" w:rsidRPr="00532B8A" w:rsidRDefault="00654853" w:rsidP="00532B8A">
            <w:pPr>
              <w:spacing w:before="240" w:after="240"/>
              <w:jc w:val="center"/>
              <w:rPr>
                <w:rtl/>
              </w:rPr>
            </w:pPr>
            <w:r w:rsidRPr="00532B8A">
              <w:rPr>
                <w:noProof/>
                <w:rtl/>
              </w:rPr>
              <w:drawing>
                <wp:inline distT="0" distB="0" distL="0" distR="0" wp14:anchorId="25D19F4C" wp14:editId="5710CAE1">
                  <wp:extent cx="1237753" cy="276446"/>
                  <wp:effectExtent l="0" t="0" r="635" b="9525"/>
                  <wp:docPr id="18204158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415827" name=""/>
                          <pic:cNvPicPr/>
                        </pic:nvPicPr>
                        <pic:blipFill rotWithShape="1">
                          <a:blip r:embed="rId19"/>
                          <a:srcRect t="24645" b="37647"/>
                          <a:stretch/>
                        </pic:blipFill>
                        <pic:spPr bwMode="auto">
                          <a:xfrm>
                            <a:off x="0" y="0"/>
                            <a:ext cx="1238423" cy="276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5E72C1FC" w14:textId="5D60FC3E" w:rsidR="00C91E49" w:rsidRDefault="00C91E49" w:rsidP="00532B8A">
            <w:pPr>
              <w:spacing w:before="240" w:after="240"/>
              <w:jc w:val="center"/>
              <w:rPr>
                <w:rtl/>
              </w:rPr>
            </w:pPr>
            <w:r w:rsidRPr="00C91E49">
              <w:rPr>
                <w:rtl/>
              </w:rPr>
              <w:t>رمز تكامل يُستخدم للإشارة إلى رابط بين نماذج متعددة واتجاه التدفق (تدفق العملية)</w:t>
            </w:r>
          </w:p>
        </w:tc>
      </w:tr>
      <w:tr w:rsidR="00C91E49" w14:paraId="25394EDF" w14:textId="77777777" w:rsidTr="00BE0299">
        <w:tc>
          <w:tcPr>
            <w:tcW w:w="5228" w:type="dxa"/>
            <w:vAlign w:val="center"/>
          </w:tcPr>
          <w:p w14:paraId="6F6BFE19" w14:textId="38F99E15" w:rsidR="00C91E49" w:rsidRPr="00532B8A" w:rsidRDefault="00654853" w:rsidP="00532B8A">
            <w:pPr>
              <w:spacing w:before="240" w:after="240"/>
              <w:jc w:val="center"/>
              <w:rPr>
                <w:rtl/>
              </w:rPr>
            </w:pPr>
            <w:r w:rsidRPr="00532B8A">
              <w:rPr>
                <w:noProof/>
                <w:rtl/>
              </w:rPr>
              <w:drawing>
                <wp:inline distT="0" distB="0" distL="0" distR="0" wp14:anchorId="5B3268FD" wp14:editId="69EC55C1">
                  <wp:extent cx="1439604" cy="351608"/>
                  <wp:effectExtent l="0" t="0" r="0" b="0"/>
                  <wp:docPr id="11432431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24312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478" cy="35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1D0007D6" w14:textId="5ED93E99" w:rsidR="00C91E49" w:rsidRDefault="00C91E49" w:rsidP="00532B8A">
            <w:pPr>
              <w:spacing w:before="240" w:after="240"/>
              <w:jc w:val="center"/>
              <w:rPr>
                <w:rtl/>
              </w:rPr>
            </w:pPr>
            <w:r w:rsidRPr="00C91E49">
              <w:rPr>
                <w:rtl/>
              </w:rPr>
              <w:t>يشير إلى أن هناك نموذجًا متصلًا بالعملية سواء كمدخل أو مخرج</w:t>
            </w:r>
          </w:p>
        </w:tc>
      </w:tr>
    </w:tbl>
    <w:p w14:paraId="6A8C142D" w14:textId="77777777" w:rsidR="007422A3" w:rsidRDefault="007422A3" w:rsidP="00805AFC">
      <w:pPr>
        <w:pStyle w:val="Heading2"/>
        <w:rPr>
          <w:rtl/>
        </w:rPr>
      </w:pPr>
      <w:r>
        <w:rPr>
          <w:rtl/>
        </w:rPr>
        <w:br w:type="page"/>
      </w:r>
    </w:p>
    <w:p w14:paraId="2476313F" w14:textId="0B76E06B" w:rsidR="0043095D" w:rsidRDefault="00ED0F3D" w:rsidP="00805AFC">
      <w:pPr>
        <w:pStyle w:val="Heading2"/>
        <w:rPr>
          <w:rtl/>
        </w:rPr>
      </w:pPr>
      <w:bookmarkStart w:id="4" w:name="_Toc197439653"/>
      <w:r w:rsidRPr="00262B11">
        <w:rPr>
          <w:rFonts w:hint="cs"/>
          <w:rtl/>
        </w:rPr>
        <w:lastRenderedPageBreak/>
        <w:t>مخطط سير العمل</w:t>
      </w:r>
      <w:bookmarkEnd w:id="4"/>
    </w:p>
    <w:p w14:paraId="06135656" w14:textId="77777777" w:rsidR="00532B8A" w:rsidRPr="00532B8A" w:rsidRDefault="00532B8A" w:rsidP="00532B8A">
      <w:pPr>
        <w:rPr>
          <w:rtl/>
          <w:lang w:eastAsia="en-GB"/>
        </w:rPr>
      </w:pPr>
    </w:p>
    <w:p w14:paraId="38DC2F35" w14:textId="474C22F0" w:rsidR="00E34A58" w:rsidRPr="00E34A58" w:rsidRDefault="00E34A58" w:rsidP="00E34A58">
      <w:r w:rsidRPr="00E34A58">
        <w:rPr>
          <w:noProof/>
        </w:rPr>
        <w:drawing>
          <wp:inline distT="0" distB="0" distL="0" distR="0" wp14:anchorId="6292E807" wp14:editId="47F390BA">
            <wp:extent cx="6923730" cy="6028660"/>
            <wp:effectExtent l="0" t="0" r="0" b="0"/>
            <wp:docPr id="3277328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643" cy="603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0FA7A" w14:textId="5D52C6AA" w:rsidR="009C7AE3" w:rsidRPr="009C7AE3" w:rsidRDefault="009C7AE3" w:rsidP="009C7AE3"/>
    <w:p w14:paraId="5990495D" w14:textId="762D28E8" w:rsidR="00285E23" w:rsidRDefault="00285E23" w:rsidP="001D5289">
      <w:pPr>
        <w:rPr>
          <w:lang w:bidi="ar-SY"/>
        </w:rPr>
      </w:pPr>
      <w:r>
        <w:rPr>
          <w:rtl/>
        </w:rPr>
        <w:br w:type="page"/>
      </w:r>
    </w:p>
    <w:p w14:paraId="5236EE5F" w14:textId="2C51CF73" w:rsidR="00687DB3" w:rsidRPr="005E3BEA" w:rsidRDefault="00687DB3" w:rsidP="00805AFC">
      <w:pPr>
        <w:pStyle w:val="Heading2"/>
        <w:rPr>
          <w:rtl/>
        </w:rPr>
      </w:pPr>
      <w:bookmarkStart w:id="5" w:name="_Toc197439654"/>
      <w:r w:rsidRPr="005E3BEA">
        <w:rPr>
          <w:rFonts w:hint="cs"/>
          <w:rtl/>
        </w:rPr>
        <w:lastRenderedPageBreak/>
        <w:t>مجموعات المستخدمين</w:t>
      </w:r>
      <w:bookmarkEnd w:id="5"/>
    </w:p>
    <w:p w14:paraId="18176091" w14:textId="77777777" w:rsidR="00687DB3" w:rsidRPr="00687DB3" w:rsidRDefault="00687DB3" w:rsidP="00687DB3">
      <w:pPr>
        <w:bidi/>
        <w:jc w:val="left"/>
        <w:rPr>
          <w:rtl/>
          <w:lang w:eastAsia="en-GB"/>
        </w:rPr>
      </w:pPr>
    </w:p>
    <w:tbl>
      <w:tblPr>
        <w:tblStyle w:val="TableGrid1"/>
        <w:bidiVisual/>
        <w:tblW w:w="10522" w:type="dxa"/>
        <w:tblLook w:val="04A0" w:firstRow="1" w:lastRow="0" w:firstColumn="1" w:lastColumn="0" w:noHBand="0" w:noVBand="1"/>
      </w:tblPr>
      <w:tblGrid>
        <w:gridCol w:w="2987"/>
        <w:gridCol w:w="2058"/>
        <w:gridCol w:w="5477"/>
      </w:tblGrid>
      <w:tr w:rsidR="00687DB3" w:rsidRPr="0013635E" w14:paraId="48F350E1" w14:textId="77777777" w:rsidTr="00D476DB">
        <w:trPr>
          <w:trHeight w:val="593"/>
        </w:trPr>
        <w:tc>
          <w:tcPr>
            <w:tcW w:w="2987" w:type="dxa"/>
            <w:shd w:val="clear" w:color="auto" w:fill="BFBFBF"/>
            <w:vAlign w:val="center"/>
          </w:tcPr>
          <w:p w14:paraId="3297EB62" w14:textId="4F0A28BB" w:rsidR="00687DB3" w:rsidRPr="0013635E" w:rsidRDefault="00687DB3" w:rsidP="00687DB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</w:rPr>
              <w:t>المستخدم</w:t>
            </w:r>
          </w:p>
        </w:tc>
        <w:tc>
          <w:tcPr>
            <w:tcW w:w="2058" w:type="dxa"/>
            <w:shd w:val="clear" w:color="auto" w:fill="BFBFBF"/>
            <w:vAlign w:val="center"/>
          </w:tcPr>
          <w:p w14:paraId="0101FF3F" w14:textId="337E73E1" w:rsidR="00687DB3" w:rsidRPr="0013635E" w:rsidRDefault="00687DB3" w:rsidP="00687DB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الجهة</w:t>
            </w:r>
          </w:p>
        </w:tc>
        <w:tc>
          <w:tcPr>
            <w:tcW w:w="5477" w:type="dxa"/>
            <w:shd w:val="clear" w:color="auto" w:fill="BFBFBF"/>
            <w:vAlign w:val="center"/>
          </w:tcPr>
          <w:p w14:paraId="299B615F" w14:textId="7C69C6F1" w:rsidR="00687DB3" w:rsidRPr="0013635E" w:rsidRDefault="00687DB3" w:rsidP="00687DB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</w:rPr>
              <w:t>معني بـ/ مسؤول عن</w:t>
            </w:r>
          </w:p>
        </w:tc>
      </w:tr>
      <w:tr w:rsidR="00687DB3" w:rsidRPr="0013635E" w14:paraId="4308CE13" w14:textId="77777777" w:rsidTr="00D476DB">
        <w:trPr>
          <w:trHeight w:val="389"/>
        </w:trPr>
        <w:tc>
          <w:tcPr>
            <w:tcW w:w="2987" w:type="dxa"/>
            <w:vAlign w:val="center"/>
          </w:tcPr>
          <w:p w14:paraId="40BC9C0D" w14:textId="442084DB" w:rsidR="00687DB3" w:rsidRPr="00834FA0" w:rsidRDefault="00724393" w:rsidP="00687DB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rtl/>
                <w:lang w:val="en-GB"/>
              </w:rPr>
            </w:pPr>
            <w:r w:rsidRPr="00B0275E">
              <w:rPr>
                <w:rtl/>
              </w:rPr>
              <w:t>عضو قسم التغذية المدرسية</w:t>
            </w:r>
            <w:r w:rsidRPr="00B0275E">
              <w:t>-</w:t>
            </w:r>
            <w:r w:rsidRPr="00B0275E">
              <w:rPr>
                <w:rtl/>
              </w:rPr>
              <w:t>الوزارة</w:t>
            </w:r>
          </w:p>
        </w:tc>
        <w:tc>
          <w:tcPr>
            <w:tcW w:w="2058" w:type="dxa"/>
            <w:vAlign w:val="center"/>
          </w:tcPr>
          <w:p w14:paraId="3D2D30AB" w14:textId="324AF98B" w:rsidR="00687DB3" w:rsidRPr="00834FA0" w:rsidRDefault="005C0C90" w:rsidP="00687DB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rtl/>
                <w:lang w:val="en-GB"/>
              </w:rPr>
            </w:pPr>
            <w:r w:rsidRPr="00834FA0">
              <w:rPr>
                <w:rFonts w:asciiTheme="majorBidi" w:eastAsia="Times New Roman" w:hAnsiTheme="majorBidi" w:cstheme="majorBidi"/>
                <w:rtl/>
                <w:lang w:val="en-GB"/>
              </w:rPr>
              <w:t>وزارة التربية والتعليم</w:t>
            </w:r>
          </w:p>
        </w:tc>
        <w:tc>
          <w:tcPr>
            <w:tcW w:w="5477" w:type="dxa"/>
            <w:vAlign w:val="center"/>
          </w:tcPr>
          <w:p w14:paraId="5A63D5AA" w14:textId="0BBE903E" w:rsidR="00687DB3" w:rsidRPr="00834FA0" w:rsidRDefault="001F49D1" w:rsidP="00687DB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ajorBidi" w:eastAsia="Calibri" w:hAnsiTheme="majorBidi" w:cstheme="majorBidi"/>
              </w:rPr>
            </w:pPr>
            <w:r w:rsidRPr="00834FA0">
              <w:rPr>
                <w:rFonts w:asciiTheme="majorBidi" w:eastAsia="Calibri" w:hAnsiTheme="majorBidi" w:cstheme="majorBidi" w:hint="cs"/>
                <w:rtl/>
              </w:rPr>
              <w:t>إنشاء</w:t>
            </w:r>
            <w:r w:rsidR="005C0C90" w:rsidRPr="00834FA0">
              <w:rPr>
                <w:rFonts w:asciiTheme="majorBidi" w:eastAsia="Calibri" w:hAnsiTheme="majorBidi" w:cstheme="majorBidi"/>
                <w:rtl/>
              </w:rPr>
              <w:t xml:space="preserve"> نماذج </w:t>
            </w:r>
            <w:r w:rsidR="00E706D8" w:rsidRPr="00834FA0">
              <w:rPr>
                <w:rFonts w:asciiTheme="majorBidi" w:eastAsia="Calibri" w:hAnsiTheme="majorBidi" w:cstheme="majorBidi" w:hint="cs"/>
                <w:rtl/>
              </w:rPr>
              <w:t>التغذية</w:t>
            </w:r>
          </w:p>
        </w:tc>
      </w:tr>
      <w:tr w:rsidR="00724393" w:rsidRPr="0013635E" w14:paraId="60575811" w14:textId="77777777" w:rsidTr="00D476DB">
        <w:trPr>
          <w:trHeight w:val="389"/>
        </w:trPr>
        <w:tc>
          <w:tcPr>
            <w:tcW w:w="2987" w:type="dxa"/>
            <w:vAlign w:val="center"/>
          </w:tcPr>
          <w:p w14:paraId="17BF8CFD" w14:textId="201EF155" w:rsidR="00724393" w:rsidRPr="00834FA0" w:rsidRDefault="00724393" w:rsidP="0072439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rtl/>
                <w:lang w:val="en-GB"/>
              </w:rPr>
            </w:pPr>
            <w:r w:rsidRPr="00B0275E">
              <w:rPr>
                <w:rtl/>
              </w:rPr>
              <w:t>عضو قسم التغذية المدرسية</w:t>
            </w:r>
            <w:r w:rsidRPr="00B0275E">
              <w:t>-</w:t>
            </w:r>
            <w:r w:rsidRPr="00B0275E">
              <w:rPr>
                <w:rtl/>
              </w:rPr>
              <w:t>الوزارة</w:t>
            </w:r>
          </w:p>
        </w:tc>
        <w:tc>
          <w:tcPr>
            <w:tcW w:w="2058" w:type="dxa"/>
            <w:vAlign w:val="center"/>
          </w:tcPr>
          <w:p w14:paraId="6525DBDA" w14:textId="4FFD74DB" w:rsidR="00724393" w:rsidRPr="00834FA0" w:rsidRDefault="00724393" w:rsidP="0072439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rtl/>
                <w:lang w:val="en-GB"/>
              </w:rPr>
            </w:pPr>
            <w:r w:rsidRPr="00834FA0">
              <w:rPr>
                <w:rFonts w:asciiTheme="majorBidi" w:eastAsia="Times New Roman" w:hAnsiTheme="majorBidi" w:cstheme="majorBidi"/>
                <w:rtl/>
                <w:lang w:val="en-GB"/>
              </w:rPr>
              <w:t>وزارة التربية والتعليم</w:t>
            </w:r>
          </w:p>
        </w:tc>
        <w:tc>
          <w:tcPr>
            <w:tcW w:w="5477" w:type="dxa"/>
            <w:vAlign w:val="center"/>
          </w:tcPr>
          <w:p w14:paraId="59E5CF87" w14:textId="382B84D4" w:rsidR="00724393" w:rsidRPr="00834FA0" w:rsidRDefault="00724393" w:rsidP="0072439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ajorBidi" w:eastAsia="Calibri" w:hAnsiTheme="majorBidi" w:cstheme="majorBidi"/>
                <w:rtl/>
              </w:rPr>
            </w:pPr>
            <w:r w:rsidRPr="00834FA0">
              <w:rPr>
                <w:rFonts w:asciiTheme="majorBidi" w:eastAsia="Calibri" w:hAnsiTheme="majorBidi" w:cstheme="majorBidi"/>
                <w:rtl/>
              </w:rPr>
              <w:t>تحديد المديريات المشمولة</w:t>
            </w:r>
          </w:p>
        </w:tc>
      </w:tr>
      <w:tr w:rsidR="00724393" w:rsidRPr="0013635E" w14:paraId="1A77A3EA" w14:textId="77777777" w:rsidTr="00D476DB">
        <w:trPr>
          <w:trHeight w:val="389"/>
        </w:trPr>
        <w:tc>
          <w:tcPr>
            <w:tcW w:w="2987" w:type="dxa"/>
            <w:vAlign w:val="center"/>
          </w:tcPr>
          <w:p w14:paraId="0622BEE5" w14:textId="1DDF07CE" w:rsidR="00724393" w:rsidRPr="00834FA0" w:rsidRDefault="00724393" w:rsidP="0072439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rtl/>
                <w:lang w:val="en-GB"/>
              </w:rPr>
            </w:pPr>
            <w:r w:rsidRPr="00B0275E">
              <w:rPr>
                <w:rtl/>
              </w:rPr>
              <w:t>عضو قسم التغذية المدرسية</w:t>
            </w:r>
            <w:r w:rsidRPr="00B0275E">
              <w:t>-</w:t>
            </w:r>
            <w:r w:rsidRPr="00B0275E">
              <w:rPr>
                <w:rtl/>
              </w:rPr>
              <w:t>الوزارة</w:t>
            </w:r>
          </w:p>
        </w:tc>
        <w:tc>
          <w:tcPr>
            <w:tcW w:w="2058" w:type="dxa"/>
            <w:vAlign w:val="center"/>
          </w:tcPr>
          <w:p w14:paraId="03EA9353" w14:textId="3B79E510" w:rsidR="00724393" w:rsidRPr="00834FA0" w:rsidRDefault="00724393" w:rsidP="0072439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rtl/>
                <w:lang w:val="en-GB"/>
              </w:rPr>
            </w:pPr>
            <w:r w:rsidRPr="00834FA0">
              <w:rPr>
                <w:rFonts w:asciiTheme="majorBidi" w:eastAsia="Times New Roman" w:hAnsiTheme="majorBidi" w:cstheme="majorBidi"/>
                <w:rtl/>
                <w:lang w:val="en-GB"/>
              </w:rPr>
              <w:t>وزارة التربية والتعليم</w:t>
            </w:r>
          </w:p>
        </w:tc>
        <w:tc>
          <w:tcPr>
            <w:tcW w:w="5477" w:type="dxa"/>
            <w:vAlign w:val="center"/>
          </w:tcPr>
          <w:p w14:paraId="07B3DED1" w14:textId="66B28BCF" w:rsidR="00724393" w:rsidRPr="00834FA0" w:rsidRDefault="00724393" w:rsidP="0072439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ajorBidi" w:eastAsia="Calibri" w:hAnsiTheme="majorBidi" w:cstheme="majorBidi"/>
                <w:rtl/>
              </w:rPr>
            </w:pPr>
            <w:r w:rsidRPr="00834FA0">
              <w:rPr>
                <w:rFonts w:asciiTheme="majorBidi" w:eastAsia="Calibri" w:hAnsiTheme="majorBidi" w:cstheme="majorBidi"/>
                <w:rtl/>
              </w:rPr>
              <w:t>تحديد المدارس المشمولة</w:t>
            </w:r>
          </w:p>
        </w:tc>
      </w:tr>
      <w:tr w:rsidR="00724393" w:rsidRPr="0013635E" w14:paraId="4A787AFC" w14:textId="77777777" w:rsidTr="00D476DB">
        <w:trPr>
          <w:trHeight w:val="389"/>
        </w:trPr>
        <w:tc>
          <w:tcPr>
            <w:tcW w:w="2987" w:type="dxa"/>
            <w:vAlign w:val="center"/>
          </w:tcPr>
          <w:p w14:paraId="2334FEAF" w14:textId="47FCEAEE" w:rsidR="00724393" w:rsidRPr="00834FA0" w:rsidRDefault="00724393" w:rsidP="0072439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rtl/>
                <w:lang w:val="en-GB"/>
              </w:rPr>
            </w:pPr>
            <w:r w:rsidRPr="00B0275E">
              <w:rPr>
                <w:rtl/>
              </w:rPr>
              <w:t>عضو قسم التغذية المدرسية</w:t>
            </w:r>
            <w:r w:rsidRPr="00B0275E">
              <w:t>-</w:t>
            </w:r>
            <w:r w:rsidRPr="00B0275E">
              <w:rPr>
                <w:rtl/>
              </w:rPr>
              <w:t>الوزارة</w:t>
            </w:r>
          </w:p>
        </w:tc>
        <w:tc>
          <w:tcPr>
            <w:tcW w:w="2058" w:type="dxa"/>
            <w:vAlign w:val="center"/>
          </w:tcPr>
          <w:p w14:paraId="431B4FE6" w14:textId="1D5B7EC1" w:rsidR="00724393" w:rsidRPr="00834FA0" w:rsidRDefault="00724393" w:rsidP="0072439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rtl/>
                <w:lang w:val="en-GB"/>
              </w:rPr>
            </w:pPr>
            <w:r w:rsidRPr="00834FA0">
              <w:rPr>
                <w:rFonts w:asciiTheme="majorBidi" w:eastAsia="Times New Roman" w:hAnsiTheme="majorBidi" w:cstheme="majorBidi"/>
                <w:rtl/>
                <w:lang w:val="en-GB"/>
              </w:rPr>
              <w:t>وزارة التربية والتعليم</w:t>
            </w:r>
          </w:p>
        </w:tc>
        <w:tc>
          <w:tcPr>
            <w:tcW w:w="5477" w:type="dxa"/>
            <w:vAlign w:val="center"/>
          </w:tcPr>
          <w:p w14:paraId="09D4F99C" w14:textId="63871911" w:rsidR="00724393" w:rsidRPr="00834FA0" w:rsidRDefault="00724393" w:rsidP="0072439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ajorBidi" w:eastAsia="Calibri" w:hAnsiTheme="majorBidi" w:cstheme="majorBidi"/>
                <w:rtl/>
              </w:rPr>
            </w:pPr>
            <w:r w:rsidRPr="00834FA0">
              <w:rPr>
                <w:rFonts w:asciiTheme="majorBidi" w:eastAsia="Calibri" w:hAnsiTheme="majorBidi" w:cstheme="majorBidi" w:hint="cs"/>
                <w:rtl/>
              </w:rPr>
              <w:t>تحديد الصفوف المشمولة</w:t>
            </w:r>
          </w:p>
        </w:tc>
      </w:tr>
      <w:tr w:rsidR="00DD7F6C" w:rsidRPr="0013635E" w14:paraId="139BBF40" w14:textId="77777777" w:rsidTr="00D476DB">
        <w:trPr>
          <w:trHeight w:val="389"/>
        </w:trPr>
        <w:tc>
          <w:tcPr>
            <w:tcW w:w="2987" w:type="dxa"/>
            <w:vAlign w:val="center"/>
          </w:tcPr>
          <w:p w14:paraId="672690E3" w14:textId="31E2C7FC" w:rsidR="00DD7F6C" w:rsidRPr="00834FA0" w:rsidRDefault="00DD7F6C" w:rsidP="00DD7F6C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rtl/>
                <w:lang w:val="en-GB"/>
              </w:rPr>
            </w:pPr>
            <w:r w:rsidRPr="00834FA0">
              <w:rPr>
                <w:rFonts w:asciiTheme="majorBidi" w:eastAsia="Times New Roman" w:hAnsiTheme="majorBidi" w:cstheme="majorBidi"/>
                <w:rtl/>
                <w:lang w:val="en-GB"/>
              </w:rPr>
              <w:t>مدير المدرسة</w:t>
            </w:r>
          </w:p>
        </w:tc>
        <w:tc>
          <w:tcPr>
            <w:tcW w:w="2058" w:type="dxa"/>
            <w:vAlign w:val="center"/>
          </w:tcPr>
          <w:p w14:paraId="4D91387E" w14:textId="641EE16A" w:rsidR="00DD7F6C" w:rsidRPr="00834FA0" w:rsidRDefault="00DD7F6C" w:rsidP="00DD7F6C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lang w:val="en-GB"/>
              </w:rPr>
            </w:pPr>
            <w:r w:rsidRPr="00834FA0">
              <w:rPr>
                <w:rFonts w:asciiTheme="majorBidi" w:eastAsia="Calibri" w:hAnsiTheme="majorBidi" w:cstheme="majorBidi"/>
                <w:rtl/>
                <w:lang w:eastAsia="en-GB"/>
              </w:rPr>
              <w:t>المدرسة</w:t>
            </w:r>
          </w:p>
        </w:tc>
        <w:tc>
          <w:tcPr>
            <w:tcW w:w="5477" w:type="dxa"/>
            <w:vAlign w:val="center"/>
          </w:tcPr>
          <w:p w14:paraId="5731266B" w14:textId="0FBA9BAB" w:rsidR="00DD7F6C" w:rsidRPr="00834FA0" w:rsidRDefault="00DD7F6C" w:rsidP="00DD7F6C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ajorBidi" w:eastAsia="Calibri" w:hAnsiTheme="majorBidi" w:cstheme="majorBidi"/>
                <w:rtl/>
              </w:rPr>
            </w:pPr>
            <w:r w:rsidRPr="00834FA0">
              <w:rPr>
                <w:rFonts w:asciiTheme="majorBidi" w:eastAsia="Calibri" w:hAnsiTheme="majorBidi" w:cstheme="majorBidi" w:hint="cs"/>
                <w:rtl/>
              </w:rPr>
              <w:t>عرض نماذج الاستلام والتوزيع</w:t>
            </w:r>
          </w:p>
        </w:tc>
      </w:tr>
      <w:tr w:rsidR="00DD7F6C" w:rsidRPr="0013635E" w14:paraId="50AF41A6" w14:textId="77777777" w:rsidTr="00D476DB">
        <w:trPr>
          <w:trHeight w:val="389"/>
        </w:trPr>
        <w:tc>
          <w:tcPr>
            <w:tcW w:w="2987" w:type="dxa"/>
            <w:vAlign w:val="center"/>
          </w:tcPr>
          <w:p w14:paraId="706DAC3E" w14:textId="75DFA702" w:rsidR="00DD7F6C" w:rsidRPr="00834FA0" w:rsidRDefault="00DD7F6C" w:rsidP="00DD7F6C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rtl/>
                <w:lang w:val="en-GB"/>
              </w:rPr>
            </w:pPr>
            <w:r w:rsidRPr="00834FA0">
              <w:rPr>
                <w:rFonts w:asciiTheme="majorBidi" w:eastAsia="Times New Roman" w:hAnsiTheme="majorBidi" w:cstheme="majorBidi" w:hint="cs"/>
                <w:rtl/>
                <w:lang w:val="en-GB"/>
              </w:rPr>
              <w:t>مسؤول التغذية</w:t>
            </w:r>
          </w:p>
        </w:tc>
        <w:tc>
          <w:tcPr>
            <w:tcW w:w="2058" w:type="dxa"/>
            <w:vAlign w:val="center"/>
          </w:tcPr>
          <w:p w14:paraId="3A7141AD" w14:textId="3377ED62" w:rsidR="00DD7F6C" w:rsidRPr="00834FA0" w:rsidRDefault="00DD7F6C" w:rsidP="00DD7F6C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ajorBidi" w:eastAsia="Calibri" w:hAnsiTheme="majorBidi" w:cstheme="majorBidi"/>
                <w:rtl/>
                <w:lang w:eastAsia="en-GB"/>
              </w:rPr>
            </w:pPr>
            <w:r w:rsidRPr="00834FA0">
              <w:rPr>
                <w:rFonts w:asciiTheme="majorBidi" w:eastAsia="Calibri" w:hAnsiTheme="majorBidi" w:cstheme="majorBidi"/>
                <w:rtl/>
                <w:lang w:eastAsia="en-GB"/>
              </w:rPr>
              <w:t>المدرسة</w:t>
            </w:r>
          </w:p>
        </w:tc>
        <w:tc>
          <w:tcPr>
            <w:tcW w:w="5477" w:type="dxa"/>
            <w:vAlign w:val="center"/>
          </w:tcPr>
          <w:p w14:paraId="566736D4" w14:textId="25470590" w:rsidR="00DD7F6C" w:rsidRPr="00834FA0" w:rsidRDefault="00DD7F6C" w:rsidP="00DD7F6C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ajorBidi" w:eastAsia="Calibri" w:hAnsiTheme="majorBidi" w:cstheme="majorBidi"/>
                <w:rtl/>
              </w:rPr>
            </w:pPr>
            <w:r w:rsidRPr="00834FA0">
              <w:rPr>
                <w:rFonts w:asciiTheme="majorBidi" w:eastAsia="Calibri" w:hAnsiTheme="majorBidi" w:cstheme="majorBidi"/>
                <w:rtl/>
              </w:rPr>
              <w:t xml:space="preserve">تعبئة </w:t>
            </w:r>
            <w:r w:rsidRPr="00834FA0">
              <w:rPr>
                <w:rFonts w:asciiTheme="majorBidi" w:eastAsia="Calibri" w:hAnsiTheme="majorBidi" w:cstheme="majorBidi" w:hint="cs"/>
                <w:rtl/>
              </w:rPr>
              <w:t>نماذج</w:t>
            </w:r>
            <w:r w:rsidRPr="00834FA0">
              <w:rPr>
                <w:rFonts w:asciiTheme="majorBidi" w:eastAsia="Calibri" w:hAnsiTheme="majorBidi" w:cstheme="majorBidi"/>
                <w:rtl/>
              </w:rPr>
              <w:t xml:space="preserve"> الاستلام</w:t>
            </w:r>
          </w:p>
        </w:tc>
      </w:tr>
      <w:tr w:rsidR="00DD7F6C" w:rsidRPr="0013635E" w14:paraId="0BE294BE" w14:textId="77777777" w:rsidTr="00D476DB">
        <w:trPr>
          <w:trHeight w:val="389"/>
        </w:trPr>
        <w:tc>
          <w:tcPr>
            <w:tcW w:w="2987" w:type="dxa"/>
            <w:vAlign w:val="center"/>
          </w:tcPr>
          <w:p w14:paraId="431CDB69" w14:textId="74A173E4" w:rsidR="00DD7F6C" w:rsidRPr="00834FA0" w:rsidRDefault="00DD7F6C" w:rsidP="00DD7F6C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rtl/>
                <w:lang w:val="en-GB"/>
              </w:rPr>
            </w:pPr>
            <w:r w:rsidRPr="00834FA0">
              <w:rPr>
                <w:rFonts w:asciiTheme="majorBidi" w:eastAsia="Times New Roman" w:hAnsiTheme="majorBidi" w:cstheme="majorBidi" w:hint="cs"/>
                <w:rtl/>
                <w:lang w:val="en-GB"/>
              </w:rPr>
              <w:t>مسؤول التغذية</w:t>
            </w:r>
          </w:p>
        </w:tc>
        <w:tc>
          <w:tcPr>
            <w:tcW w:w="2058" w:type="dxa"/>
            <w:vAlign w:val="center"/>
          </w:tcPr>
          <w:p w14:paraId="451A2E93" w14:textId="158B2CD0" w:rsidR="00DD7F6C" w:rsidRPr="00834FA0" w:rsidRDefault="00DD7F6C" w:rsidP="00DD7F6C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ajorBidi" w:eastAsia="Calibri" w:hAnsiTheme="majorBidi" w:cstheme="majorBidi"/>
                <w:rtl/>
                <w:lang w:eastAsia="en-GB"/>
              </w:rPr>
            </w:pPr>
            <w:r w:rsidRPr="00834FA0">
              <w:rPr>
                <w:rFonts w:asciiTheme="majorBidi" w:eastAsia="Calibri" w:hAnsiTheme="majorBidi" w:cstheme="majorBidi"/>
                <w:rtl/>
                <w:lang w:eastAsia="en-GB"/>
              </w:rPr>
              <w:t>المدرسة</w:t>
            </w:r>
          </w:p>
        </w:tc>
        <w:tc>
          <w:tcPr>
            <w:tcW w:w="5477" w:type="dxa"/>
            <w:vAlign w:val="center"/>
          </w:tcPr>
          <w:p w14:paraId="187998AB" w14:textId="0E75B6B0" w:rsidR="00DD7F6C" w:rsidRPr="00834FA0" w:rsidRDefault="00DD7F6C" w:rsidP="00DD7F6C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ajorBidi" w:eastAsia="Calibri" w:hAnsiTheme="majorBidi" w:cstheme="majorBidi"/>
                <w:rtl/>
              </w:rPr>
            </w:pPr>
            <w:r w:rsidRPr="00834FA0">
              <w:rPr>
                <w:rFonts w:asciiTheme="majorBidi" w:eastAsia="Calibri" w:hAnsiTheme="majorBidi" w:cstheme="majorBidi" w:hint="cs"/>
                <w:rtl/>
              </w:rPr>
              <w:t>عرض نماذج التوزيع</w:t>
            </w:r>
          </w:p>
        </w:tc>
      </w:tr>
      <w:tr w:rsidR="00DD7F6C" w:rsidRPr="0013635E" w14:paraId="73A5F444" w14:textId="77777777" w:rsidTr="00D476DB">
        <w:trPr>
          <w:trHeight w:val="389"/>
        </w:trPr>
        <w:tc>
          <w:tcPr>
            <w:tcW w:w="2987" w:type="dxa"/>
            <w:vAlign w:val="center"/>
          </w:tcPr>
          <w:p w14:paraId="732C8416" w14:textId="6F509882" w:rsidR="00DD7F6C" w:rsidRPr="00834FA0" w:rsidRDefault="00DD7F6C" w:rsidP="00DD7F6C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rtl/>
                <w:lang w:val="en-GB"/>
              </w:rPr>
            </w:pPr>
            <w:r w:rsidRPr="00834FA0">
              <w:rPr>
                <w:rFonts w:asciiTheme="majorBidi" w:eastAsia="Times New Roman" w:hAnsiTheme="majorBidi" w:cstheme="majorBidi" w:hint="cs"/>
                <w:rtl/>
                <w:lang w:val="en-GB"/>
              </w:rPr>
              <w:t>عضو لجنة التغذية</w:t>
            </w:r>
          </w:p>
        </w:tc>
        <w:tc>
          <w:tcPr>
            <w:tcW w:w="2058" w:type="dxa"/>
            <w:vAlign w:val="center"/>
          </w:tcPr>
          <w:p w14:paraId="0DD437E1" w14:textId="0CA15A94" w:rsidR="00DD7F6C" w:rsidRPr="00834FA0" w:rsidRDefault="00DD7F6C" w:rsidP="00DD7F6C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ajorBidi" w:eastAsia="Calibri" w:hAnsiTheme="majorBidi" w:cstheme="majorBidi"/>
                <w:rtl/>
                <w:lang w:eastAsia="en-GB"/>
              </w:rPr>
            </w:pPr>
            <w:r w:rsidRPr="00834FA0">
              <w:rPr>
                <w:rFonts w:asciiTheme="majorBidi" w:eastAsia="Calibri" w:hAnsiTheme="majorBidi" w:cstheme="majorBidi" w:hint="cs"/>
                <w:rtl/>
                <w:lang w:eastAsia="en-GB"/>
              </w:rPr>
              <w:t>المدرسة</w:t>
            </w:r>
          </w:p>
        </w:tc>
        <w:tc>
          <w:tcPr>
            <w:tcW w:w="5477" w:type="dxa"/>
            <w:vAlign w:val="center"/>
          </w:tcPr>
          <w:p w14:paraId="21707E31" w14:textId="6F1C1BF6" w:rsidR="00DD7F6C" w:rsidRPr="00834FA0" w:rsidRDefault="00DD7F6C" w:rsidP="00DD7F6C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ajorBidi" w:eastAsia="Calibri" w:hAnsiTheme="majorBidi" w:cstheme="majorBidi"/>
                <w:rtl/>
              </w:rPr>
            </w:pPr>
            <w:r w:rsidRPr="00834FA0">
              <w:rPr>
                <w:rFonts w:asciiTheme="majorBidi" w:eastAsia="Calibri" w:hAnsiTheme="majorBidi" w:cstheme="majorBidi" w:hint="cs"/>
                <w:rtl/>
              </w:rPr>
              <w:t>تعبئة نماذج التوزيع</w:t>
            </w:r>
          </w:p>
        </w:tc>
      </w:tr>
      <w:tr w:rsidR="00DD7F6C" w:rsidRPr="0013635E" w14:paraId="794ED0BF" w14:textId="77777777" w:rsidTr="00D476DB">
        <w:trPr>
          <w:trHeight w:val="389"/>
        </w:trPr>
        <w:tc>
          <w:tcPr>
            <w:tcW w:w="2987" w:type="dxa"/>
            <w:vAlign w:val="center"/>
          </w:tcPr>
          <w:p w14:paraId="57A8AD55" w14:textId="6AF0D652" w:rsidR="00DD7F6C" w:rsidRPr="00834FA0" w:rsidRDefault="00DD7F6C" w:rsidP="00DD7F6C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ajorBidi" w:eastAsia="Calibri" w:hAnsiTheme="majorBidi" w:cstheme="majorBidi"/>
                <w:rtl/>
                <w:lang w:eastAsia="en-GB"/>
              </w:rPr>
            </w:pPr>
            <w:r w:rsidRPr="00834FA0">
              <w:rPr>
                <w:rFonts w:asciiTheme="majorBidi" w:eastAsia="Calibri" w:hAnsiTheme="majorBidi" w:cstheme="majorBidi"/>
                <w:rtl/>
                <w:lang w:eastAsia="en-GB"/>
              </w:rPr>
              <w:t>مسؤول التغذية المدرسية</w:t>
            </w:r>
            <w:r w:rsidRPr="00834FA0">
              <w:rPr>
                <w:rFonts w:asciiTheme="majorBidi" w:eastAsia="Calibri" w:hAnsiTheme="majorBidi" w:cstheme="majorBidi"/>
                <w:rtl/>
                <w:lang w:eastAsia="en-GB"/>
              </w:rPr>
              <w:br/>
            </w:r>
            <w:r w:rsidRPr="00834FA0">
              <w:rPr>
                <w:rFonts w:asciiTheme="majorBidi" w:eastAsia="Calibri" w:hAnsiTheme="majorBidi" w:cstheme="majorBidi" w:hint="cs"/>
                <w:rtl/>
                <w:lang w:eastAsia="en-GB"/>
              </w:rPr>
              <w:t>ضابط ارتباط مشروع التغذية المدرسية</w:t>
            </w:r>
            <w:r w:rsidRPr="00834FA0">
              <w:rPr>
                <w:rFonts w:asciiTheme="majorBidi" w:eastAsia="Calibri" w:hAnsiTheme="majorBidi" w:cstheme="majorBidi"/>
                <w:rtl/>
                <w:lang w:eastAsia="en-GB"/>
              </w:rPr>
              <w:br/>
              <w:t>مدير المدرسة</w:t>
            </w:r>
          </w:p>
        </w:tc>
        <w:tc>
          <w:tcPr>
            <w:tcW w:w="2058" w:type="dxa"/>
            <w:vAlign w:val="center"/>
          </w:tcPr>
          <w:p w14:paraId="7D0E7915" w14:textId="12954F15" w:rsidR="00DD7F6C" w:rsidRPr="00834FA0" w:rsidRDefault="00DD7F6C" w:rsidP="00DD7F6C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ajorBidi" w:eastAsia="Calibri" w:hAnsiTheme="majorBidi" w:cstheme="majorBidi"/>
                <w:rtl/>
                <w:lang w:eastAsia="en-GB"/>
              </w:rPr>
            </w:pPr>
            <w:r w:rsidRPr="00834FA0">
              <w:rPr>
                <w:rFonts w:asciiTheme="majorBidi" w:eastAsia="Calibri" w:hAnsiTheme="majorBidi" w:cstheme="majorBidi"/>
                <w:rtl/>
                <w:lang w:eastAsia="en-GB"/>
              </w:rPr>
              <w:t>وزارة التربية والتعليم</w:t>
            </w:r>
            <w:r w:rsidRPr="00834FA0">
              <w:rPr>
                <w:rFonts w:asciiTheme="majorBidi" w:eastAsia="Calibri" w:hAnsiTheme="majorBidi" w:cstheme="majorBidi"/>
                <w:rtl/>
                <w:lang w:eastAsia="en-GB"/>
              </w:rPr>
              <w:br/>
              <w:t>مديرية التربية والتعليم</w:t>
            </w:r>
            <w:r w:rsidRPr="00834FA0">
              <w:rPr>
                <w:rFonts w:asciiTheme="majorBidi" w:eastAsia="Calibri" w:hAnsiTheme="majorBidi" w:cstheme="majorBidi"/>
                <w:rtl/>
                <w:lang w:eastAsia="en-GB"/>
              </w:rPr>
              <w:br/>
              <w:t>المدرسة</w:t>
            </w:r>
          </w:p>
        </w:tc>
        <w:tc>
          <w:tcPr>
            <w:tcW w:w="5477" w:type="dxa"/>
            <w:vAlign w:val="center"/>
          </w:tcPr>
          <w:p w14:paraId="2F48075A" w14:textId="1794990F" w:rsidR="00DD7F6C" w:rsidRPr="00834FA0" w:rsidRDefault="00DD7F6C" w:rsidP="00DD7F6C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ajorBidi" w:eastAsia="Calibri" w:hAnsiTheme="majorBidi" w:cstheme="majorBidi"/>
                <w:rtl/>
              </w:rPr>
            </w:pPr>
            <w:r w:rsidRPr="00834FA0">
              <w:rPr>
                <w:rFonts w:asciiTheme="majorBidi" w:eastAsia="Calibri" w:hAnsiTheme="majorBidi" w:cstheme="majorBidi"/>
                <w:rtl/>
              </w:rPr>
              <w:t>عرض التقارير الإحصائية لمتابعة تنفيذ المشروع</w:t>
            </w:r>
          </w:p>
        </w:tc>
      </w:tr>
      <w:tr w:rsidR="00DD7F6C" w:rsidRPr="0013635E" w14:paraId="7DDAA780" w14:textId="77777777" w:rsidTr="00D476DB">
        <w:trPr>
          <w:trHeight w:val="389"/>
        </w:trPr>
        <w:tc>
          <w:tcPr>
            <w:tcW w:w="2987" w:type="dxa"/>
            <w:vAlign w:val="center"/>
          </w:tcPr>
          <w:p w14:paraId="27281C6B" w14:textId="4D65895E" w:rsidR="00DD7F6C" w:rsidRPr="00834FA0" w:rsidRDefault="00DD7F6C" w:rsidP="00DD7F6C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ajorBidi" w:eastAsia="Calibri" w:hAnsiTheme="majorBidi" w:cstheme="majorBidi"/>
                <w:rtl/>
                <w:lang w:eastAsia="en-GB"/>
              </w:rPr>
            </w:pPr>
            <w:r w:rsidRPr="00834FA0">
              <w:rPr>
                <w:rFonts w:asciiTheme="majorBidi" w:eastAsia="Calibri" w:hAnsiTheme="majorBidi" w:cstheme="majorBidi"/>
                <w:rtl/>
                <w:lang w:eastAsia="en-GB"/>
              </w:rPr>
              <w:t>ولي الأمر</w:t>
            </w:r>
          </w:p>
        </w:tc>
        <w:tc>
          <w:tcPr>
            <w:tcW w:w="2058" w:type="dxa"/>
            <w:vAlign w:val="center"/>
          </w:tcPr>
          <w:p w14:paraId="48D7080B" w14:textId="0ADC884D" w:rsidR="00DD7F6C" w:rsidRPr="00834FA0" w:rsidRDefault="00DD7F6C" w:rsidP="00DD7F6C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ajorBidi" w:eastAsia="Calibri" w:hAnsiTheme="majorBidi" w:cstheme="majorBidi"/>
                <w:rtl/>
                <w:lang w:eastAsia="en-GB"/>
              </w:rPr>
            </w:pPr>
            <w:r w:rsidRPr="00834FA0">
              <w:rPr>
                <w:rFonts w:asciiTheme="majorBidi" w:eastAsia="Calibri" w:hAnsiTheme="majorBidi" w:cstheme="majorBidi"/>
                <w:rtl/>
                <w:lang w:eastAsia="en-GB"/>
              </w:rPr>
              <w:t>ولي الأمر</w:t>
            </w:r>
          </w:p>
        </w:tc>
        <w:tc>
          <w:tcPr>
            <w:tcW w:w="5477" w:type="dxa"/>
            <w:vAlign w:val="center"/>
          </w:tcPr>
          <w:p w14:paraId="7C5C594C" w14:textId="7965CB37" w:rsidR="00DD7F6C" w:rsidRPr="00834FA0" w:rsidRDefault="00DD7F6C" w:rsidP="00DD7F6C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ajorBidi" w:eastAsia="Calibri" w:hAnsiTheme="majorBidi" w:cstheme="majorBidi"/>
                <w:rtl/>
              </w:rPr>
            </w:pPr>
            <w:r w:rsidRPr="00834FA0">
              <w:rPr>
                <w:rFonts w:asciiTheme="majorBidi" w:eastAsia="Calibri" w:hAnsiTheme="majorBidi" w:cstheme="majorBidi"/>
                <w:rtl/>
              </w:rPr>
              <w:t>عرض الوجبات المقدمة وتقديم الملاحظات الخاصة</w:t>
            </w:r>
          </w:p>
        </w:tc>
      </w:tr>
    </w:tbl>
    <w:p w14:paraId="13D3FB07" w14:textId="77777777" w:rsidR="00687DB3" w:rsidRDefault="00687DB3" w:rsidP="00687DB3">
      <w:pPr>
        <w:bidi/>
        <w:jc w:val="both"/>
        <w:rPr>
          <w:rtl/>
          <w:lang w:eastAsia="en-GB"/>
        </w:rPr>
      </w:pPr>
    </w:p>
    <w:p w14:paraId="6392C0A8" w14:textId="77777777" w:rsidR="00851F0E" w:rsidRDefault="00851F0E" w:rsidP="00851F0E">
      <w:pPr>
        <w:bidi/>
        <w:jc w:val="both"/>
        <w:rPr>
          <w:rtl/>
          <w:lang w:eastAsia="en-GB"/>
        </w:rPr>
      </w:pPr>
    </w:p>
    <w:p w14:paraId="698FA9B2" w14:textId="4472781F" w:rsidR="005E3BEA" w:rsidRPr="005E3BEA" w:rsidRDefault="00B403AB" w:rsidP="00805AFC">
      <w:pPr>
        <w:pStyle w:val="Heading2"/>
        <w:rPr>
          <w:rtl/>
        </w:rPr>
      </w:pPr>
      <w:bookmarkStart w:id="6" w:name="_Toc197439655"/>
      <w:r>
        <w:rPr>
          <w:rFonts w:hint="cs"/>
          <w:rtl/>
        </w:rPr>
        <w:t>المتطلبات</w:t>
      </w:r>
      <w:r w:rsidR="005E3BEA" w:rsidRPr="005E3BEA">
        <w:rPr>
          <w:rtl/>
        </w:rPr>
        <w:t xml:space="preserve"> والحلول المقترحة</w:t>
      </w:r>
      <w:bookmarkEnd w:id="6"/>
    </w:p>
    <w:p w14:paraId="476DF073" w14:textId="77777777" w:rsidR="005E3BEA" w:rsidRPr="00CB7352" w:rsidRDefault="005E3BEA" w:rsidP="005E3BEA">
      <w:pPr>
        <w:bidi/>
        <w:spacing w:after="160" w:line="276" w:lineRule="auto"/>
        <w:jc w:val="left"/>
        <w:rPr>
          <w:rFonts w:asciiTheme="minorBidi" w:eastAsia="Calibri" w:hAnsiTheme="minorBidi"/>
        </w:rPr>
      </w:pPr>
    </w:p>
    <w:tbl>
      <w:tblPr>
        <w:tblStyle w:val="TableGrid1"/>
        <w:bidiVisual/>
        <w:tblW w:w="10660" w:type="dxa"/>
        <w:tblLook w:val="04A0" w:firstRow="1" w:lastRow="0" w:firstColumn="1" w:lastColumn="0" w:noHBand="0" w:noVBand="1"/>
      </w:tblPr>
      <w:tblGrid>
        <w:gridCol w:w="4427"/>
        <w:gridCol w:w="6233"/>
      </w:tblGrid>
      <w:tr w:rsidR="005E3BEA" w:rsidRPr="00CB7352" w14:paraId="1C4F4A81" w14:textId="77777777" w:rsidTr="004E278F">
        <w:trPr>
          <w:trHeight w:val="737"/>
        </w:trPr>
        <w:tc>
          <w:tcPr>
            <w:tcW w:w="4427" w:type="dxa"/>
            <w:shd w:val="clear" w:color="auto" w:fill="BFBFBF"/>
            <w:vAlign w:val="center"/>
          </w:tcPr>
          <w:p w14:paraId="5FAE3CFF" w14:textId="0F13C1CB" w:rsidR="005E3BEA" w:rsidRPr="004E278F" w:rsidRDefault="00B403AB" w:rsidP="008A062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Calibri" w:hAnsiTheme="minorBidi"/>
                <w:b/>
                <w:bCs/>
                <w:sz w:val="24"/>
                <w:szCs w:val="24"/>
                <w:rtl/>
              </w:rPr>
            </w:pPr>
            <w:r w:rsidRPr="004E278F">
              <w:rPr>
                <w:rFonts w:asciiTheme="minorBidi" w:eastAsia="Calibri" w:hAnsiTheme="minorBidi" w:hint="cs"/>
                <w:b/>
                <w:bCs/>
                <w:sz w:val="24"/>
                <w:szCs w:val="24"/>
                <w:rtl/>
              </w:rPr>
              <w:t>المتطلبات</w:t>
            </w:r>
          </w:p>
        </w:tc>
        <w:tc>
          <w:tcPr>
            <w:tcW w:w="6233" w:type="dxa"/>
            <w:shd w:val="clear" w:color="auto" w:fill="BFBFBF"/>
            <w:vAlign w:val="center"/>
          </w:tcPr>
          <w:p w14:paraId="3A66FEF2" w14:textId="77777777" w:rsidR="005E3BEA" w:rsidRPr="004E278F" w:rsidRDefault="005E3BEA" w:rsidP="008A062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Calibri" w:hAnsiTheme="minorBidi"/>
                <w:b/>
                <w:bCs/>
                <w:sz w:val="24"/>
                <w:szCs w:val="24"/>
                <w:rtl/>
              </w:rPr>
            </w:pPr>
            <w:r w:rsidRPr="004E278F">
              <w:rPr>
                <w:rFonts w:asciiTheme="minorBidi" w:eastAsia="Calibri" w:hAnsiTheme="minorBidi"/>
                <w:b/>
                <w:bCs/>
                <w:sz w:val="24"/>
                <w:szCs w:val="24"/>
                <w:rtl/>
              </w:rPr>
              <w:t>الحل المقترح</w:t>
            </w:r>
          </w:p>
        </w:tc>
      </w:tr>
      <w:tr w:rsidR="005E3BEA" w:rsidRPr="00CB7352" w14:paraId="56466209" w14:textId="77777777" w:rsidTr="003B5540">
        <w:trPr>
          <w:trHeight w:val="792"/>
        </w:trPr>
        <w:tc>
          <w:tcPr>
            <w:tcW w:w="4427" w:type="dxa"/>
            <w:vAlign w:val="center"/>
          </w:tcPr>
          <w:p w14:paraId="28EA005F" w14:textId="0238FDB7" w:rsidR="005E3BEA" w:rsidRPr="00CB7352" w:rsidRDefault="00152C14" w:rsidP="008A062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Calibri" w:hAnsiTheme="minorBidi"/>
                <w:sz w:val="24"/>
                <w:szCs w:val="24"/>
                <w:rtl/>
              </w:rPr>
            </w:pPr>
            <w:r>
              <w:rPr>
                <w:rFonts w:asciiTheme="minorBidi" w:eastAsia="Calibri" w:hAnsiTheme="minorBidi" w:hint="cs"/>
                <w:sz w:val="24"/>
                <w:szCs w:val="24"/>
                <w:rtl/>
              </w:rPr>
              <w:t xml:space="preserve">أتمتة عملية إنشاء نماذج </w:t>
            </w:r>
            <w:r w:rsidR="00E706D8">
              <w:rPr>
                <w:rFonts w:asciiTheme="minorBidi" w:eastAsia="Calibri" w:hAnsiTheme="minorBidi" w:hint="cs"/>
                <w:sz w:val="24"/>
                <w:szCs w:val="24"/>
                <w:rtl/>
              </w:rPr>
              <w:t>التغذية</w:t>
            </w:r>
            <w:r>
              <w:rPr>
                <w:rFonts w:asciiTheme="minorBidi" w:eastAsia="Calibri" w:hAnsiTheme="minorBidi" w:hint="cs"/>
                <w:sz w:val="24"/>
                <w:szCs w:val="24"/>
                <w:rtl/>
              </w:rPr>
              <w:t xml:space="preserve"> وتتبع الأعداد المتاحة لكل منها</w:t>
            </w:r>
          </w:p>
        </w:tc>
        <w:tc>
          <w:tcPr>
            <w:tcW w:w="6233" w:type="dxa"/>
            <w:vAlign w:val="center"/>
          </w:tcPr>
          <w:p w14:paraId="341CF742" w14:textId="1CD146A8" w:rsidR="005E3BEA" w:rsidRPr="00CB7352" w:rsidRDefault="00152C14" w:rsidP="008A062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Calibri" w:hAnsiTheme="minorBidi"/>
                <w:sz w:val="24"/>
                <w:szCs w:val="24"/>
                <w:rtl/>
              </w:rPr>
            </w:pPr>
            <w:r>
              <w:rPr>
                <w:rFonts w:asciiTheme="minorBidi" w:eastAsia="Calibri" w:hAnsiTheme="minorBidi" w:hint="cs"/>
                <w:sz w:val="24"/>
                <w:szCs w:val="24"/>
                <w:rtl/>
              </w:rPr>
              <w:t xml:space="preserve">يتيح النظام عملية تحديد نماذج </w:t>
            </w:r>
            <w:r w:rsidR="00E706D8">
              <w:rPr>
                <w:rFonts w:asciiTheme="minorBidi" w:eastAsia="Calibri" w:hAnsiTheme="minorBidi" w:hint="cs"/>
                <w:sz w:val="24"/>
                <w:szCs w:val="24"/>
                <w:rtl/>
              </w:rPr>
              <w:t>التغذية</w:t>
            </w:r>
            <w:r>
              <w:rPr>
                <w:rFonts w:asciiTheme="minorBidi" w:eastAsia="Calibri" w:hAnsiTheme="minorBidi" w:hint="cs"/>
                <w:sz w:val="24"/>
                <w:szCs w:val="24"/>
                <w:rtl/>
              </w:rPr>
              <w:t xml:space="preserve"> وإدخال العدد المتاح لكل نوع</w:t>
            </w:r>
          </w:p>
        </w:tc>
      </w:tr>
      <w:tr w:rsidR="005E3BEA" w:rsidRPr="00CB7352" w14:paraId="0994A20B" w14:textId="77777777" w:rsidTr="003B5540">
        <w:trPr>
          <w:trHeight w:val="792"/>
        </w:trPr>
        <w:tc>
          <w:tcPr>
            <w:tcW w:w="4427" w:type="dxa"/>
            <w:vAlign w:val="center"/>
          </w:tcPr>
          <w:p w14:paraId="652BE2E9" w14:textId="703BC8D5" w:rsidR="005E3BEA" w:rsidRPr="00152C14" w:rsidRDefault="00152C14" w:rsidP="008A062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Calibri" w:hAnsiTheme="minorBidi"/>
                <w:sz w:val="24"/>
                <w:szCs w:val="24"/>
                <w:rtl/>
              </w:rPr>
            </w:pPr>
            <w:r>
              <w:rPr>
                <w:rFonts w:asciiTheme="minorBidi" w:eastAsia="Calibri" w:hAnsiTheme="minorBidi" w:hint="cs"/>
                <w:sz w:val="24"/>
                <w:szCs w:val="24"/>
                <w:rtl/>
              </w:rPr>
              <w:t>أتمتة عملية تحديد المديريات والمدارس المشمولة ببرنامج التغذية المدرسية</w:t>
            </w:r>
          </w:p>
        </w:tc>
        <w:tc>
          <w:tcPr>
            <w:tcW w:w="6233" w:type="dxa"/>
            <w:vAlign w:val="center"/>
          </w:tcPr>
          <w:p w14:paraId="5FACF735" w14:textId="574BB7E3" w:rsidR="005E3BEA" w:rsidRPr="00CB7352" w:rsidRDefault="00152C14" w:rsidP="008A062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Calibri" w:hAnsiTheme="minorBidi"/>
                <w:sz w:val="24"/>
                <w:szCs w:val="24"/>
                <w:rtl/>
              </w:rPr>
            </w:pPr>
            <w:r>
              <w:rPr>
                <w:rFonts w:asciiTheme="minorBidi" w:eastAsia="Calibri" w:hAnsiTheme="minorBidi" w:hint="cs"/>
                <w:sz w:val="24"/>
                <w:szCs w:val="24"/>
                <w:rtl/>
              </w:rPr>
              <w:t>يتيح النظام عملية تحديد المديريات</w:t>
            </w:r>
            <w:r w:rsidR="00B301FE">
              <w:rPr>
                <w:rFonts w:asciiTheme="minorBidi" w:eastAsia="Calibri" w:hAnsiTheme="minorBidi" w:hint="cs"/>
                <w:sz w:val="24"/>
                <w:szCs w:val="24"/>
                <w:rtl/>
              </w:rPr>
              <w:t xml:space="preserve"> والمدارس المشمولة</w:t>
            </w:r>
          </w:p>
        </w:tc>
      </w:tr>
      <w:tr w:rsidR="005E3BEA" w:rsidRPr="00CB7352" w14:paraId="02CF75B4" w14:textId="77777777" w:rsidTr="003B5540">
        <w:trPr>
          <w:trHeight w:val="792"/>
        </w:trPr>
        <w:tc>
          <w:tcPr>
            <w:tcW w:w="4427" w:type="dxa"/>
            <w:vAlign w:val="center"/>
          </w:tcPr>
          <w:p w14:paraId="26194827" w14:textId="3B7EFD15" w:rsidR="005E3BEA" w:rsidRPr="00CB7352" w:rsidRDefault="00152C14" w:rsidP="008A062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Calibri" w:hAnsiTheme="minorBidi"/>
                <w:sz w:val="24"/>
                <w:szCs w:val="24"/>
                <w:rtl/>
              </w:rPr>
            </w:pPr>
            <w:r>
              <w:rPr>
                <w:rFonts w:asciiTheme="minorBidi" w:eastAsia="Calibri" w:hAnsiTheme="minorBidi" w:hint="cs"/>
                <w:sz w:val="24"/>
                <w:szCs w:val="24"/>
                <w:rtl/>
              </w:rPr>
              <w:t>أتمتة عملية استلام وتوزيع الوجبات</w:t>
            </w:r>
          </w:p>
        </w:tc>
        <w:tc>
          <w:tcPr>
            <w:tcW w:w="6233" w:type="dxa"/>
            <w:vAlign w:val="center"/>
          </w:tcPr>
          <w:p w14:paraId="32F1D6F0" w14:textId="56994C11" w:rsidR="005E3BEA" w:rsidRPr="00CB7352" w:rsidRDefault="00CF3A42" w:rsidP="008A062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Calibri" w:hAnsiTheme="minorBidi"/>
                <w:sz w:val="24"/>
                <w:szCs w:val="24"/>
                <w:rtl/>
              </w:rPr>
            </w:pPr>
            <w:r>
              <w:rPr>
                <w:rFonts w:asciiTheme="minorBidi" w:eastAsia="Calibri" w:hAnsiTheme="minorBidi" w:hint="cs"/>
                <w:sz w:val="24"/>
                <w:szCs w:val="24"/>
                <w:rtl/>
              </w:rPr>
              <w:t>يتيح النظام آلية مرنة ومركزية لإدخال اعداد الوجبات المستلمة وآلية توزيع الوجبات</w:t>
            </w:r>
          </w:p>
        </w:tc>
      </w:tr>
      <w:tr w:rsidR="005E3BEA" w:rsidRPr="00CB7352" w14:paraId="67FBB134" w14:textId="77777777" w:rsidTr="003B5540">
        <w:trPr>
          <w:trHeight w:val="792"/>
        </w:trPr>
        <w:tc>
          <w:tcPr>
            <w:tcW w:w="4427" w:type="dxa"/>
            <w:vAlign w:val="center"/>
          </w:tcPr>
          <w:p w14:paraId="6BE33CED" w14:textId="25CE716F" w:rsidR="005E3BEA" w:rsidRPr="00CB7352" w:rsidRDefault="00CF3A42" w:rsidP="008A062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Calibri" w:hAnsiTheme="minorBidi"/>
                <w:sz w:val="24"/>
                <w:szCs w:val="24"/>
                <w:rtl/>
              </w:rPr>
            </w:pPr>
            <w:r>
              <w:rPr>
                <w:rFonts w:asciiTheme="minorBidi" w:eastAsia="Calibri" w:hAnsiTheme="minorBidi" w:hint="cs"/>
                <w:sz w:val="24"/>
                <w:szCs w:val="24"/>
                <w:rtl/>
              </w:rPr>
              <w:t>تسهيل عملية عرض وإنشاء التقارير</w:t>
            </w:r>
          </w:p>
        </w:tc>
        <w:tc>
          <w:tcPr>
            <w:tcW w:w="6233" w:type="dxa"/>
            <w:vAlign w:val="center"/>
          </w:tcPr>
          <w:p w14:paraId="07A53555" w14:textId="25657243" w:rsidR="005E3BEA" w:rsidRPr="00CB7352" w:rsidRDefault="00CF3A42" w:rsidP="008A062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Calibri" w:hAnsiTheme="minorBidi"/>
                <w:sz w:val="24"/>
                <w:szCs w:val="24"/>
                <w:rtl/>
              </w:rPr>
            </w:pPr>
            <w:r>
              <w:rPr>
                <w:rFonts w:asciiTheme="minorBidi" w:eastAsia="Calibri" w:hAnsiTheme="minorBidi" w:hint="cs"/>
                <w:sz w:val="24"/>
                <w:szCs w:val="24"/>
                <w:rtl/>
              </w:rPr>
              <w:t>يسهل النظام عملية عرض وطباعة التقارير الإحصائية على جميع المستويات (الوزارة، المديرية، المدرسة)</w:t>
            </w:r>
          </w:p>
        </w:tc>
      </w:tr>
      <w:tr w:rsidR="005E3BEA" w:rsidRPr="00CB7352" w14:paraId="6C0F29F8" w14:textId="77777777" w:rsidTr="003B5540">
        <w:trPr>
          <w:trHeight w:val="792"/>
        </w:trPr>
        <w:tc>
          <w:tcPr>
            <w:tcW w:w="4427" w:type="dxa"/>
            <w:vAlign w:val="center"/>
          </w:tcPr>
          <w:p w14:paraId="3DCA01FD" w14:textId="2C7021B2" w:rsidR="005E3BEA" w:rsidRPr="00CB7352" w:rsidRDefault="00CF3A42" w:rsidP="008A062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Calibri" w:hAnsiTheme="minorBidi"/>
                <w:sz w:val="24"/>
                <w:szCs w:val="24"/>
                <w:rtl/>
              </w:rPr>
            </w:pPr>
            <w:r>
              <w:rPr>
                <w:rFonts w:asciiTheme="minorBidi" w:eastAsia="Calibri" w:hAnsiTheme="minorBidi" w:hint="cs"/>
                <w:sz w:val="24"/>
                <w:szCs w:val="24"/>
                <w:rtl/>
              </w:rPr>
              <w:t xml:space="preserve">تسريع آلية إرسال </w:t>
            </w:r>
            <w:r w:rsidR="00337C06">
              <w:rPr>
                <w:rFonts w:asciiTheme="minorBidi" w:eastAsia="Calibri" w:hAnsiTheme="minorBidi" w:hint="cs"/>
                <w:sz w:val="24"/>
                <w:szCs w:val="24"/>
                <w:rtl/>
              </w:rPr>
              <w:t xml:space="preserve">وعرض </w:t>
            </w:r>
            <w:r w:rsidR="00511C0E">
              <w:rPr>
                <w:rFonts w:asciiTheme="minorBidi" w:eastAsia="Calibri" w:hAnsiTheme="minorBidi" w:hint="cs"/>
                <w:sz w:val="24"/>
                <w:szCs w:val="24"/>
                <w:rtl/>
              </w:rPr>
              <w:t>الملاحظات</w:t>
            </w:r>
          </w:p>
        </w:tc>
        <w:tc>
          <w:tcPr>
            <w:tcW w:w="6233" w:type="dxa"/>
            <w:vAlign w:val="center"/>
          </w:tcPr>
          <w:p w14:paraId="09BB288C" w14:textId="1ABD688C" w:rsidR="005E3BEA" w:rsidRPr="00CB7352" w:rsidRDefault="00337C06" w:rsidP="008A062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Calibri" w:hAnsiTheme="minorBidi"/>
                <w:sz w:val="24"/>
                <w:szCs w:val="24"/>
                <w:rtl/>
                <w:lang w:bidi="ar-SY"/>
              </w:rPr>
            </w:pPr>
            <w:r>
              <w:rPr>
                <w:rFonts w:asciiTheme="minorBidi" w:eastAsia="Calibri" w:hAnsiTheme="minorBidi" w:hint="cs"/>
                <w:sz w:val="24"/>
                <w:szCs w:val="24"/>
                <w:rtl/>
                <w:lang w:bidi="ar-SY"/>
              </w:rPr>
              <w:t>يتيح النظام لولي الأمر إرسال ملاحظات لمدير المدرسة</w:t>
            </w:r>
          </w:p>
        </w:tc>
      </w:tr>
    </w:tbl>
    <w:p w14:paraId="4112429F" w14:textId="77777777" w:rsidR="005F79DE" w:rsidRDefault="005F79DE" w:rsidP="00805AFC">
      <w:pPr>
        <w:pStyle w:val="Heading2"/>
        <w:rPr>
          <w:rtl/>
        </w:rPr>
      </w:pPr>
      <w:r>
        <w:rPr>
          <w:rtl/>
        </w:rPr>
        <w:br w:type="page"/>
      </w:r>
    </w:p>
    <w:p w14:paraId="707C8D58" w14:textId="0AE2FD0B" w:rsidR="00262B11" w:rsidRDefault="000A4A21" w:rsidP="00805AFC">
      <w:pPr>
        <w:pStyle w:val="Heading2"/>
        <w:rPr>
          <w:rtl/>
        </w:rPr>
      </w:pPr>
      <w:bookmarkStart w:id="7" w:name="_Toc197439656"/>
      <w:r>
        <w:rPr>
          <w:rFonts w:hint="cs"/>
          <w:rtl/>
        </w:rPr>
        <w:lastRenderedPageBreak/>
        <w:t>حالات الاستخدام</w:t>
      </w:r>
      <w:bookmarkEnd w:id="7"/>
    </w:p>
    <w:p w14:paraId="4C47B503" w14:textId="77777777" w:rsidR="00262B11" w:rsidRPr="00262B11" w:rsidRDefault="00262B11" w:rsidP="00687DB3">
      <w:pPr>
        <w:bidi/>
        <w:jc w:val="left"/>
        <w:rPr>
          <w:lang w:eastAsia="en-GB"/>
        </w:rPr>
      </w:pPr>
    </w:p>
    <w:tbl>
      <w:tblPr>
        <w:tblStyle w:val="TableGrid"/>
        <w:bidiVisual/>
        <w:tblW w:w="10654" w:type="dxa"/>
        <w:tblLook w:val="04A0" w:firstRow="1" w:lastRow="0" w:firstColumn="1" w:lastColumn="0" w:noHBand="0" w:noVBand="1"/>
      </w:tblPr>
      <w:tblGrid>
        <w:gridCol w:w="2540"/>
        <w:gridCol w:w="828"/>
        <w:gridCol w:w="7286"/>
      </w:tblGrid>
      <w:tr w:rsidR="007D6A96" w14:paraId="42946B2C" w14:textId="77777777" w:rsidTr="004E278F">
        <w:tc>
          <w:tcPr>
            <w:tcW w:w="2540" w:type="dxa"/>
            <w:shd w:val="clear" w:color="auto" w:fill="BFBFBF"/>
            <w:vAlign w:val="center"/>
          </w:tcPr>
          <w:p w14:paraId="47718992" w14:textId="6B7916C0" w:rsidR="006D4358" w:rsidRDefault="006D4358" w:rsidP="001558BE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الرقم التعريفي للإجراء</w:t>
            </w:r>
          </w:p>
        </w:tc>
        <w:tc>
          <w:tcPr>
            <w:tcW w:w="8114" w:type="dxa"/>
            <w:gridSpan w:val="2"/>
            <w:vAlign w:val="center"/>
          </w:tcPr>
          <w:p w14:paraId="69B79322" w14:textId="24055BD4" w:rsidR="0079326C" w:rsidRDefault="000E5E48" w:rsidP="001558BE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lang w:bidi="ar-SY"/>
              </w:rPr>
            </w:pPr>
            <w:r>
              <w:rPr>
                <w:noProof/>
                <w:lang w:bidi="ar-SY"/>
              </w:rPr>
              <w:t>UC.1 FR.1</w:t>
            </w:r>
          </w:p>
        </w:tc>
      </w:tr>
      <w:tr w:rsidR="007D6A96" w14:paraId="4115C981" w14:textId="77777777" w:rsidTr="004E278F">
        <w:tc>
          <w:tcPr>
            <w:tcW w:w="2540" w:type="dxa"/>
            <w:shd w:val="clear" w:color="auto" w:fill="BFBFBF"/>
            <w:vAlign w:val="center"/>
          </w:tcPr>
          <w:p w14:paraId="26E8B9CA" w14:textId="49CEE77A" w:rsidR="00687DB3" w:rsidRPr="00687DB3" w:rsidRDefault="006D4358" w:rsidP="001558BE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المسمى</w:t>
            </w:r>
          </w:p>
        </w:tc>
        <w:tc>
          <w:tcPr>
            <w:tcW w:w="8114" w:type="dxa"/>
            <w:gridSpan w:val="2"/>
            <w:vAlign w:val="center"/>
          </w:tcPr>
          <w:p w14:paraId="492C3C65" w14:textId="1781C45A" w:rsidR="00687DB3" w:rsidRDefault="00FC2502" w:rsidP="001558BE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إنشاء نماذج التغذية</w:t>
            </w:r>
          </w:p>
        </w:tc>
      </w:tr>
      <w:tr w:rsidR="007D6A96" w14:paraId="733C790A" w14:textId="77777777" w:rsidTr="004E278F">
        <w:tc>
          <w:tcPr>
            <w:tcW w:w="2540" w:type="dxa"/>
            <w:shd w:val="clear" w:color="auto" w:fill="BFBFBF"/>
            <w:vAlign w:val="center"/>
          </w:tcPr>
          <w:p w14:paraId="7BE03965" w14:textId="7440452E" w:rsidR="00687DB3" w:rsidRPr="00687DB3" w:rsidRDefault="006D4358" w:rsidP="001558BE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الوصف</w:t>
            </w:r>
          </w:p>
        </w:tc>
        <w:tc>
          <w:tcPr>
            <w:tcW w:w="8114" w:type="dxa"/>
            <w:gridSpan w:val="2"/>
            <w:vAlign w:val="center"/>
          </w:tcPr>
          <w:p w14:paraId="6406C83B" w14:textId="38BAB81C" w:rsidR="00687DB3" w:rsidRPr="00A95C5A" w:rsidRDefault="00A95C5A" w:rsidP="00A95C5A">
            <w:pPr>
              <w:bidi/>
              <w:spacing w:line="276" w:lineRule="auto"/>
              <w:jc w:val="center"/>
              <w:rPr>
                <w:rFonts w:asciiTheme="minorBidi" w:eastAsia="Calibri" w:hAnsiTheme="minorBidi"/>
                <w:lang w:bidi="ar-SY"/>
              </w:rPr>
            </w:pPr>
            <w:r w:rsidRPr="00A95C5A">
              <w:rPr>
                <w:rFonts w:asciiTheme="minorBidi" w:eastAsia="Calibri" w:hAnsiTheme="minorBidi"/>
                <w:rtl/>
              </w:rPr>
              <w:t xml:space="preserve">تمكين </w:t>
            </w:r>
            <w:r w:rsidR="00724393">
              <w:rPr>
                <w:rFonts w:asciiTheme="minorBidi" w:eastAsia="Calibri" w:hAnsiTheme="minorBidi"/>
                <w:rtl/>
              </w:rPr>
              <w:t>عضو قسم التغذية المدرسية-الوزارة</w:t>
            </w:r>
            <w:r w:rsidRPr="00A95C5A">
              <w:rPr>
                <w:rFonts w:asciiTheme="minorBidi" w:eastAsia="Calibri" w:hAnsiTheme="minorBidi"/>
                <w:rtl/>
              </w:rPr>
              <w:t xml:space="preserve"> من إنشاء نماذج </w:t>
            </w:r>
            <w:r w:rsidR="008334EF">
              <w:rPr>
                <w:rFonts w:asciiTheme="minorBidi" w:eastAsia="Calibri" w:hAnsiTheme="minorBidi" w:hint="cs"/>
                <w:rtl/>
              </w:rPr>
              <w:t>تغذية</w:t>
            </w:r>
            <w:r w:rsidRPr="00A95C5A">
              <w:rPr>
                <w:rFonts w:asciiTheme="minorBidi" w:eastAsia="Calibri" w:hAnsiTheme="minorBidi"/>
                <w:rtl/>
              </w:rPr>
              <w:t xml:space="preserve"> جديدة</w:t>
            </w:r>
          </w:p>
        </w:tc>
      </w:tr>
      <w:tr w:rsidR="007D6A96" w14:paraId="0F363FC3" w14:textId="77777777" w:rsidTr="004E278F">
        <w:tc>
          <w:tcPr>
            <w:tcW w:w="2540" w:type="dxa"/>
            <w:shd w:val="clear" w:color="auto" w:fill="BFBFBF"/>
            <w:vAlign w:val="center"/>
          </w:tcPr>
          <w:p w14:paraId="71FC6D44" w14:textId="24BB689A" w:rsidR="00687DB3" w:rsidRPr="00687DB3" w:rsidRDefault="00295B86" w:rsidP="001558BE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مجموعات المستخدمين</w:t>
            </w:r>
          </w:p>
        </w:tc>
        <w:tc>
          <w:tcPr>
            <w:tcW w:w="8114" w:type="dxa"/>
            <w:gridSpan w:val="2"/>
            <w:vAlign w:val="center"/>
          </w:tcPr>
          <w:p w14:paraId="7BF8B49F" w14:textId="21571CD9" w:rsidR="00687DB3" w:rsidRDefault="00724393" w:rsidP="005722DE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عضو قسم التغذية المدرسية-الوزارة</w:t>
            </w:r>
          </w:p>
        </w:tc>
      </w:tr>
      <w:tr w:rsidR="007D6A96" w14:paraId="77D14A66" w14:textId="77777777" w:rsidTr="004E278F">
        <w:tc>
          <w:tcPr>
            <w:tcW w:w="2540" w:type="dxa"/>
            <w:shd w:val="clear" w:color="auto" w:fill="BFBFBF"/>
            <w:vAlign w:val="center"/>
          </w:tcPr>
          <w:p w14:paraId="2F38C307" w14:textId="30A85CEE" w:rsidR="00687DB3" w:rsidRPr="00687DB3" w:rsidRDefault="005328BC" w:rsidP="001558BE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الشروط ال</w:t>
            </w:r>
            <w:r w:rsidR="00295B86">
              <w:rPr>
                <w:rFonts w:hint="cs"/>
                <w:b/>
                <w:bCs/>
                <w:noProof/>
                <w:rtl/>
                <w:lang w:bidi="ar-SY"/>
              </w:rPr>
              <w:t>مسبقة</w:t>
            </w:r>
          </w:p>
        </w:tc>
        <w:tc>
          <w:tcPr>
            <w:tcW w:w="8114" w:type="dxa"/>
            <w:gridSpan w:val="2"/>
            <w:vAlign w:val="center"/>
          </w:tcPr>
          <w:p w14:paraId="2F9EBD4F" w14:textId="35FA9A7C" w:rsidR="00687DB3" w:rsidRDefault="005722DE" w:rsidP="001558BE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-</w:t>
            </w:r>
          </w:p>
        </w:tc>
      </w:tr>
      <w:tr w:rsidR="007D6A96" w14:paraId="65BE8256" w14:textId="77777777" w:rsidTr="004E278F">
        <w:trPr>
          <w:trHeight w:val="297"/>
        </w:trPr>
        <w:tc>
          <w:tcPr>
            <w:tcW w:w="2540" w:type="dxa"/>
            <w:vMerge w:val="restart"/>
            <w:shd w:val="clear" w:color="auto" w:fill="BFBFBF"/>
            <w:vAlign w:val="center"/>
          </w:tcPr>
          <w:p w14:paraId="33202EEE" w14:textId="1617CA83" w:rsidR="0034483A" w:rsidRPr="00687DB3" w:rsidRDefault="0034483A" w:rsidP="005722DE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آلية السير الرئيسية</w:t>
            </w:r>
          </w:p>
        </w:tc>
        <w:tc>
          <w:tcPr>
            <w:tcW w:w="828" w:type="dxa"/>
            <w:vAlign w:val="center"/>
          </w:tcPr>
          <w:p w14:paraId="6A2D876D" w14:textId="6DB821CF" w:rsidR="0034483A" w:rsidRPr="0034483A" w:rsidRDefault="0034483A" w:rsidP="0034483A">
            <w:pPr>
              <w:bidi/>
              <w:spacing w:line="276" w:lineRule="auto"/>
              <w:jc w:val="center"/>
              <w:rPr>
                <w:rFonts w:asciiTheme="minorBidi" w:eastAsia="Calibri" w:hAnsiTheme="minorBidi"/>
                <w:b/>
                <w:bCs/>
                <w:rtl/>
                <w:lang w:bidi="ar-SY"/>
              </w:rPr>
            </w:pPr>
            <w:r w:rsidRPr="0034483A">
              <w:rPr>
                <w:rFonts w:asciiTheme="minorBidi" w:eastAsia="Calibri" w:hAnsiTheme="minorBidi" w:hint="cs"/>
                <w:b/>
                <w:bCs/>
                <w:rtl/>
                <w:lang w:bidi="ar-SY"/>
              </w:rPr>
              <w:t>الترتيب</w:t>
            </w:r>
          </w:p>
        </w:tc>
        <w:tc>
          <w:tcPr>
            <w:tcW w:w="7286" w:type="dxa"/>
            <w:vAlign w:val="center"/>
          </w:tcPr>
          <w:p w14:paraId="74B52E4F" w14:textId="20BF67D6" w:rsidR="0034483A" w:rsidRPr="0034483A" w:rsidRDefault="0034483A" w:rsidP="0034483A">
            <w:pPr>
              <w:bidi/>
              <w:spacing w:line="276" w:lineRule="auto"/>
              <w:jc w:val="center"/>
              <w:rPr>
                <w:rFonts w:asciiTheme="minorBidi" w:eastAsia="Calibri" w:hAnsiTheme="minorBidi"/>
                <w:b/>
                <w:bCs/>
                <w:rtl/>
                <w:lang w:bidi="ar-SY"/>
              </w:rPr>
            </w:pPr>
            <w:r w:rsidRPr="0034483A">
              <w:rPr>
                <w:rFonts w:asciiTheme="minorBidi" w:eastAsia="Calibri" w:hAnsiTheme="minorBidi" w:hint="cs"/>
                <w:b/>
                <w:bCs/>
                <w:rtl/>
                <w:lang w:bidi="ar-SY"/>
              </w:rPr>
              <w:t>الإجراء</w:t>
            </w:r>
          </w:p>
        </w:tc>
      </w:tr>
      <w:tr w:rsidR="007D6A96" w14:paraId="43522EE0" w14:textId="77777777" w:rsidTr="004E278F">
        <w:trPr>
          <w:trHeight w:val="294"/>
        </w:trPr>
        <w:tc>
          <w:tcPr>
            <w:tcW w:w="2540" w:type="dxa"/>
            <w:vMerge/>
            <w:shd w:val="clear" w:color="auto" w:fill="BFBFBF"/>
            <w:vAlign w:val="center"/>
          </w:tcPr>
          <w:p w14:paraId="4955CDCB" w14:textId="77777777" w:rsidR="0034483A" w:rsidRDefault="0034483A" w:rsidP="0034483A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28" w:type="dxa"/>
            <w:vAlign w:val="center"/>
          </w:tcPr>
          <w:p w14:paraId="613C625A" w14:textId="69FF3D1A" w:rsidR="0034483A" w:rsidRDefault="0034483A" w:rsidP="0034483A">
            <w:pPr>
              <w:bidi/>
              <w:spacing w:line="276" w:lineRule="auto"/>
              <w:jc w:val="center"/>
              <w:rPr>
                <w:rFonts w:asciiTheme="minorBidi" w:eastAsia="Calibri" w:hAnsiTheme="minorBidi"/>
                <w:rtl/>
                <w:lang w:bidi="ar-SY"/>
              </w:rPr>
            </w:pPr>
            <w:r>
              <w:rPr>
                <w:rFonts w:asciiTheme="minorBidi" w:eastAsia="Calibri" w:hAnsiTheme="minorBidi" w:hint="cs"/>
                <w:rtl/>
                <w:lang w:bidi="ar-SY"/>
              </w:rPr>
              <w:t>1</w:t>
            </w:r>
          </w:p>
        </w:tc>
        <w:tc>
          <w:tcPr>
            <w:tcW w:w="7286" w:type="dxa"/>
            <w:vAlign w:val="center"/>
          </w:tcPr>
          <w:p w14:paraId="7BC4ADF3" w14:textId="3EFE32EA" w:rsidR="007D6A96" w:rsidRDefault="001B69B6" w:rsidP="006E0C7D">
            <w:pPr>
              <w:bidi/>
              <w:spacing w:line="276" w:lineRule="auto"/>
              <w:jc w:val="left"/>
              <w:rPr>
                <w:rFonts w:asciiTheme="minorBidi" w:eastAsia="Calibri" w:hAnsiTheme="minorBidi"/>
                <w:rtl/>
                <w:lang w:bidi="ar-SY"/>
              </w:rPr>
            </w:pPr>
            <w:r>
              <w:rPr>
                <w:rFonts w:asciiTheme="minorBidi" w:eastAsia="Calibri" w:hAnsiTheme="minorBidi" w:hint="cs"/>
                <w:rtl/>
                <w:lang w:bidi="ar-SY"/>
              </w:rPr>
              <w:t xml:space="preserve">المستخدم </w:t>
            </w:r>
            <w:r w:rsidR="00061FA6">
              <w:rPr>
                <w:rFonts w:asciiTheme="minorBidi" w:eastAsia="Calibri" w:hAnsiTheme="minorBidi" w:hint="cs"/>
                <w:rtl/>
                <w:lang w:bidi="ar-SY"/>
              </w:rPr>
              <w:t>يضغط</w:t>
            </w:r>
            <w:r w:rsidR="0034483A">
              <w:rPr>
                <w:rFonts w:asciiTheme="minorBidi" w:eastAsia="Calibri" w:hAnsiTheme="minorBidi" w:hint="cs"/>
                <w:rtl/>
                <w:lang w:bidi="ar-SY"/>
              </w:rPr>
              <w:t xml:space="preserve"> على خيار</w:t>
            </w:r>
            <w:r>
              <w:rPr>
                <w:rFonts w:asciiTheme="minorBidi" w:eastAsia="Calibri" w:hAnsiTheme="minorBidi" w:hint="cs"/>
                <w:rtl/>
                <w:lang w:bidi="ar-SY"/>
              </w:rPr>
              <w:t xml:space="preserve"> </w:t>
            </w:r>
            <w:r w:rsidR="008334EF">
              <w:rPr>
                <w:rFonts w:asciiTheme="minorBidi" w:eastAsia="Calibri" w:hAnsiTheme="minorBidi" w:hint="cs"/>
                <w:rtl/>
                <w:lang w:bidi="ar-SY"/>
              </w:rPr>
              <w:t>التغذية المدرسية</w:t>
            </w:r>
            <w:r>
              <w:rPr>
                <w:rFonts w:asciiTheme="minorBidi" w:eastAsia="Calibri" w:hAnsiTheme="minorBidi" w:hint="cs"/>
                <w:rtl/>
                <w:lang w:bidi="ar-SY"/>
              </w:rPr>
              <w:t xml:space="preserve"> من القائمة الرئيسية على </w:t>
            </w:r>
            <w:r w:rsidR="001759FE">
              <w:rPr>
                <w:rFonts w:asciiTheme="minorBidi" w:eastAsia="Calibri" w:hAnsiTheme="minorBidi" w:hint="cs"/>
                <w:rtl/>
                <w:lang w:bidi="ar-SY"/>
              </w:rPr>
              <w:t>يمين الصفحة</w:t>
            </w:r>
          </w:p>
        </w:tc>
      </w:tr>
      <w:tr w:rsidR="007D6A96" w14:paraId="42E77D3E" w14:textId="77777777" w:rsidTr="004E278F">
        <w:trPr>
          <w:trHeight w:val="294"/>
        </w:trPr>
        <w:tc>
          <w:tcPr>
            <w:tcW w:w="2540" w:type="dxa"/>
            <w:vMerge/>
            <w:shd w:val="clear" w:color="auto" w:fill="BFBFBF"/>
            <w:vAlign w:val="center"/>
          </w:tcPr>
          <w:p w14:paraId="42DD1AEC" w14:textId="77777777" w:rsidR="0034483A" w:rsidRDefault="0034483A" w:rsidP="0034483A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28" w:type="dxa"/>
            <w:vAlign w:val="center"/>
          </w:tcPr>
          <w:p w14:paraId="73D159B8" w14:textId="7FD80FC5" w:rsidR="0034483A" w:rsidRDefault="0034483A" w:rsidP="0034483A">
            <w:pPr>
              <w:bidi/>
              <w:spacing w:line="276" w:lineRule="auto"/>
              <w:jc w:val="center"/>
              <w:rPr>
                <w:rFonts w:asciiTheme="minorBidi" w:eastAsia="Calibri" w:hAnsiTheme="minorBidi"/>
                <w:rtl/>
                <w:lang w:bidi="ar-SY"/>
              </w:rPr>
            </w:pPr>
            <w:r>
              <w:rPr>
                <w:rFonts w:asciiTheme="minorBidi" w:eastAsia="Calibri" w:hAnsiTheme="minorBidi" w:hint="cs"/>
                <w:rtl/>
                <w:lang w:bidi="ar-SY"/>
              </w:rPr>
              <w:t>2</w:t>
            </w:r>
          </w:p>
        </w:tc>
        <w:tc>
          <w:tcPr>
            <w:tcW w:w="7286" w:type="dxa"/>
            <w:vAlign w:val="center"/>
          </w:tcPr>
          <w:p w14:paraId="375E9784" w14:textId="64C3C638" w:rsidR="0034483A" w:rsidRDefault="001B69B6" w:rsidP="00E1650E">
            <w:pPr>
              <w:bidi/>
              <w:spacing w:line="276" w:lineRule="auto"/>
              <w:jc w:val="left"/>
              <w:rPr>
                <w:rFonts w:asciiTheme="minorBidi" w:eastAsia="Calibri" w:hAnsiTheme="minorBidi"/>
                <w:rtl/>
                <w:lang w:bidi="ar-SY"/>
              </w:rPr>
            </w:pPr>
            <w:r>
              <w:rPr>
                <w:rFonts w:asciiTheme="minorBidi" w:eastAsia="Calibri" w:hAnsiTheme="minorBidi" w:hint="cs"/>
                <w:rtl/>
                <w:lang w:bidi="ar-SY"/>
              </w:rPr>
              <w:t xml:space="preserve">النظام يظهر صفحة </w:t>
            </w:r>
            <w:r w:rsidR="008334EF">
              <w:rPr>
                <w:rFonts w:asciiTheme="minorBidi" w:eastAsia="Calibri" w:hAnsiTheme="minorBidi" w:hint="cs"/>
                <w:rtl/>
                <w:lang w:bidi="ar-SY"/>
              </w:rPr>
              <w:t>التغذية المدرسية</w:t>
            </w:r>
          </w:p>
        </w:tc>
      </w:tr>
      <w:tr w:rsidR="007D6A96" w14:paraId="32950F09" w14:textId="77777777" w:rsidTr="004E278F">
        <w:trPr>
          <w:trHeight w:val="294"/>
        </w:trPr>
        <w:tc>
          <w:tcPr>
            <w:tcW w:w="2540" w:type="dxa"/>
            <w:vMerge/>
            <w:shd w:val="clear" w:color="auto" w:fill="BFBFBF"/>
            <w:vAlign w:val="center"/>
          </w:tcPr>
          <w:p w14:paraId="38C1B41A" w14:textId="77777777" w:rsidR="007D6A96" w:rsidRDefault="007D6A96" w:rsidP="0034483A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28" w:type="dxa"/>
            <w:vAlign w:val="center"/>
          </w:tcPr>
          <w:p w14:paraId="7A272DC5" w14:textId="1B6E9028" w:rsidR="007D6A96" w:rsidRDefault="007D6A96" w:rsidP="0034483A">
            <w:pPr>
              <w:bidi/>
              <w:spacing w:line="276" w:lineRule="auto"/>
              <w:jc w:val="center"/>
              <w:rPr>
                <w:rFonts w:asciiTheme="minorBidi" w:eastAsia="Calibri" w:hAnsiTheme="minorBidi"/>
                <w:rtl/>
                <w:lang w:bidi="ar-SY"/>
              </w:rPr>
            </w:pPr>
            <w:r>
              <w:rPr>
                <w:rFonts w:asciiTheme="minorBidi" w:eastAsia="Calibri" w:hAnsiTheme="minorBidi" w:hint="cs"/>
                <w:rtl/>
                <w:lang w:bidi="ar-SY"/>
              </w:rPr>
              <w:t>3</w:t>
            </w:r>
          </w:p>
        </w:tc>
        <w:tc>
          <w:tcPr>
            <w:tcW w:w="7286" w:type="dxa"/>
            <w:vAlign w:val="center"/>
          </w:tcPr>
          <w:p w14:paraId="4C13E716" w14:textId="05C266AA" w:rsidR="007D6A96" w:rsidRDefault="007D6A96" w:rsidP="006E0C7D">
            <w:pPr>
              <w:bidi/>
              <w:spacing w:line="276" w:lineRule="auto"/>
              <w:jc w:val="left"/>
              <w:rPr>
                <w:rFonts w:asciiTheme="minorBidi" w:eastAsia="Calibri" w:hAnsiTheme="minorBidi"/>
                <w:rtl/>
                <w:lang w:bidi="ar-SY"/>
              </w:rPr>
            </w:pPr>
            <w:r>
              <w:rPr>
                <w:rFonts w:asciiTheme="minorBidi" w:eastAsia="Calibri" w:hAnsiTheme="minorBidi" w:hint="cs"/>
                <w:rtl/>
                <w:lang w:bidi="ar-SY"/>
              </w:rPr>
              <w:t>المستخدم يضغط على رابط نماذج التغذية المدرسية</w:t>
            </w:r>
          </w:p>
        </w:tc>
      </w:tr>
      <w:tr w:rsidR="007D6A96" w14:paraId="7F7E99E0" w14:textId="77777777" w:rsidTr="004E278F">
        <w:trPr>
          <w:trHeight w:val="294"/>
        </w:trPr>
        <w:tc>
          <w:tcPr>
            <w:tcW w:w="2540" w:type="dxa"/>
            <w:vMerge/>
            <w:shd w:val="clear" w:color="auto" w:fill="BFBFBF"/>
            <w:vAlign w:val="center"/>
          </w:tcPr>
          <w:p w14:paraId="18B366A9" w14:textId="77777777" w:rsidR="001B69B6" w:rsidRDefault="001B69B6" w:rsidP="001B69B6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28" w:type="dxa"/>
            <w:vAlign w:val="center"/>
          </w:tcPr>
          <w:p w14:paraId="357628CD" w14:textId="7C7E102B" w:rsidR="001B69B6" w:rsidRDefault="007D6A96" w:rsidP="001B69B6">
            <w:pPr>
              <w:bidi/>
              <w:spacing w:line="276" w:lineRule="auto"/>
              <w:jc w:val="center"/>
              <w:rPr>
                <w:rFonts w:asciiTheme="minorBidi" w:eastAsia="Calibri" w:hAnsiTheme="minorBidi"/>
                <w:rtl/>
                <w:lang w:bidi="ar-SY"/>
              </w:rPr>
            </w:pPr>
            <w:r>
              <w:rPr>
                <w:rFonts w:asciiTheme="minorBidi" w:eastAsia="Calibri" w:hAnsiTheme="minorBidi" w:hint="cs"/>
                <w:rtl/>
                <w:lang w:bidi="ar-SY"/>
              </w:rPr>
              <w:t>4</w:t>
            </w:r>
          </w:p>
        </w:tc>
        <w:tc>
          <w:tcPr>
            <w:tcW w:w="7286" w:type="dxa"/>
            <w:vAlign w:val="center"/>
          </w:tcPr>
          <w:p w14:paraId="11081E49" w14:textId="4810B8C7" w:rsidR="007D6A96" w:rsidRDefault="00061FA6" w:rsidP="006E0C7D">
            <w:pPr>
              <w:bidi/>
              <w:spacing w:line="276" w:lineRule="auto"/>
              <w:jc w:val="left"/>
              <w:rPr>
                <w:rFonts w:asciiTheme="minorBidi" w:eastAsia="Calibri" w:hAnsiTheme="minorBidi"/>
                <w:rtl/>
                <w:lang w:bidi="ar-SY"/>
              </w:rPr>
            </w:pPr>
            <w:r>
              <w:rPr>
                <w:rFonts w:asciiTheme="minorBidi" w:eastAsia="Calibri" w:hAnsiTheme="minorBidi" w:hint="cs"/>
                <w:rtl/>
                <w:lang w:bidi="ar-SY"/>
              </w:rPr>
              <w:t xml:space="preserve">المستخدم يضغط على </w:t>
            </w:r>
            <w:r w:rsidR="00382396">
              <w:rPr>
                <w:rFonts w:asciiTheme="minorBidi" w:eastAsia="Calibri" w:hAnsiTheme="minorBidi" w:hint="cs"/>
                <w:rtl/>
                <w:lang w:bidi="ar-SY"/>
              </w:rPr>
              <w:t xml:space="preserve">زر </w:t>
            </w:r>
            <w:r w:rsidR="007D6A96">
              <w:rPr>
                <w:rFonts w:asciiTheme="minorBidi" w:eastAsia="Calibri" w:hAnsiTheme="minorBidi" w:hint="cs"/>
                <w:rtl/>
                <w:lang w:bidi="ar-SY"/>
              </w:rPr>
              <w:t>إضافة</w:t>
            </w:r>
            <w:r w:rsidR="00382396">
              <w:rPr>
                <w:rFonts w:asciiTheme="minorBidi" w:eastAsia="Calibri" w:hAnsiTheme="minorBidi" w:hint="cs"/>
                <w:rtl/>
                <w:lang w:bidi="ar-SY"/>
              </w:rPr>
              <w:t xml:space="preserve"> </w:t>
            </w:r>
            <w:r w:rsidR="00710584">
              <w:rPr>
                <w:rFonts w:asciiTheme="minorBidi" w:eastAsia="Calibri" w:hAnsiTheme="minorBidi" w:hint="cs"/>
                <w:rtl/>
                <w:lang w:bidi="ar-SY"/>
              </w:rPr>
              <w:t>نموذج</w:t>
            </w:r>
            <w:r w:rsidR="00382396">
              <w:rPr>
                <w:rFonts w:asciiTheme="minorBidi" w:eastAsia="Calibri" w:hAnsiTheme="minorBidi" w:hint="cs"/>
                <w:rtl/>
                <w:lang w:bidi="ar-SY"/>
              </w:rPr>
              <w:t xml:space="preserve"> في </w:t>
            </w:r>
            <w:r w:rsidR="007D6A96">
              <w:rPr>
                <w:rFonts w:asciiTheme="minorBidi" w:eastAsia="Calibri" w:hAnsiTheme="minorBidi" w:hint="cs"/>
                <w:rtl/>
                <w:lang w:bidi="ar-SY"/>
              </w:rPr>
              <w:t>أعلى الصفحة</w:t>
            </w:r>
          </w:p>
        </w:tc>
      </w:tr>
      <w:tr w:rsidR="007D6A96" w14:paraId="6C2EE9D5" w14:textId="77777777" w:rsidTr="004E278F">
        <w:trPr>
          <w:trHeight w:val="294"/>
        </w:trPr>
        <w:tc>
          <w:tcPr>
            <w:tcW w:w="2540" w:type="dxa"/>
            <w:vMerge/>
            <w:shd w:val="clear" w:color="auto" w:fill="BFBFBF"/>
            <w:vAlign w:val="center"/>
          </w:tcPr>
          <w:p w14:paraId="2147BEE4" w14:textId="77777777" w:rsidR="001B69B6" w:rsidRDefault="001B69B6" w:rsidP="001B69B6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28" w:type="dxa"/>
            <w:vAlign w:val="center"/>
          </w:tcPr>
          <w:p w14:paraId="587302A6" w14:textId="14ECAC0E" w:rsidR="001B69B6" w:rsidRDefault="007D6A96" w:rsidP="001B69B6">
            <w:pPr>
              <w:bidi/>
              <w:spacing w:line="276" w:lineRule="auto"/>
              <w:jc w:val="center"/>
              <w:rPr>
                <w:rFonts w:asciiTheme="minorBidi" w:eastAsia="Calibri" w:hAnsiTheme="minorBidi"/>
                <w:rtl/>
                <w:lang w:bidi="ar-SY"/>
              </w:rPr>
            </w:pPr>
            <w:r>
              <w:rPr>
                <w:rFonts w:asciiTheme="minorBidi" w:eastAsia="Calibri" w:hAnsiTheme="minorBidi" w:hint="cs"/>
                <w:rtl/>
                <w:lang w:bidi="ar-SY"/>
              </w:rPr>
              <w:t>5</w:t>
            </w:r>
          </w:p>
        </w:tc>
        <w:tc>
          <w:tcPr>
            <w:tcW w:w="7286" w:type="dxa"/>
            <w:vAlign w:val="center"/>
          </w:tcPr>
          <w:p w14:paraId="49907600" w14:textId="03271CA2" w:rsidR="001B69B6" w:rsidRDefault="00382396" w:rsidP="00E1650E">
            <w:pPr>
              <w:bidi/>
              <w:spacing w:line="276" w:lineRule="auto"/>
              <w:jc w:val="left"/>
              <w:rPr>
                <w:rFonts w:asciiTheme="minorBidi" w:eastAsia="Calibri" w:hAnsiTheme="minorBidi"/>
                <w:rtl/>
                <w:lang w:bidi="ar-SY"/>
              </w:rPr>
            </w:pPr>
            <w:r>
              <w:rPr>
                <w:rFonts w:asciiTheme="minorBidi" w:eastAsia="Calibri" w:hAnsiTheme="minorBidi" w:hint="cs"/>
                <w:rtl/>
                <w:lang w:bidi="ar-SY"/>
              </w:rPr>
              <w:t xml:space="preserve">النظام يدرج سطر جديد في جدول </w:t>
            </w:r>
            <w:r w:rsidR="00D4231E">
              <w:rPr>
                <w:rFonts w:asciiTheme="minorBidi" w:eastAsia="Calibri" w:hAnsiTheme="minorBidi" w:hint="cs"/>
                <w:rtl/>
                <w:lang w:bidi="ar-SY"/>
              </w:rPr>
              <w:t>نماذج</w:t>
            </w:r>
            <w:r>
              <w:rPr>
                <w:rFonts w:asciiTheme="minorBidi" w:eastAsia="Calibri" w:hAnsiTheme="minorBidi" w:hint="cs"/>
                <w:rtl/>
                <w:lang w:bidi="ar-SY"/>
              </w:rPr>
              <w:t xml:space="preserve"> </w:t>
            </w:r>
            <w:r w:rsidR="008334EF">
              <w:rPr>
                <w:rFonts w:asciiTheme="minorBidi" w:eastAsia="Calibri" w:hAnsiTheme="minorBidi" w:hint="cs"/>
                <w:rtl/>
                <w:lang w:bidi="ar-SY"/>
              </w:rPr>
              <w:t>التغذية المدرسية</w:t>
            </w:r>
            <w:r>
              <w:rPr>
                <w:rFonts w:asciiTheme="minorBidi" w:eastAsia="Calibri" w:hAnsiTheme="minorBidi" w:hint="cs"/>
                <w:rtl/>
                <w:lang w:bidi="ar-SY"/>
              </w:rPr>
              <w:t xml:space="preserve"> ويظهر للمستخدم عدة حقول وهي:</w:t>
            </w:r>
          </w:p>
          <w:p w14:paraId="7D13D90A" w14:textId="743AAA40" w:rsidR="005F3A0E" w:rsidRDefault="005F3A0E" w:rsidP="00F34021">
            <w:pPr>
              <w:pStyle w:val="ListParagraph"/>
              <w:numPr>
                <w:ilvl w:val="0"/>
                <w:numId w:val="19"/>
              </w:numPr>
              <w:bidi/>
              <w:spacing w:line="276" w:lineRule="auto"/>
              <w:jc w:val="left"/>
              <w:rPr>
                <w:rFonts w:asciiTheme="minorBidi" w:eastAsia="Calibri" w:hAnsiTheme="minorBidi"/>
                <w:lang w:bidi="ar-SY"/>
              </w:rPr>
            </w:pPr>
            <w:r>
              <w:rPr>
                <w:rFonts w:asciiTheme="minorBidi" w:eastAsia="Calibri" w:hAnsiTheme="minorBidi" w:hint="cs"/>
                <w:rtl/>
                <w:lang w:bidi="ar-SY"/>
              </w:rPr>
              <w:t>السنة الدراسية</w:t>
            </w:r>
          </w:p>
          <w:p w14:paraId="39435664" w14:textId="4D47EA44" w:rsidR="00382396" w:rsidRDefault="00D4231E" w:rsidP="005F3A0E">
            <w:pPr>
              <w:pStyle w:val="ListParagraph"/>
              <w:numPr>
                <w:ilvl w:val="0"/>
                <w:numId w:val="19"/>
              </w:numPr>
              <w:bidi/>
              <w:spacing w:line="276" w:lineRule="auto"/>
              <w:jc w:val="left"/>
              <w:rPr>
                <w:rFonts w:asciiTheme="minorBidi" w:eastAsia="Calibri" w:hAnsiTheme="minorBidi"/>
                <w:lang w:bidi="ar-SY"/>
              </w:rPr>
            </w:pPr>
            <w:r>
              <w:rPr>
                <w:rFonts w:asciiTheme="minorBidi" w:eastAsia="Calibri" w:hAnsiTheme="minorBidi" w:hint="cs"/>
                <w:rtl/>
                <w:lang w:bidi="ar-SY"/>
              </w:rPr>
              <w:t>نوع</w:t>
            </w:r>
            <w:r w:rsidR="00A23025">
              <w:rPr>
                <w:rFonts w:asciiTheme="minorBidi" w:eastAsia="Calibri" w:hAnsiTheme="minorBidi" w:hint="cs"/>
                <w:rtl/>
                <w:lang w:bidi="ar-SY"/>
              </w:rPr>
              <w:t xml:space="preserve"> ال</w:t>
            </w:r>
            <w:r w:rsidR="00710584">
              <w:rPr>
                <w:rFonts w:asciiTheme="minorBidi" w:eastAsia="Calibri" w:hAnsiTheme="minorBidi" w:hint="cs"/>
                <w:rtl/>
                <w:lang w:bidi="ar-SY"/>
              </w:rPr>
              <w:t>نموذج</w:t>
            </w:r>
          </w:p>
          <w:p w14:paraId="57962AE5" w14:textId="48ECED66" w:rsidR="00435AE6" w:rsidRDefault="00435AE6" w:rsidP="00435AE6">
            <w:pPr>
              <w:pStyle w:val="ListParagraph"/>
              <w:numPr>
                <w:ilvl w:val="0"/>
                <w:numId w:val="19"/>
              </w:numPr>
              <w:bidi/>
              <w:spacing w:line="276" w:lineRule="auto"/>
              <w:jc w:val="left"/>
              <w:rPr>
                <w:rFonts w:asciiTheme="minorBidi" w:eastAsia="Calibri" w:hAnsiTheme="minorBidi"/>
                <w:lang w:bidi="ar-SY"/>
              </w:rPr>
            </w:pPr>
            <w:r>
              <w:rPr>
                <w:rFonts w:asciiTheme="minorBidi" w:eastAsia="Calibri" w:hAnsiTheme="minorBidi" w:hint="cs"/>
                <w:rtl/>
                <w:lang w:bidi="ar-SY"/>
              </w:rPr>
              <w:t>ملاحظات لمسؤول التغذية</w:t>
            </w:r>
          </w:p>
          <w:p w14:paraId="57F34409" w14:textId="0F3E88E3" w:rsidR="005F3A0E" w:rsidRDefault="002E7EB9" w:rsidP="005F3A0E">
            <w:pPr>
              <w:pStyle w:val="ListParagraph"/>
              <w:numPr>
                <w:ilvl w:val="0"/>
                <w:numId w:val="19"/>
              </w:numPr>
              <w:bidi/>
              <w:spacing w:line="276" w:lineRule="auto"/>
              <w:jc w:val="left"/>
              <w:rPr>
                <w:rFonts w:asciiTheme="minorBidi" w:eastAsia="Calibri" w:hAnsiTheme="minorBidi"/>
                <w:lang w:bidi="ar-SY"/>
              </w:rPr>
            </w:pPr>
            <w:r>
              <w:rPr>
                <w:rFonts w:asciiTheme="minorBidi" w:eastAsia="Calibri" w:hAnsiTheme="minorBidi" w:hint="cs"/>
                <w:rtl/>
                <w:lang w:bidi="ar-SY"/>
              </w:rPr>
              <w:t>الفئة المستهدفة</w:t>
            </w:r>
          </w:p>
          <w:p w14:paraId="05416D50" w14:textId="5861C224" w:rsidR="002E7EB9" w:rsidRDefault="002E7EB9" w:rsidP="002E7EB9">
            <w:pPr>
              <w:pStyle w:val="ListParagraph"/>
              <w:numPr>
                <w:ilvl w:val="0"/>
                <w:numId w:val="19"/>
              </w:numPr>
              <w:bidi/>
              <w:spacing w:line="276" w:lineRule="auto"/>
              <w:jc w:val="left"/>
              <w:rPr>
                <w:rFonts w:asciiTheme="minorBidi" w:eastAsia="Calibri" w:hAnsiTheme="minorBidi"/>
                <w:lang w:bidi="ar-SY"/>
              </w:rPr>
            </w:pPr>
            <w:r>
              <w:rPr>
                <w:rFonts w:asciiTheme="minorBidi" w:eastAsia="Calibri" w:hAnsiTheme="minorBidi" w:hint="cs"/>
                <w:rtl/>
                <w:lang w:bidi="ar-SY"/>
              </w:rPr>
              <w:t>تاريخ البدء</w:t>
            </w:r>
          </w:p>
          <w:p w14:paraId="78EB13E8" w14:textId="3BDD7708" w:rsidR="002E7EB9" w:rsidRDefault="002E7EB9" w:rsidP="002E7EB9">
            <w:pPr>
              <w:pStyle w:val="ListParagraph"/>
              <w:numPr>
                <w:ilvl w:val="0"/>
                <w:numId w:val="19"/>
              </w:numPr>
              <w:bidi/>
              <w:spacing w:line="276" w:lineRule="auto"/>
              <w:jc w:val="left"/>
              <w:rPr>
                <w:rFonts w:asciiTheme="minorBidi" w:eastAsia="Calibri" w:hAnsiTheme="minorBidi"/>
                <w:lang w:bidi="ar-SY"/>
              </w:rPr>
            </w:pPr>
            <w:r>
              <w:rPr>
                <w:rFonts w:asciiTheme="minorBidi" w:eastAsia="Calibri" w:hAnsiTheme="minorBidi" w:hint="cs"/>
                <w:rtl/>
                <w:lang w:bidi="ar-SY"/>
              </w:rPr>
              <w:t>تاريخ الانتهاء</w:t>
            </w:r>
          </w:p>
          <w:p w14:paraId="321E7FEA" w14:textId="5FAF4338" w:rsidR="0008079C" w:rsidRDefault="0008079C" w:rsidP="0008079C">
            <w:pPr>
              <w:pStyle w:val="ListParagraph"/>
              <w:numPr>
                <w:ilvl w:val="0"/>
                <w:numId w:val="19"/>
              </w:numPr>
              <w:bidi/>
              <w:spacing w:line="276" w:lineRule="auto"/>
              <w:jc w:val="left"/>
              <w:rPr>
                <w:rFonts w:asciiTheme="minorBidi" w:eastAsia="Calibri" w:hAnsiTheme="minorBidi"/>
                <w:lang w:bidi="ar-SY"/>
              </w:rPr>
            </w:pPr>
            <w:r>
              <w:rPr>
                <w:rFonts w:asciiTheme="minorBidi" w:eastAsia="Calibri" w:hAnsiTheme="minorBidi" w:hint="cs"/>
                <w:rtl/>
                <w:lang w:bidi="ar-SY"/>
              </w:rPr>
              <w:t>عدد أيام الإطعام</w:t>
            </w:r>
          </w:p>
          <w:p w14:paraId="4EC96791" w14:textId="5C2499A4" w:rsidR="002E7EB9" w:rsidRDefault="002E7EB9" w:rsidP="002E7EB9">
            <w:pPr>
              <w:pStyle w:val="ListParagraph"/>
              <w:numPr>
                <w:ilvl w:val="0"/>
                <w:numId w:val="19"/>
              </w:numPr>
              <w:bidi/>
              <w:spacing w:line="276" w:lineRule="auto"/>
              <w:jc w:val="left"/>
              <w:rPr>
                <w:rFonts w:asciiTheme="minorBidi" w:eastAsia="Calibri" w:hAnsiTheme="minorBidi"/>
                <w:lang w:bidi="ar-SY"/>
              </w:rPr>
            </w:pPr>
            <w:r>
              <w:rPr>
                <w:rFonts w:asciiTheme="minorBidi" w:eastAsia="Calibri" w:hAnsiTheme="minorBidi" w:hint="cs"/>
                <w:rtl/>
                <w:lang w:bidi="ar-SY"/>
              </w:rPr>
              <w:t>المنطقة التعليمية</w:t>
            </w:r>
          </w:p>
          <w:p w14:paraId="0D2F768B" w14:textId="6993D44F" w:rsidR="002E7EB9" w:rsidRDefault="002E7EB9" w:rsidP="002E7EB9">
            <w:pPr>
              <w:pStyle w:val="ListParagraph"/>
              <w:numPr>
                <w:ilvl w:val="0"/>
                <w:numId w:val="19"/>
              </w:numPr>
              <w:bidi/>
              <w:spacing w:line="276" w:lineRule="auto"/>
              <w:jc w:val="left"/>
              <w:rPr>
                <w:rFonts w:asciiTheme="minorBidi" w:eastAsia="Calibri" w:hAnsiTheme="minorBidi"/>
                <w:lang w:bidi="ar-SY"/>
              </w:rPr>
            </w:pPr>
            <w:r>
              <w:rPr>
                <w:rFonts w:asciiTheme="minorBidi" w:eastAsia="Calibri" w:hAnsiTheme="minorBidi" w:hint="cs"/>
                <w:rtl/>
                <w:lang w:bidi="ar-SY"/>
              </w:rPr>
              <w:t>الجهة المنفذة</w:t>
            </w:r>
          </w:p>
          <w:p w14:paraId="41278984" w14:textId="0030C21F" w:rsidR="002E7EB9" w:rsidRDefault="002E7EB9" w:rsidP="002E7EB9">
            <w:pPr>
              <w:pStyle w:val="ListParagraph"/>
              <w:numPr>
                <w:ilvl w:val="0"/>
                <w:numId w:val="19"/>
              </w:numPr>
              <w:bidi/>
              <w:spacing w:line="276" w:lineRule="auto"/>
              <w:jc w:val="left"/>
              <w:rPr>
                <w:rFonts w:asciiTheme="minorBidi" w:eastAsia="Calibri" w:hAnsiTheme="minorBidi"/>
                <w:lang w:bidi="ar-SY"/>
              </w:rPr>
            </w:pPr>
            <w:r>
              <w:rPr>
                <w:rFonts w:asciiTheme="minorBidi" w:eastAsia="Calibri" w:hAnsiTheme="minorBidi" w:hint="cs"/>
                <w:rtl/>
                <w:lang w:bidi="ar-SY"/>
              </w:rPr>
              <w:t>الجهة المشرفة</w:t>
            </w:r>
          </w:p>
          <w:p w14:paraId="4F3981A1" w14:textId="7C6A1C3F" w:rsidR="0008079C" w:rsidRPr="0008079C" w:rsidRDefault="002E7EB9" w:rsidP="0008079C">
            <w:pPr>
              <w:pStyle w:val="ListParagraph"/>
              <w:numPr>
                <w:ilvl w:val="0"/>
                <w:numId w:val="19"/>
              </w:numPr>
              <w:bidi/>
              <w:spacing w:line="276" w:lineRule="auto"/>
              <w:jc w:val="left"/>
              <w:rPr>
                <w:rFonts w:asciiTheme="minorBidi" w:eastAsia="Calibri" w:hAnsiTheme="minorBidi"/>
                <w:rtl/>
                <w:lang w:bidi="ar-SY"/>
              </w:rPr>
            </w:pPr>
            <w:r>
              <w:rPr>
                <w:rFonts w:asciiTheme="minorBidi" w:eastAsia="Calibri" w:hAnsiTheme="minorBidi" w:hint="cs"/>
                <w:rtl/>
                <w:lang w:bidi="ar-SY"/>
              </w:rPr>
              <w:t>المكونات الغذائية</w:t>
            </w:r>
          </w:p>
        </w:tc>
      </w:tr>
      <w:tr w:rsidR="007D6A96" w14:paraId="00C0DE4A" w14:textId="77777777" w:rsidTr="004E278F">
        <w:trPr>
          <w:trHeight w:val="294"/>
        </w:trPr>
        <w:tc>
          <w:tcPr>
            <w:tcW w:w="2540" w:type="dxa"/>
            <w:vMerge/>
            <w:shd w:val="clear" w:color="auto" w:fill="BFBFBF"/>
            <w:vAlign w:val="center"/>
          </w:tcPr>
          <w:p w14:paraId="132B1C50" w14:textId="77777777" w:rsidR="001B69B6" w:rsidRDefault="001B69B6" w:rsidP="001B69B6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28" w:type="dxa"/>
            <w:vAlign w:val="center"/>
          </w:tcPr>
          <w:p w14:paraId="77E9DBDC" w14:textId="1F93A2BC" w:rsidR="001B69B6" w:rsidRDefault="007D6A96" w:rsidP="001B69B6">
            <w:pPr>
              <w:bidi/>
              <w:spacing w:line="276" w:lineRule="auto"/>
              <w:jc w:val="center"/>
              <w:rPr>
                <w:rFonts w:asciiTheme="minorBidi" w:eastAsia="Calibri" w:hAnsiTheme="minorBidi"/>
                <w:rtl/>
                <w:lang w:bidi="ar-SY"/>
              </w:rPr>
            </w:pPr>
            <w:r>
              <w:rPr>
                <w:rFonts w:asciiTheme="minorBidi" w:eastAsia="Calibri" w:hAnsiTheme="minorBidi" w:hint="cs"/>
                <w:rtl/>
                <w:lang w:bidi="ar-SY"/>
              </w:rPr>
              <w:t>6</w:t>
            </w:r>
          </w:p>
        </w:tc>
        <w:tc>
          <w:tcPr>
            <w:tcW w:w="7286" w:type="dxa"/>
            <w:vAlign w:val="center"/>
          </w:tcPr>
          <w:p w14:paraId="61A48CF8" w14:textId="05940CB3" w:rsidR="007D6A96" w:rsidRDefault="00F454E7" w:rsidP="006E0C7D">
            <w:pPr>
              <w:bidi/>
              <w:spacing w:line="276" w:lineRule="auto"/>
              <w:jc w:val="left"/>
              <w:rPr>
                <w:rFonts w:asciiTheme="minorBidi" w:eastAsia="Calibri" w:hAnsiTheme="minorBidi"/>
                <w:rtl/>
                <w:lang w:bidi="ar-SY"/>
              </w:rPr>
            </w:pPr>
            <w:r>
              <w:rPr>
                <w:rFonts w:asciiTheme="minorBidi" w:eastAsia="Calibri" w:hAnsiTheme="minorBidi" w:hint="cs"/>
                <w:rtl/>
                <w:lang w:bidi="ar-SY"/>
              </w:rPr>
              <w:t>يقوم المستخدم بتعبئة جميع الحقول ثم الضغط على خيار حفظ من عامود خيارات</w:t>
            </w:r>
          </w:p>
        </w:tc>
      </w:tr>
      <w:tr w:rsidR="007D6A96" w14:paraId="3EF165A2" w14:textId="77777777" w:rsidTr="004E278F">
        <w:trPr>
          <w:trHeight w:val="294"/>
        </w:trPr>
        <w:tc>
          <w:tcPr>
            <w:tcW w:w="2540" w:type="dxa"/>
            <w:vMerge/>
            <w:shd w:val="clear" w:color="auto" w:fill="BFBFBF"/>
            <w:vAlign w:val="center"/>
          </w:tcPr>
          <w:p w14:paraId="252AECD9" w14:textId="77777777" w:rsidR="001B69B6" w:rsidRDefault="001B69B6" w:rsidP="001B69B6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28" w:type="dxa"/>
            <w:vAlign w:val="center"/>
          </w:tcPr>
          <w:p w14:paraId="7ACD0F3E" w14:textId="3553680E" w:rsidR="001B69B6" w:rsidRDefault="007D6A96" w:rsidP="001B69B6">
            <w:pPr>
              <w:bidi/>
              <w:spacing w:line="276" w:lineRule="auto"/>
              <w:jc w:val="center"/>
              <w:rPr>
                <w:rFonts w:asciiTheme="minorBidi" w:eastAsia="Calibri" w:hAnsiTheme="minorBidi"/>
                <w:rtl/>
                <w:lang w:bidi="ar-SY"/>
              </w:rPr>
            </w:pPr>
            <w:r>
              <w:rPr>
                <w:rFonts w:asciiTheme="minorBidi" w:eastAsia="Calibri" w:hAnsiTheme="minorBidi" w:hint="cs"/>
                <w:rtl/>
                <w:lang w:bidi="ar-SY"/>
              </w:rPr>
              <w:t>7</w:t>
            </w:r>
          </w:p>
        </w:tc>
        <w:tc>
          <w:tcPr>
            <w:tcW w:w="7286" w:type="dxa"/>
            <w:vAlign w:val="center"/>
          </w:tcPr>
          <w:p w14:paraId="27CEADE1" w14:textId="08386078" w:rsidR="001B69B6" w:rsidRDefault="00F454E7" w:rsidP="00E1650E">
            <w:pPr>
              <w:bidi/>
              <w:spacing w:line="276" w:lineRule="auto"/>
              <w:jc w:val="left"/>
              <w:rPr>
                <w:rFonts w:asciiTheme="minorBidi" w:eastAsia="Calibri" w:hAnsiTheme="minorBidi"/>
                <w:rtl/>
                <w:lang w:bidi="ar-SY"/>
              </w:rPr>
            </w:pPr>
            <w:r>
              <w:rPr>
                <w:rFonts w:asciiTheme="minorBidi" w:eastAsia="Calibri" w:hAnsiTheme="minorBidi" w:hint="cs"/>
                <w:rtl/>
                <w:lang w:bidi="ar-SY"/>
              </w:rPr>
              <w:t xml:space="preserve">النظام يظهر البيانات المدخلة في جدول نماذج </w:t>
            </w:r>
            <w:r w:rsidR="003A4C96">
              <w:rPr>
                <w:rFonts w:asciiTheme="minorBidi" w:eastAsia="Calibri" w:hAnsiTheme="minorBidi" w:hint="cs"/>
                <w:rtl/>
                <w:lang w:bidi="ar-SY"/>
              </w:rPr>
              <w:t>التغذية</w:t>
            </w:r>
          </w:p>
        </w:tc>
      </w:tr>
      <w:tr w:rsidR="007D6A96" w14:paraId="1E96D8A4" w14:textId="77777777" w:rsidTr="004E278F">
        <w:tc>
          <w:tcPr>
            <w:tcW w:w="2540" w:type="dxa"/>
            <w:shd w:val="clear" w:color="auto" w:fill="BFBFBF"/>
            <w:vAlign w:val="center"/>
          </w:tcPr>
          <w:p w14:paraId="085E080F" w14:textId="755EE3A0" w:rsidR="001B69B6" w:rsidRDefault="001B69B6" w:rsidP="001B69B6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المخرجات المتوقعة</w:t>
            </w:r>
          </w:p>
        </w:tc>
        <w:tc>
          <w:tcPr>
            <w:tcW w:w="8114" w:type="dxa"/>
            <w:gridSpan w:val="2"/>
            <w:vAlign w:val="center"/>
          </w:tcPr>
          <w:p w14:paraId="1A67E3B2" w14:textId="3635B881" w:rsidR="001B69B6" w:rsidRDefault="001B69B6" w:rsidP="001B69B6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 xml:space="preserve">جدول نماذج </w:t>
            </w:r>
            <w:r w:rsidR="003A4C96">
              <w:rPr>
                <w:rFonts w:hint="cs"/>
                <w:noProof/>
                <w:rtl/>
                <w:lang w:bidi="ar-SY"/>
              </w:rPr>
              <w:t>التغذية</w:t>
            </w:r>
          </w:p>
        </w:tc>
      </w:tr>
      <w:tr w:rsidR="007D6A96" w14:paraId="1EE15033" w14:textId="77777777" w:rsidTr="004E278F">
        <w:tc>
          <w:tcPr>
            <w:tcW w:w="2540" w:type="dxa"/>
            <w:shd w:val="clear" w:color="auto" w:fill="BFBFBF"/>
            <w:vAlign w:val="center"/>
          </w:tcPr>
          <w:p w14:paraId="78E9B4B2" w14:textId="03433D4E" w:rsidR="001B69B6" w:rsidRDefault="001B69B6" w:rsidP="001B69B6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آلية السير البديلة</w:t>
            </w:r>
          </w:p>
        </w:tc>
        <w:tc>
          <w:tcPr>
            <w:tcW w:w="8114" w:type="dxa"/>
            <w:gridSpan w:val="2"/>
            <w:vAlign w:val="center"/>
          </w:tcPr>
          <w:p w14:paraId="38C5FF56" w14:textId="608DCB37" w:rsidR="001B69B6" w:rsidRDefault="0041445C" w:rsidP="001B69B6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 xml:space="preserve">في حال لم يقم المستخدم بإضافة كامل الحقول الإجبارية </w:t>
            </w:r>
            <w:r w:rsidR="001F3C0A">
              <w:rPr>
                <w:rFonts w:hint="cs"/>
                <w:noProof/>
                <w:rtl/>
                <w:lang w:bidi="ar-SY"/>
              </w:rPr>
              <w:t>لا يمكن حفظ البيانات في الجدول وتظهر رسالة الرجاء إدخال جميع البيانات المطلوبة</w:t>
            </w:r>
          </w:p>
        </w:tc>
      </w:tr>
      <w:tr w:rsidR="007D6A96" w14:paraId="17D23798" w14:textId="77777777" w:rsidTr="004E278F">
        <w:tc>
          <w:tcPr>
            <w:tcW w:w="2540" w:type="dxa"/>
            <w:shd w:val="clear" w:color="auto" w:fill="BFBFBF"/>
            <w:vAlign w:val="center"/>
          </w:tcPr>
          <w:p w14:paraId="3221F95B" w14:textId="556EC7DD" w:rsidR="001B69B6" w:rsidRDefault="00E23350" w:rsidP="001B69B6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الخيارات</w:t>
            </w:r>
            <w:r w:rsidR="001B69B6">
              <w:rPr>
                <w:rFonts w:hint="cs"/>
                <w:b/>
                <w:bCs/>
                <w:noProof/>
                <w:rtl/>
                <w:lang w:bidi="ar-SY"/>
              </w:rPr>
              <w:t xml:space="preserve"> الإضافية</w:t>
            </w:r>
          </w:p>
        </w:tc>
        <w:tc>
          <w:tcPr>
            <w:tcW w:w="8114" w:type="dxa"/>
            <w:gridSpan w:val="2"/>
            <w:vAlign w:val="center"/>
          </w:tcPr>
          <w:p w14:paraId="09CB5271" w14:textId="2E89B78C" w:rsidR="004B422D" w:rsidRDefault="004B422D" w:rsidP="007E0E1A">
            <w:pPr>
              <w:tabs>
                <w:tab w:val="left" w:pos="180"/>
              </w:tabs>
              <w:bidi/>
              <w:spacing w:line="276" w:lineRule="auto"/>
              <w:jc w:val="left"/>
              <w:rPr>
                <w:noProof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 xml:space="preserve">أثناء عملية إنشاء </w:t>
            </w:r>
            <w:r w:rsidR="007E0E1A">
              <w:rPr>
                <w:rFonts w:hint="cs"/>
                <w:noProof/>
                <w:rtl/>
                <w:lang w:bidi="ar-SY"/>
              </w:rPr>
              <w:t>نموذج جديد تكون الخيارات كالتالي:</w:t>
            </w:r>
          </w:p>
          <w:p w14:paraId="551E3237" w14:textId="4BA662F7" w:rsidR="007E0E1A" w:rsidRDefault="00253AC9" w:rsidP="007E0E1A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noProof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 xml:space="preserve">عامود </w:t>
            </w:r>
            <w:r w:rsidR="001B69B6">
              <w:rPr>
                <w:rFonts w:hint="cs"/>
                <w:noProof/>
                <w:rtl/>
                <w:lang w:bidi="ar-SY"/>
              </w:rPr>
              <w:t>خيارات: حفظ</w:t>
            </w:r>
          </w:p>
          <w:p w14:paraId="57EDA3EB" w14:textId="1880FE29" w:rsidR="007E0E1A" w:rsidRDefault="00253AC9" w:rsidP="007E0E1A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noProof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 xml:space="preserve">أسفل الصفحة: </w:t>
            </w:r>
            <w:r w:rsidR="007E0E1A">
              <w:rPr>
                <w:rFonts w:hint="cs"/>
                <w:noProof/>
                <w:rtl/>
                <w:lang w:bidi="ar-SY"/>
              </w:rPr>
              <w:t>عودة</w:t>
            </w:r>
          </w:p>
          <w:p w14:paraId="376698F8" w14:textId="18A7431E" w:rsidR="00253AC9" w:rsidRDefault="00253AC9" w:rsidP="00253AC9">
            <w:pPr>
              <w:tabs>
                <w:tab w:val="left" w:pos="180"/>
              </w:tabs>
              <w:bidi/>
              <w:spacing w:line="276" w:lineRule="auto"/>
              <w:jc w:val="left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بعد إتمام عملية حقظ النموذج تكون الخيارات كالتالي:</w:t>
            </w:r>
          </w:p>
          <w:p w14:paraId="5614B111" w14:textId="6C6EC36D" w:rsidR="00253AC9" w:rsidRDefault="00253AC9" w:rsidP="00253AC9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 xml:space="preserve">عامود خيارات: </w:t>
            </w:r>
            <w:r w:rsidR="00F64D1A">
              <w:rPr>
                <w:rFonts w:hint="cs"/>
                <w:noProof/>
                <w:rtl/>
                <w:lang w:bidi="ar-SY"/>
              </w:rPr>
              <w:t xml:space="preserve">تحديد المديريات | </w:t>
            </w:r>
            <w:r>
              <w:rPr>
                <w:rFonts w:hint="cs"/>
                <w:noProof/>
                <w:rtl/>
                <w:lang w:bidi="ar-SY"/>
              </w:rPr>
              <w:t>تعديل | حذف</w:t>
            </w:r>
          </w:p>
          <w:p w14:paraId="1E873882" w14:textId="1DD29FC8" w:rsidR="007D6A96" w:rsidRDefault="007D6A96" w:rsidP="007E0E1A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noProof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أعلى</w:t>
            </w:r>
            <w:r w:rsidR="001B69B6">
              <w:rPr>
                <w:rFonts w:hint="cs"/>
                <w:noProof/>
                <w:rtl/>
                <w:lang w:bidi="ar-SY"/>
              </w:rPr>
              <w:t xml:space="preserve"> الصفحة: </w:t>
            </w:r>
            <w:r w:rsidR="008F6BB4">
              <w:rPr>
                <w:rFonts w:hint="cs"/>
                <w:noProof/>
                <w:rtl/>
                <w:lang w:bidi="ar-SY"/>
              </w:rPr>
              <w:t>إضافة</w:t>
            </w:r>
            <w:r w:rsidR="001B69B6">
              <w:rPr>
                <w:rFonts w:hint="cs"/>
                <w:noProof/>
                <w:rtl/>
                <w:lang w:bidi="ar-SY"/>
              </w:rPr>
              <w:t xml:space="preserve"> نموذج</w:t>
            </w:r>
          </w:p>
          <w:p w14:paraId="5C67DE91" w14:textId="1AEEE91F" w:rsidR="001B69B6" w:rsidRDefault="007D6A96" w:rsidP="007D6A96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أسفل الصفحة:</w:t>
            </w:r>
            <w:r w:rsidR="001B69B6">
              <w:rPr>
                <w:rFonts w:hint="cs"/>
                <w:noProof/>
                <w:rtl/>
                <w:lang w:bidi="ar-SY"/>
              </w:rPr>
              <w:t xml:space="preserve"> عودة</w:t>
            </w:r>
          </w:p>
        </w:tc>
      </w:tr>
    </w:tbl>
    <w:p w14:paraId="492765EA" w14:textId="77777777" w:rsidR="00705A95" w:rsidRDefault="00705A95" w:rsidP="00BC46B8">
      <w:pPr>
        <w:tabs>
          <w:tab w:val="left" w:pos="180"/>
        </w:tabs>
        <w:bidi/>
        <w:spacing w:after="160" w:line="276" w:lineRule="auto"/>
        <w:jc w:val="left"/>
        <w:rPr>
          <w:rFonts w:asciiTheme="minorBidi" w:eastAsia="Calibri" w:hAnsiTheme="minorBidi"/>
          <w:rtl/>
        </w:rPr>
      </w:pPr>
    </w:p>
    <w:p w14:paraId="091EEF51" w14:textId="77777777" w:rsidR="006E0C7D" w:rsidRDefault="006E0C7D" w:rsidP="006E0C7D">
      <w:pPr>
        <w:tabs>
          <w:tab w:val="left" w:pos="180"/>
        </w:tabs>
        <w:bidi/>
        <w:spacing w:after="160" w:line="276" w:lineRule="auto"/>
        <w:jc w:val="left"/>
        <w:rPr>
          <w:rFonts w:asciiTheme="minorBidi" w:eastAsia="Calibri" w:hAnsiTheme="minorBidi"/>
          <w:rtl/>
        </w:rPr>
      </w:pPr>
    </w:p>
    <w:p w14:paraId="73205B50" w14:textId="77777777" w:rsidR="006E0C7D" w:rsidRDefault="006E0C7D" w:rsidP="006E0C7D">
      <w:pPr>
        <w:tabs>
          <w:tab w:val="left" w:pos="180"/>
        </w:tabs>
        <w:bidi/>
        <w:spacing w:after="160" w:line="276" w:lineRule="auto"/>
        <w:jc w:val="left"/>
        <w:rPr>
          <w:rFonts w:asciiTheme="minorBidi" w:eastAsia="Calibri" w:hAnsiTheme="minorBidi"/>
        </w:rPr>
      </w:pPr>
    </w:p>
    <w:p w14:paraId="077DAA50" w14:textId="77777777" w:rsidR="00705A95" w:rsidRDefault="00705A95" w:rsidP="00705A95">
      <w:pPr>
        <w:rPr>
          <w:b/>
          <w:bCs/>
          <w:sz w:val="28"/>
          <w:szCs w:val="28"/>
          <w:rtl/>
        </w:rPr>
      </w:pPr>
      <w:r w:rsidRPr="00705A95">
        <w:rPr>
          <w:rFonts w:hint="cs"/>
          <w:b/>
          <w:bCs/>
          <w:sz w:val="28"/>
          <w:szCs w:val="28"/>
          <w:rtl/>
        </w:rPr>
        <w:lastRenderedPageBreak/>
        <w:t>تعريف الحقول</w:t>
      </w:r>
    </w:p>
    <w:p w14:paraId="2C23EE56" w14:textId="77777777" w:rsidR="00997D8F" w:rsidRPr="00705A95" w:rsidRDefault="00997D8F" w:rsidP="00705A95">
      <w:pPr>
        <w:rPr>
          <w:b/>
          <w:bCs/>
          <w:sz w:val="28"/>
          <w:szCs w:val="28"/>
          <w:rtl/>
        </w:rPr>
      </w:pPr>
    </w:p>
    <w:tbl>
      <w:tblPr>
        <w:tblStyle w:val="TableGrid"/>
        <w:bidiVisual/>
        <w:tblW w:w="10530" w:type="dxa"/>
        <w:jc w:val="center"/>
        <w:tblLook w:val="04A0" w:firstRow="1" w:lastRow="0" w:firstColumn="1" w:lastColumn="0" w:noHBand="0" w:noVBand="1"/>
      </w:tblPr>
      <w:tblGrid>
        <w:gridCol w:w="1863"/>
        <w:gridCol w:w="1190"/>
        <w:gridCol w:w="779"/>
        <w:gridCol w:w="3496"/>
        <w:gridCol w:w="1003"/>
        <w:gridCol w:w="774"/>
        <w:gridCol w:w="1425"/>
      </w:tblGrid>
      <w:tr w:rsidR="00997D8F" w:rsidRPr="0013635E" w14:paraId="2E940248" w14:textId="77777777" w:rsidTr="007D6A96">
        <w:trPr>
          <w:trHeight w:val="533"/>
          <w:jc w:val="center"/>
        </w:trPr>
        <w:tc>
          <w:tcPr>
            <w:tcW w:w="1877" w:type="dxa"/>
            <w:shd w:val="clear" w:color="auto" w:fill="BFBFBF"/>
            <w:vAlign w:val="center"/>
          </w:tcPr>
          <w:p w14:paraId="5B32C985" w14:textId="77777777" w:rsidR="00997D8F" w:rsidRPr="0013635E" w:rsidRDefault="00997D8F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اسم الحقل</w:t>
            </w:r>
          </w:p>
        </w:tc>
        <w:tc>
          <w:tcPr>
            <w:tcW w:w="1136" w:type="dxa"/>
            <w:shd w:val="clear" w:color="auto" w:fill="BFBFBF"/>
            <w:vAlign w:val="center"/>
          </w:tcPr>
          <w:p w14:paraId="4669DB64" w14:textId="77777777" w:rsidR="00997D8F" w:rsidRPr="0013635E" w:rsidRDefault="00997D8F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نوع الحقل</w:t>
            </w:r>
          </w:p>
        </w:tc>
        <w:tc>
          <w:tcPr>
            <w:tcW w:w="779" w:type="dxa"/>
            <w:shd w:val="clear" w:color="auto" w:fill="BFBFBF"/>
            <w:vAlign w:val="center"/>
          </w:tcPr>
          <w:p w14:paraId="661270A1" w14:textId="25F7AAED" w:rsidR="00997D8F" w:rsidRPr="0013635E" w:rsidRDefault="006F4BEA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rtl/>
              </w:rPr>
              <w:t>رقم</w:t>
            </w:r>
            <w:r w:rsidR="00997D8F">
              <w:rPr>
                <w:rFonts w:asciiTheme="majorBidi" w:eastAsia="Calibri" w:hAnsiTheme="majorBidi" w:cstheme="majorBidi" w:hint="cs"/>
                <w:b/>
                <w:bCs/>
                <w:rtl/>
              </w:rPr>
              <w:t xml:space="preserve"> الإجراء</w:t>
            </w:r>
          </w:p>
        </w:tc>
        <w:tc>
          <w:tcPr>
            <w:tcW w:w="3527" w:type="dxa"/>
            <w:shd w:val="clear" w:color="auto" w:fill="BFBFBF"/>
            <w:vAlign w:val="center"/>
          </w:tcPr>
          <w:p w14:paraId="6C77C081" w14:textId="77777777" w:rsidR="00997D8F" w:rsidRPr="0013635E" w:rsidRDefault="00997D8F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وصف الحقل</w:t>
            </w:r>
          </w:p>
        </w:tc>
        <w:tc>
          <w:tcPr>
            <w:tcW w:w="1003" w:type="dxa"/>
            <w:shd w:val="clear" w:color="auto" w:fill="BFBFBF"/>
            <w:vAlign w:val="center"/>
          </w:tcPr>
          <w:p w14:paraId="492103E8" w14:textId="77777777" w:rsidR="00997D8F" w:rsidRPr="0013635E" w:rsidRDefault="00997D8F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الخيار الافتراضي</w:t>
            </w:r>
          </w:p>
        </w:tc>
        <w:tc>
          <w:tcPr>
            <w:tcW w:w="774" w:type="dxa"/>
            <w:shd w:val="clear" w:color="auto" w:fill="BFBFBF"/>
            <w:vAlign w:val="center"/>
          </w:tcPr>
          <w:p w14:paraId="129FBC9E" w14:textId="77777777" w:rsidR="00997D8F" w:rsidRPr="0013635E" w:rsidRDefault="00997D8F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إجباري</w:t>
            </w:r>
          </w:p>
        </w:tc>
        <w:tc>
          <w:tcPr>
            <w:tcW w:w="1434" w:type="dxa"/>
            <w:shd w:val="clear" w:color="auto" w:fill="BFBFBF"/>
            <w:vAlign w:val="center"/>
          </w:tcPr>
          <w:p w14:paraId="1513AB01" w14:textId="77777777" w:rsidR="00997D8F" w:rsidRPr="0013635E" w:rsidRDefault="00997D8F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شروط خاصة</w:t>
            </w:r>
          </w:p>
        </w:tc>
      </w:tr>
      <w:tr w:rsidR="00997D8F" w:rsidRPr="0013635E" w14:paraId="64EE0912" w14:textId="77777777" w:rsidTr="007D6A96">
        <w:trPr>
          <w:jc w:val="center"/>
        </w:trPr>
        <w:tc>
          <w:tcPr>
            <w:tcW w:w="1877" w:type="dxa"/>
            <w:vAlign w:val="center"/>
          </w:tcPr>
          <w:p w14:paraId="7F28517B" w14:textId="703E0140" w:rsidR="00997D8F" w:rsidRPr="0013635E" w:rsidRDefault="006F4BEA" w:rsidP="00997D8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السنة الدراسية</w:t>
            </w:r>
          </w:p>
        </w:tc>
        <w:tc>
          <w:tcPr>
            <w:tcW w:w="1136" w:type="dxa"/>
            <w:vAlign w:val="center"/>
          </w:tcPr>
          <w:p w14:paraId="48CAC6E8" w14:textId="5835F8A2" w:rsidR="00997D8F" w:rsidRPr="0013635E" w:rsidRDefault="006F4BEA" w:rsidP="00997D8F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DDL</w:t>
            </w:r>
          </w:p>
        </w:tc>
        <w:tc>
          <w:tcPr>
            <w:tcW w:w="779" w:type="dxa"/>
            <w:vAlign w:val="center"/>
          </w:tcPr>
          <w:p w14:paraId="263D896D" w14:textId="2FC97F0D" w:rsidR="00997D8F" w:rsidRDefault="007D6A96" w:rsidP="00997D8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5</w:t>
            </w:r>
          </w:p>
        </w:tc>
        <w:tc>
          <w:tcPr>
            <w:tcW w:w="3527" w:type="dxa"/>
            <w:vAlign w:val="center"/>
          </w:tcPr>
          <w:p w14:paraId="21CDD797" w14:textId="6AD72272" w:rsidR="00997D8F" w:rsidRPr="0013635E" w:rsidRDefault="006F4BEA" w:rsidP="00997D8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السنوات الدراسية الخمس السابقة وسنة دراسية لاحقة واحدة</w:t>
            </w:r>
          </w:p>
        </w:tc>
        <w:tc>
          <w:tcPr>
            <w:tcW w:w="1003" w:type="dxa"/>
            <w:vAlign w:val="center"/>
          </w:tcPr>
          <w:p w14:paraId="70D49026" w14:textId="3F7C4959" w:rsidR="00997D8F" w:rsidRPr="0013635E" w:rsidRDefault="002C75F6" w:rsidP="00997D8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السنة الدراسية الحالية</w:t>
            </w:r>
          </w:p>
        </w:tc>
        <w:tc>
          <w:tcPr>
            <w:tcW w:w="774" w:type="dxa"/>
            <w:vAlign w:val="center"/>
          </w:tcPr>
          <w:p w14:paraId="25AAE8E8" w14:textId="0CD72BA6" w:rsidR="00997D8F" w:rsidRPr="0013635E" w:rsidRDefault="00997D8F" w:rsidP="00997D8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 w:rsidRPr="0013635E">
              <w:rPr>
                <w:rFonts w:asciiTheme="majorBidi" w:hAnsiTheme="majorBidi" w:cstheme="majorBidi"/>
                <w:rtl/>
              </w:rPr>
              <w:t>نعم</w:t>
            </w:r>
          </w:p>
        </w:tc>
        <w:tc>
          <w:tcPr>
            <w:tcW w:w="1434" w:type="dxa"/>
            <w:vAlign w:val="center"/>
          </w:tcPr>
          <w:p w14:paraId="28B5E3B9" w14:textId="51525235" w:rsidR="00997D8F" w:rsidRPr="0013635E" w:rsidRDefault="002C75F6" w:rsidP="00997D8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-</w:t>
            </w:r>
          </w:p>
        </w:tc>
      </w:tr>
      <w:tr w:rsidR="007D6A96" w:rsidRPr="0013635E" w14:paraId="7F9AB22B" w14:textId="77777777" w:rsidTr="007D6A96">
        <w:trPr>
          <w:jc w:val="center"/>
        </w:trPr>
        <w:tc>
          <w:tcPr>
            <w:tcW w:w="1877" w:type="dxa"/>
            <w:vAlign w:val="center"/>
          </w:tcPr>
          <w:p w14:paraId="1ADEE1B7" w14:textId="25C57EE3" w:rsidR="007D6A96" w:rsidRPr="0013635E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نوع النموذج</w:t>
            </w:r>
          </w:p>
        </w:tc>
        <w:tc>
          <w:tcPr>
            <w:tcW w:w="1136" w:type="dxa"/>
            <w:vAlign w:val="center"/>
          </w:tcPr>
          <w:p w14:paraId="7385EBB7" w14:textId="59AF080B" w:rsidR="007D6A96" w:rsidRPr="0013635E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CHAR</w:t>
            </w:r>
          </w:p>
        </w:tc>
        <w:tc>
          <w:tcPr>
            <w:tcW w:w="779" w:type="dxa"/>
            <w:vAlign w:val="center"/>
          </w:tcPr>
          <w:p w14:paraId="73B0BB32" w14:textId="61205075" w:rsidR="007D6A96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5</w:t>
            </w:r>
          </w:p>
        </w:tc>
        <w:tc>
          <w:tcPr>
            <w:tcW w:w="3527" w:type="dxa"/>
            <w:vAlign w:val="center"/>
          </w:tcPr>
          <w:p w14:paraId="5E0A66C5" w14:textId="6D2F8059" w:rsidR="007D6A96" w:rsidRPr="0013635E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لإدراج مسمى لنموذج التغذية ونوعه</w:t>
            </w:r>
          </w:p>
        </w:tc>
        <w:tc>
          <w:tcPr>
            <w:tcW w:w="1003" w:type="dxa"/>
            <w:vAlign w:val="center"/>
          </w:tcPr>
          <w:p w14:paraId="50158C46" w14:textId="236F69E3" w:rsidR="007D6A96" w:rsidRPr="0013635E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-</w:t>
            </w:r>
          </w:p>
        </w:tc>
        <w:tc>
          <w:tcPr>
            <w:tcW w:w="774" w:type="dxa"/>
            <w:vAlign w:val="center"/>
          </w:tcPr>
          <w:p w14:paraId="65B34B2B" w14:textId="5F6F8F5C" w:rsidR="007D6A96" w:rsidRPr="0013635E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نعم</w:t>
            </w:r>
          </w:p>
        </w:tc>
        <w:tc>
          <w:tcPr>
            <w:tcW w:w="1434" w:type="dxa"/>
            <w:vAlign w:val="center"/>
          </w:tcPr>
          <w:p w14:paraId="2A57A67C" w14:textId="6FD955B4" w:rsidR="007D6A96" w:rsidRPr="0013635E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لا يتجاوز 500 حرف</w:t>
            </w:r>
          </w:p>
        </w:tc>
      </w:tr>
      <w:tr w:rsidR="00435AE6" w:rsidRPr="0013635E" w14:paraId="3BD531C4" w14:textId="77777777" w:rsidTr="007D6A96">
        <w:trPr>
          <w:jc w:val="center"/>
        </w:trPr>
        <w:tc>
          <w:tcPr>
            <w:tcW w:w="1877" w:type="dxa"/>
            <w:vAlign w:val="center"/>
          </w:tcPr>
          <w:p w14:paraId="0E8C3401" w14:textId="235DF88A" w:rsidR="00435AE6" w:rsidRDefault="00435AE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ملاحظات لمسؤول التغذية</w:t>
            </w:r>
          </w:p>
        </w:tc>
        <w:tc>
          <w:tcPr>
            <w:tcW w:w="1136" w:type="dxa"/>
            <w:vAlign w:val="center"/>
          </w:tcPr>
          <w:p w14:paraId="33B3B5F9" w14:textId="74509B55" w:rsidR="00435AE6" w:rsidRDefault="00435AE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/>
                <w:lang w:bidi="ar-SY"/>
              </w:rPr>
              <w:t>CHAR</w:t>
            </w:r>
          </w:p>
        </w:tc>
        <w:tc>
          <w:tcPr>
            <w:tcW w:w="779" w:type="dxa"/>
            <w:vAlign w:val="center"/>
          </w:tcPr>
          <w:p w14:paraId="1058E05C" w14:textId="5363FB26" w:rsidR="00435AE6" w:rsidRDefault="00435AE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5</w:t>
            </w:r>
          </w:p>
        </w:tc>
        <w:tc>
          <w:tcPr>
            <w:tcW w:w="3527" w:type="dxa"/>
            <w:vAlign w:val="center"/>
          </w:tcPr>
          <w:p w14:paraId="3CA3E72A" w14:textId="0162EB6C" w:rsidR="00435AE6" w:rsidRPr="00435AE6" w:rsidRDefault="00435AE6" w:rsidP="00435AE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لكتابة ملاحظات لمسؤول التغذية</w:t>
            </w:r>
          </w:p>
        </w:tc>
        <w:tc>
          <w:tcPr>
            <w:tcW w:w="1003" w:type="dxa"/>
            <w:vAlign w:val="center"/>
          </w:tcPr>
          <w:p w14:paraId="76E80381" w14:textId="4AEE3EB6" w:rsidR="00435AE6" w:rsidRDefault="00435AE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-</w:t>
            </w:r>
          </w:p>
        </w:tc>
        <w:tc>
          <w:tcPr>
            <w:tcW w:w="774" w:type="dxa"/>
            <w:vAlign w:val="center"/>
          </w:tcPr>
          <w:p w14:paraId="3DDB767B" w14:textId="49602F76" w:rsidR="00435AE6" w:rsidRDefault="00435AE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لا</w:t>
            </w:r>
          </w:p>
        </w:tc>
        <w:tc>
          <w:tcPr>
            <w:tcW w:w="1434" w:type="dxa"/>
            <w:vAlign w:val="center"/>
          </w:tcPr>
          <w:p w14:paraId="275D2806" w14:textId="6B6557F3" w:rsidR="00435AE6" w:rsidRDefault="00435AE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لا يتجاوز 500 حرف</w:t>
            </w:r>
          </w:p>
        </w:tc>
      </w:tr>
      <w:tr w:rsidR="007D6A96" w:rsidRPr="0013635E" w14:paraId="0D3CBD29" w14:textId="77777777" w:rsidTr="007D6A96">
        <w:trPr>
          <w:jc w:val="center"/>
        </w:trPr>
        <w:tc>
          <w:tcPr>
            <w:tcW w:w="1877" w:type="dxa"/>
            <w:vAlign w:val="center"/>
          </w:tcPr>
          <w:p w14:paraId="6CB214A1" w14:textId="5500B62F" w:rsidR="007D6A96" w:rsidRPr="0013635E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الفئة المستهدفة</w:t>
            </w:r>
          </w:p>
        </w:tc>
        <w:tc>
          <w:tcPr>
            <w:tcW w:w="1136" w:type="dxa"/>
            <w:vAlign w:val="center"/>
          </w:tcPr>
          <w:p w14:paraId="06CE4BD1" w14:textId="672C54AA" w:rsidR="007D6A96" w:rsidRPr="0013635E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/>
                <w:lang w:bidi="ar-SY"/>
              </w:rPr>
              <w:t>DDL</w:t>
            </w:r>
          </w:p>
        </w:tc>
        <w:tc>
          <w:tcPr>
            <w:tcW w:w="779" w:type="dxa"/>
            <w:vAlign w:val="center"/>
          </w:tcPr>
          <w:p w14:paraId="333F56FC" w14:textId="4843476E" w:rsidR="007D6A96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5</w:t>
            </w:r>
          </w:p>
        </w:tc>
        <w:tc>
          <w:tcPr>
            <w:tcW w:w="3527" w:type="dxa"/>
            <w:vAlign w:val="center"/>
          </w:tcPr>
          <w:p w14:paraId="255C4056" w14:textId="77777777" w:rsidR="007D6A96" w:rsidRDefault="007D6A96" w:rsidP="007D6A96">
            <w:pPr>
              <w:pStyle w:val="ListParagraph"/>
              <w:numPr>
                <w:ilvl w:val="0"/>
                <w:numId w:val="14"/>
              </w:num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مرحلة رياض الأطفال حتى الصف السادس</w:t>
            </w:r>
          </w:p>
          <w:p w14:paraId="1FF8D505" w14:textId="1C9E1039" w:rsidR="007D6A96" w:rsidRPr="006359C6" w:rsidRDefault="007D6A96" w:rsidP="007D6A96">
            <w:pPr>
              <w:pStyle w:val="ListParagraph"/>
              <w:numPr>
                <w:ilvl w:val="0"/>
                <w:numId w:val="14"/>
              </w:num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أخرى</w:t>
            </w:r>
          </w:p>
        </w:tc>
        <w:tc>
          <w:tcPr>
            <w:tcW w:w="1003" w:type="dxa"/>
            <w:vAlign w:val="center"/>
          </w:tcPr>
          <w:p w14:paraId="2810E1A2" w14:textId="709D7860" w:rsidR="007D6A96" w:rsidRPr="0013635E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مرحلة رياض الأطفال حتى الصف السادس</w:t>
            </w:r>
          </w:p>
        </w:tc>
        <w:tc>
          <w:tcPr>
            <w:tcW w:w="774" w:type="dxa"/>
            <w:vAlign w:val="center"/>
          </w:tcPr>
          <w:p w14:paraId="2AACBBE6" w14:textId="2B719FBB" w:rsidR="007D6A96" w:rsidRPr="0013635E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نعم</w:t>
            </w:r>
          </w:p>
        </w:tc>
        <w:tc>
          <w:tcPr>
            <w:tcW w:w="1434" w:type="dxa"/>
            <w:vAlign w:val="center"/>
          </w:tcPr>
          <w:p w14:paraId="3FB13B4D" w14:textId="141AB3B8" w:rsidR="007D6A96" w:rsidRPr="0013635E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-</w:t>
            </w:r>
          </w:p>
        </w:tc>
      </w:tr>
      <w:tr w:rsidR="007D6A96" w:rsidRPr="0013635E" w14:paraId="64A4AAAF" w14:textId="77777777" w:rsidTr="007D6A96">
        <w:trPr>
          <w:jc w:val="center"/>
        </w:trPr>
        <w:tc>
          <w:tcPr>
            <w:tcW w:w="1877" w:type="dxa"/>
            <w:vAlign w:val="center"/>
          </w:tcPr>
          <w:p w14:paraId="6628A103" w14:textId="1084E3B7" w:rsidR="007D6A96" w:rsidRPr="0013635E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تاريخ البدء</w:t>
            </w:r>
          </w:p>
        </w:tc>
        <w:tc>
          <w:tcPr>
            <w:tcW w:w="1136" w:type="dxa"/>
            <w:vAlign w:val="center"/>
          </w:tcPr>
          <w:p w14:paraId="3FB5CEE0" w14:textId="4276EA83" w:rsidR="007D6A96" w:rsidRPr="0013635E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/>
                <w:lang w:bidi="ar-SY"/>
              </w:rPr>
              <w:t>DATE</w:t>
            </w:r>
          </w:p>
        </w:tc>
        <w:tc>
          <w:tcPr>
            <w:tcW w:w="779" w:type="dxa"/>
            <w:vAlign w:val="center"/>
          </w:tcPr>
          <w:p w14:paraId="3CCE3899" w14:textId="302AF018" w:rsidR="007D6A96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5</w:t>
            </w:r>
          </w:p>
        </w:tc>
        <w:tc>
          <w:tcPr>
            <w:tcW w:w="3527" w:type="dxa"/>
            <w:vAlign w:val="center"/>
          </w:tcPr>
          <w:p w14:paraId="4E5E1B86" w14:textId="36F56F4A" w:rsidR="007D6A96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-</w:t>
            </w:r>
          </w:p>
        </w:tc>
        <w:tc>
          <w:tcPr>
            <w:tcW w:w="1003" w:type="dxa"/>
            <w:vAlign w:val="center"/>
          </w:tcPr>
          <w:p w14:paraId="0B52CAA2" w14:textId="486CDC27" w:rsidR="007D6A96" w:rsidRPr="0013635E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-</w:t>
            </w:r>
          </w:p>
        </w:tc>
        <w:tc>
          <w:tcPr>
            <w:tcW w:w="774" w:type="dxa"/>
            <w:vAlign w:val="center"/>
          </w:tcPr>
          <w:p w14:paraId="0234725C" w14:textId="61585DD2" w:rsidR="007D6A96" w:rsidRPr="0013635E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نعم</w:t>
            </w:r>
          </w:p>
        </w:tc>
        <w:tc>
          <w:tcPr>
            <w:tcW w:w="1434" w:type="dxa"/>
            <w:vAlign w:val="center"/>
          </w:tcPr>
          <w:p w14:paraId="3113EE2B" w14:textId="79397E1F" w:rsidR="007D6A96" w:rsidRPr="0013635E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لا يمكن أن يكون التاريخ خارج السنة الدراسية المحددة</w:t>
            </w:r>
          </w:p>
        </w:tc>
      </w:tr>
      <w:tr w:rsidR="007D6A96" w:rsidRPr="0013635E" w14:paraId="3C42423F" w14:textId="77777777" w:rsidTr="007D6A96">
        <w:trPr>
          <w:jc w:val="center"/>
        </w:trPr>
        <w:tc>
          <w:tcPr>
            <w:tcW w:w="1877" w:type="dxa"/>
            <w:vAlign w:val="center"/>
          </w:tcPr>
          <w:p w14:paraId="5E657C7D" w14:textId="777DAD8A" w:rsidR="007D6A96" w:rsidRPr="0013635E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تاريخ الانتهاء</w:t>
            </w:r>
          </w:p>
        </w:tc>
        <w:tc>
          <w:tcPr>
            <w:tcW w:w="1136" w:type="dxa"/>
            <w:vAlign w:val="center"/>
          </w:tcPr>
          <w:p w14:paraId="76659EB3" w14:textId="1A3138AB" w:rsidR="007D6A96" w:rsidRPr="0013635E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/>
                <w:lang w:bidi="ar-SY"/>
              </w:rPr>
              <w:t>DATE</w:t>
            </w:r>
          </w:p>
        </w:tc>
        <w:tc>
          <w:tcPr>
            <w:tcW w:w="779" w:type="dxa"/>
            <w:vAlign w:val="center"/>
          </w:tcPr>
          <w:p w14:paraId="33862A52" w14:textId="75869E46" w:rsidR="007D6A96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5</w:t>
            </w:r>
          </w:p>
        </w:tc>
        <w:tc>
          <w:tcPr>
            <w:tcW w:w="3527" w:type="dxa"/>
            <w:vAlign w:val="center"/>
          </w:tcPr>
          <w:p w14:paraId="3D1257D7" w14:textId="00BB31E5" w:rsidR="007D6A96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-</w:t>
            </w:r>
          </w:p>
        </w:tc>
        <w:tc>
          <w:tcPr>
            <w:tcW w:w="1003" w:type="dxa"/>
            <w:vAlign w:val="center"/>
          </w:tcPr>
          <w:p w14:paraId="03C0BAF6" w14:textId="2875C0A9" w:rsidR="007D6A96" w:rsidRPr="0013635E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-</w:t>
            </w:r>
          </w:p>
        </w:tc>
        <w:tc>
          <w:tcPr>
            <w:tcW w:w="774" w:type="dxa"/>
            <w:vAlign w:val="center"/>
          </w:tcPr>
          <w:p w14:paraId="13D11968" w14:textId="16E88259" w:rsidR="007D6A96" w:rsidRPr="0013635E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نعم</w:t>
            </w:r>
          </w:p>
        </w:tc>
        <w:tc>
          <w:tcPr>
            <w:tcW w:w="1434" w:type="dxa"/>
            <w:vAlign w:val="center"/>
          </w:tcPr>
          <w:p w14:paraId="57C85A6F" w14:textId="3BE7BF12" w:rsidR="007D6A96" w:rsidRPr="0013635E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لا يمكن أن يكون قبل تاريخ البدء</w:t>
            </w:r>
          </w:p>
        </w:tc>
      </w:tr>
      <w:tr w:rsidR="007D6A96" w:rsidRPr="0013635E" w14:paraId="4362EA04" w14:textId="77777777" w:rsidTr="007D6A96">
        <w:trPr>
          <w:jc w:val="center"/>
        </w:trPr>
        <w:tc>
          <w:tcPr>
            <w:tcW w:w="1877" w:type="dxa"/>
            <w:vAlign w:val="center"/>
          </w:tcPr>
          <w:p w14:paraId="4CBA3FC3" w14:textId="453A7DEA" w:rsidR="007D6A96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عدد أيام الإطعام</w:t>
            </w:r>
          </w:p>
        </w:tc>
        <w:tc>
          <w:tcPr>
            <w:tcW w:w="1136" w:type="dxa"/>
            <w:vAlign w:val="center"/>
          </w:tcPr>
          <w:p w14:paraId="202D06D7" w14:textId="222FBCC7" w:rsidR="007D6A96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/>
                <w:lang w:bidi="ar-SY"/>
              </w:rPr>
              <w:t>CHAR</w:t>
            </w:r>
          </w:p>
        </w:tc>
        <w:tc>
          <w:tcPr>
            <w:tcW w:w="779" w:type="dxa"/>
            <w:vAlign w:val="center"/>
          </w:tcPr>
          <w:p w14:paraId="7A6C2844" w14:textId="79C498E8" w:rsidR="007D6A96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5</w:t>
            </w:r>
          </w:p>
        </w:tc>
        <w:tc>
          <w:tcPr>
            <w:tcW w:w="3527" w:type="dxa"/>
            <w:vAlign w:val="center"/>
          </w:tcPr>
          <w:p w14:paraId="2251A174" w14:textId="661B2E2E" w:rsidR="007D6A96" w:rsidRDefault="00A3233B" w:rsidP="00A3233B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لإدخال عدد أيام الإطعام يدوياً</w:t>
            </w:r>
          </w:p>
        </w:tc>
        <w:tc>
          <w:tcPr>
            <w:tcW w:w="1003" w:type="dxa"/>
            <w:vAlign w:val="center"/>
          </w:tcPr>
          <w:p w14:paraId="30ABB695" w14:textId="73A312F4" w:rsidR="007D6A96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-</w:t>
            </w:r>
          </w:p>
        </w:tc>
        <w:tc>
          <w:tcPr>
            <w:tcW w:w="774" w:type="dxa"/>
            <w:vAlign w:val="center"/>
          </w:tcPr>
          <w:p w14:paraId="46884AFE" w14:textId="521B1E70" w:rsidR="007D6A96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-</w:t>
            </w:r>
          </w:p>
        </w:tc>
        <w:tc>
          <w:tcPr>
            <w:tcW w:w="1434" w:type="dxa"/>
            <w:vAlign w:val="center"/>
          </w:tcPr>
          <w:p w14:paraId="75B1DC72" w14:textId="7E735CD8" w:rsidR="007D6A96" w:rsidRDefault="00D344D9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-</w:t>
            </w:r>
          </w:p>
        </w:tc>
      </w:tr>
      <w:tr w:rsidR="007D6A96" w:rsidRPr="0013635E" w14:paraId="753D1913" w14:textId="77777777" w:rsidTr="007D6A96">
        <w:trPr>
          <w:jc w:val="center"/>
        </w:trPr>
        <w:tc>
          <w:tcPr>
            <w:tcW w:w="1877" w:type="dxa"/>
            <w:vAlign w:val="center"/>
          </w:tcPr>
          <w:p w14:paraId="4E77CEA8" w14:textId="29E9162F" w:rsidR="007D6A96" w:rsidRPr="0013635E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الإقليم</w:t>
            </w:r>
          </w:p>
        </w:tc>
        <w:tc>
          <w:tcPr>
            <w:tcW w:w="1136" w:type="dxa"/>
            <w:vAlign w:val="center"/>
          </w:tcPr>
          <w:p w14:paraId="653FDE97" w14:textId="2ABAFD32" w:rsidR="007D6A96" w:rsidRPr="0013635E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/>
                <w:lang w:bidi="ar-SY"/>
              </w:rPr>
              <w:t>checkbox</w:t>
            </w:r>
          </w:p>
        </w:tc>
        <w:tc>
          <w:tcPr>
            <w:tcW w:w="779" w:type="dxa"/>
            <w:vAlign w:val="center"/>
          </w:tcPr>
          <w:p w14:paraId="5E4B45B5" w14:textId="39981935" w:rsidR="007D6A96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5</w:t>
            </w:r>
          </w:p>
        </w:tc>
        <w:tc>
          <w:tcPr>
            <w:tcW w:w="3527" w:type="dxa"/>
            <w:vAlign w:val="center"/>
          </w:tcPr>
          <w:p w14:paraId="2A9B2DB0" w14:textId="77777777" w:rsidR="007D6A96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شمال</w:t>
            </w:r>
          </w:p>
          <w:p w14:paraId="179A8241" w14:textId="77777777" w:rsidR="007D6A96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وسط</w:t>
            </w:r>
          </w:p>
          <w:p w14:paraId="08BE1E74" w14:textId="39D6A901" w:rsidR="007D6A96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جنوب</w:t>
            </w:r>
          </w:p>
        </w:tc>
        <w:tc>
          <w:tcPr>
            <w:tcW w:w="1003" w:type="dxa"/>
            <w:vAlign w:val="center"/>
          </w:tcPr>
          <w:p w14:paraId="00A2F8A0" w14:textId="7B1E5DB5" w:rsidR="007D6A96" w:rsidRPr="0013635E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-</w:t>
            </w:r>
          </w:p>
        </w:tc>
        <w:tc>
          <w:tcPr>
            <w:tcW w:w="774" w:type="dxa"/>
            <w:vAlign w:val="center"/>
          </w:tcPr>
          <w:p w14:paraId="0728B33F" w14:textId="7927A23B" w:rsidR="007D6A96" w:rsidRPr="0013635E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نعم</w:t>
            </w:r>
          </w:p>
        </w:tc>
        <w:tc>
          <w:tcPr>
            <w:tcW w:w="1434" w:type="dxa"/>
            <w:vAlign w:val="center"/>
          </w:tcPr>
          <w:p w14:paraId="3F71364E" w14:textId="2DCFEC04" w:rsidR="007D6A96" w:rsidRPr="0013635E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يمكن تحديد عدة خيارات في نفس الوقت</w:t>
            </w:r>
          </w:p>
        </w:tc>
      </w:tr>
      <w:tr w:rsidR="007D6A96" w:rsidRPr="0013635E" w14:paraId="2AC3D323" w14:textId="77777777" w:rsidTr="007D6A96">
        <w:trPr>
          <w:jc w:val="center"/>
        </w:trPr>
        <w:tc>
          <w:tcPr>
            <w:tcW w:w="1877" w:type="dxa"/>
            <w:vAlign w:val="center"/>
          </w:tcPr>
          <w:p w14:paraId="118ECA50" w14:textId="60CFA474" w:rsidR="007D6A96" w:rsidRPr="0013635E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الجهة المنفذة</w:t>
            </w:r>
          </w:p>
        </w:tc>
        <w:tc>
          <w:tcPr>
            <w:tcW w:w="1136" w:type="dxa"/>
            <w:vAlign w:val="center"/>
          </w:tcPr>
          <w:p w14:paraId="2DF41FCD" w14:textId="75E119FE" w:rsidR="007D6A96" w:rsidRPr="0013635E" w:rsidRDefault="009F0D43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/>
                <w:lang w:bidi="ar-SY"/>
              </w:rPr>
              <w:t>Checkbox</w:t>
            </w:r>
          </w:p>
        </w:tc>
        <w:tc>
          <w:tcPr>
            <w:tcW w:w="779" w:type="dxa"/>
            <w:vAlign w:val="center"/>
          </w:tcPr>
          <w:p w14:paraId="0974D2EB" w14:textId="2F6A83DE" w:rsidR="007D6A96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5</w:t>
            </w:r>
          </w:p>
        </w:tc>
        <w:tc>
          <w:tcPr>
            <w:tcW w:w="3527" w:type="dxa"/>
            <w:vAlign w:val="center"/>
          </w:tcPr>
          <w:p w14:paraId="60BC49F9" w14:textId="77777777" w:rsidR="007D6A96" w:rsidRDefault="007D6A96" w:rsidP="007D6A96">
            <w:pPr>
              <w:pStyle w:val="ListParagraph"/>
              <w:numPr>
                <w:ilvl w:val="0"/>
                <w:numId w:val="14"/>
              </w:num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وزارة التربية والتعليم</w:t>
            </w:r>
          </w:p>
          <w:p w14:paraId="2D119BD8" w14:textId="77777777" w:rsidR="007D6A96" w:rsidRDefault="007D6A96" w:rsidP="007D6A96">
            <w:pPr>
              <w:pStyle w:val="ListParagraph"/>
              <w:numPr>
                <w:ilvl w:val="0"/>
                <w:numId w:val="14"/>
              </w:num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الجمعية الملكية للتوعية الصحية</w:t>
            </w:r>
          </w:p>
          <w:p w14:paraId="61CC33DF" w14:textId="4D969EC7" w:rsidR="007D6A96" w:rsidRPr="002C75F6" w:rsidRDefault="007D6A96" w:rsidP="007D6A96">
            <w:pPr>
              <w:pStyle w:val="ListParagraph"/>
              <w:numPr>
                <w:ilvl w:val="0"/>
                <w:numId w:val="14"/>
              </w:num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منظمة الأغذية العالمية</w:t>
            </w:r>
          </w:p>
        </w:tc>
        <w:tc>
          <w:tcPr>
            <w:tcW w:w="1003" w:type="dxa"/>
            <w:vAlign w:val="center"/>
          </w:tcPr>
          <w:p w14:paraId="71EEDC2F" w14:textId="2507CE0F" w:rsidR="007D6A96" w:rsidRPr="0013635E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774" w:type="dxa"/>
            <w:vAlign w:val="center"/>
          </w:tcPr>
          <w:p w14:paraId="7381DFAC" w14:textId="1EE40092" w:rsidR="007D6A96" w:rsidRPr="0013635E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نعم</w:t>
            </w:r>
          </w:p>
        </w:tc>
        <w:tc>
          <w:tcPr>
            <w:tcW w:w="1434" w:type="dxa"/>
            <w:vAlign w:val="center"/>
          </w:tcPr>
          <w:p w14:paraId="586EB934" w14:textId="67BA9F1D" w:rsidR="007D6A96" w:rsidRPr="0013635E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</w:tr>
      <w:tr w:rsidR="007D6A96" w:rsidRPr="0013635E" w14:paraId="6A0C9D93" w14:textId="77777777" w:rsidTr="007D6A96">
        <w:trPr>
          <w:jc w:val="center"/>
        </w:trPr>
        <w:tc>
          <w:tcPr>
            <w:tcW w:w="1877" w:type="dxa"/>
            <w:vAlign w:val="center"/>
          </w:tcPr>
          <w:p w14:paraId="0A007CD3" w14:textId="5D5F44AC" w:rsidR="007D6A96" w:rsidRPr="0013635E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الجهة المشرفة</w:t>
            </w:r>
          </w:p>
        </w:tc>
        <w:tc>
          <w:tcPr>
            <w:tcW w:w="1136" w:type="dxa"/>
            <w:vAlign w:val="center"/>
          </w:tcPr>
          <w:p w14:paraId="4FC16326" w14:textId="08868E92" w:rsidR="007D6A96" w:rsidRPr="0013635E" w:rsidRDefault="009F0D43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/>
                <w:lang w:bidi="ar-SY"/>
              </w:rPr>
              <w:t>checkbox</w:t>
            </w:r>
          </w:p>
        </w:tc>
        <w:tc>
          <w:tcPr>
            <w:tcW w:w="779" w:type="dxa"/>
            <w:vAlign w:val="center"/>
          </w:tcPr>
          <w:p w14:paraId="490580FF" w14:textId="6E89A41F" w:rsidR="007D6A96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5</w:t>
            </w:r>
          </w:p>
        </w:tc>
        <w:tc>
          <w:tcPr>
            <w:tcW w:w="3527" w:type="dxa"/>
            <w:vAlign w:val="center"/>
          </w:tcPr>
          <w:p w14:paraId="281326B9" w14:textId="77777777" w:rsidR="007D6A96" w:rsidRDefault="007D6A96" w:rsidP="00D344D9">
            <w:pPr>
              <w:pStyle w:val="ListParagraph"/>
              <w:numPr>
                <w:ilvl w:val="0"/>
                <w:numId w:val="14"/>
              </w:num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وزارة التربية والتعلي</w:t>
            </w:r>
            <w:r w:rsidR="009F0D43">
              <w:rPr>
                <w:rFonts w:asciiTheme="majorBidi" w:hAnsiTheme="majorBidi" w:cstheme="majorBidi" w:hint="cs"/>
                <w:rtl/>
                <w:lang w:bidi="ar-SY"/>
              </w:rPr>
              <w:t>م</w:t>
            </w:r>
          </w:p>
          <w:p w14:paraId="73328875" w14:textId="4361F5B3" w:rsidR="009F0D43" w:rsidRPr="00D344D9" w:rsidRDefault="009F0D43" w:rsidP="009F0D43">
            <w:pPr>
              <w:pStyle w:val="ListParagraph"/>
              <w:numPr>
                <w:ilvl w:val="0"/>
                <w:numId w:val="14"/>
              </w:num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أخرى</w:t>
            </w:r>
          </w:p>
        </w:tc>
        <w:tc>
          <w:tcPr>
            <w:tcW w:w="1003" w:type="dxa"/>
            <w:vAlign w:val="center"/>
          </w:tcPr>
          <w:p w14:paraId="74A9D7D4" w14:textId="695253B4" w:rsidR="007D6A96" w:rsidRPr="0013635E" w:rsidRDefault="006D396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وزارة التربية والتعليم محددة</w:t>
            </w:r>
          </w:p>
        </w:tc>
        <w:tc>
          <w:tcPr>
            <w:tcW w:w="774" w:type="dxa"/>
            <w:vAlign w:val="center"/>
          </w:tcPr>
          <w:p w14:paraId="32C9CC70" w14:textId="505148FF" w:rsidR="007D6A96" w:rsidRPr="0013635E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نعم</w:t>
            </w:r>
          </w:p>
        </w:tc>
        <w:tc>
          <w:tcPr>
            <w:tcW w:w="1434" w:type="dxa"/>
            <w:vAlign w:val="center"/>
          </w:tcPr>
          <w:p w14:paraId="02B4B83D" w14:textId="34F9A1A2" w:rsidR="007D6A96" w:rsidRPr="0013635E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</w:tr>
      <w:tr w:rsidR="007D6A96" w:rsidRPr="0013635E" w14:paraId="25BB706F" w14:textId="77777777" w:rsidTr="007D6A96">
        <w:trPr>
          <w:jc w:val="center"/>
        </w:trPr>
        <w:tc>
          <w:tcPr>
            <w:tcW w:w="1877" w:type="dxa"/>
            <w:vAlign w:val="center"/>
          </w:tcPr>
          <w:p w14:paraId="4170939C" w14:textId="634E3B92" w:rsidR="007D6A96" w:rsidRPr="0013635E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المكونات الغذائية</w:t>
            </w:r>
          </w:p>
        </w:tc>
        <w:tc>
          <w:tcPr>
            <w:tcW w:w="1136" w:type="dxa"/>
            <w:vAlign w:val="center"/>
          </w:tcPr>
          <w:p w14:paraId="16DB9CA5" w14:textId="4B503AA9" w:rsidR="007D6A96" w:rsidRPr="0013635E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 w:rsidRPr="0013635E">
              <w:rPr>
                <w:rFonts w:asciiTheme="majorBidi" w:hAnsiTheme="majorBidi" w:cstheme="majorBidi"/>
              </w:rPr>
              <w:t>Char</w:t>
            </w:r>
          </w:p>
        </w:tc>
        <w:tc>
          <w:tcPr>
            <w:tcW w:w="779" w:type="dxa"/>
            <w:vAlign w:val="center"/>
          </w:tcPr>
          <w:p w14:paraId="021518AC" w14:textId="518A8ECE" w:rsidR="007D6A96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5</w:t>
            </w:r>
          </w:p>
        </w:tc>
        <w:tc>
          <w:tcPr>
            <w:tcW w:w="3527" w:type="dxa"/>
            <w:vAlign w:val="center"/>
          </w:tcPr>
          <w:p w14:paraId="7E6030D5" w14:textId="482C330B" w:rsidR="007D6A96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 w:rsidRPr="0013635E">
              <w:rPr>
                <w:rFonts w:asciiTheme="majorBidi" w:hAnsiTheme="majorBidi" w:cstheme="majorBidi"/>
                <w:rtl/>
              </w:rPr>
              <w:t>مربع نصي</w:t>
            </w:r>
          </w:p>
        </w:tc>
        <w:tc>
          <w:tcPr>
            <w:tcW w:w="1003" w:type="dxa"/>
            <w:vAlign w:val="center"/>
          </w:tcPr>
          <w:p w14:paraId="4B3E5DFB" w14:textId="62AF026A" w:rsidR="007D6A96" w:rsidRPr="0013635E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 w:rsidRPr="0013635E">
              <w:rPr>
                <w:rFonts w:asciiTheme="majorBidi" w:hAnsiTheme="majorBidi" w:cstheme="majorBidi"/>
                <w:rtl/>
              </w:rPr>
              <w:t>-</w:t>
            </w:r>
          </w:p>
        </w:tc>
        <w:tc>
          <w:tcPr>
            <w:tcW w:w="774" w:type="dxa"/>
            <w:vAlign w:val="center"/>
          </w:tcPr>
          <w:p w14:paraId="32A847AB" w14:textId="6EFC790B" w:rsidR="007D6A96" w:rsidRPr="0013635E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 w:rsidRPr="0013635E">
              <w:rPr>
                <w:rFonts w:asciiTheme="majorBidi" w:hAnsiTheme="majorBidi" w:cstheme="majorBidi"/>
                <w:rtl/>
              </w:rPr>
              <w:t>نعم</w:t>
            </w:r>
          </w:p>
        </w:tc>
        <w:tc>
          <w:tcPr>
            <w:tcW w:w="1434" w:type="dxa"/>
            <w:vAlign w:val="center"/>
          </w:tcPr>
          <w:p w14:paraId="7CD22AA8" w14:textId="66BC8159" w:rsidR="007D6A96" w:rsidRPr="0013635E" w:rsidRDefault="007D6A96" w:rsidP="007D6A9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 w:rsidRPr="0013635E">
              <w:rPr>
                <w:rFonts w:asciiTheme="majorBidi" w:hAnsiTheme="majorBidi" w:cstheme="majorBidi"/>
                <w:rtl/>
              </w:rPr>
              <w:t>لا يزيد عن 500 حرف</w:t>
            </w:r>
          </w:p>
        </w:tc>
      </w:tr>
    </w:tbl>
    <w:p w14:paraId="515D4A74" w14:textId="77777777" w:rsidR="001E5F4E" w:rsidRDefault="001E5F4E" w:rsidP="001E5F4E">
      <w:pPr>
        <w:tabs>
          <w:tab w:val="left" w:pos="180"/>
        </w:tabs>
        <w:bidi/>
        <w:spacing w:after="160" w:line="276" w:lineRule="auto"/>
        <w:jc w:val="left"/>
        <w:rPr>
          <w:rFonts w:asciiTheme="minorBidi" w:eastAsia="Calibri" w:hAnsiTheme="minorBidi"/>
          <w:rtl/>
        </w:rPr>
      </w:pPr>
    </w:p>
    <w:p w14:paraId="6688074B" w14:textId="57114C48" w:rsidR="00BD09F6" w:rsidRDefault="00E23350" w:rsidP="00BD09F6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الخيارات</w:t>
      </w:r>
      <w:r w:rsidR="007D1620">
        <w:rPr>
          <w:rFonts w:hint="cs"/>
          <w:b/>
          <w:bCs/>
          <w:sz w:val="28"/>
          <w:szCs w:val="28"/>
          <w:rtl/>
        </w:rPr>
        <w:t xml:space="preserve"> الإضافية</w:t>
      </w:r>
    </w:p>
    <w:p w14:paraId="37B9CF8F" w14:textId="77777777" w:rsidR="00997D8F" w:rsidRDefault="00997D8F" w:rsidP="0087654B">
      <w:pPr>
        <w:bidi/>
        <w:jc w:val="left"/>
        <w:rPr>
          <w:rtl/>
          <w:lang w:eastAsia="en-GB"/>
        </w:rPr>
      </w:pPr>
    </w:p>
    <w:tbl>
      <w:tblPr>
        <w:tblStyle w:val="TableGrid"/>
        <w:bidiVisual/>
        <w:tblW w:w="10733" w:type="dxa"/>
        <w:jc w:val="center"/>
        <w:tblLook w:val="04A0" w:firstRow="1" w:lastRow="0" w:firstColumn="1" w:lastColumn="0" w:noHBand="0" w:noVBand="1"/>
      </w:tblPr>
      <w:tblGrid>
        <w:gridCol w:w="1838"/>
        <w:gridCol w:w="1346"/>
        <w:gridCol w:w="4902"/>
        <w:gridCol w:w="2647"/>
      </w:tblGrid>
      <w:tr w:rsidR="000C79B7" w:rsidRPr="0013635E" w14:paraId="17E4CE69" w14:textId="77777777" w:rsidTr="004E278F">
        <w:trPr>
          <w:trHeight w:val="533"/>
          <w:jc w:val="center"/>
        </w:trPr>
        <w:tc>
          <w:tcPr>
            <w:tcW w:w="1838" w:type="dxa"/>
            <w:shd w:val="clear" w:color="auto" w:fill="BFBFBF"/>
            <w:vAlign w:val="center"/>
          </w:tcPr>
          <w:p w14:paraId="6E5C8174" w14:textId="77777777" w:rsidR="000C79B7" w:rsidRPr="0013635E" w:rsidRDefault="000C79B7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اسم الحقل</w:t>
            </w:r>
          </w:p>
        </w:tc>
        <w:tc>
          <w:tcPr>
            <w:tcW w:w="1346" w:type="dxa"/>
            <w:shd w:val="clear" w:color="auto" w:fill="BFBFBF"/>
            <w:vAlign w:val="center"/>
          </w:tcPr>
          <w:p w14:paraId="6DDF3D8B" w14:textId="77777777" w:rsidR="000C79B7" w:rsidRPr="0013635E" w:rsidRDefault="000C79B7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نوع الحقل</w:t>
            </w:r>
          </w:p>
        </w:tc>
        <w:tc>
          <w:tcPr>
            <w:tcW w:w="4902" w:type="dxa"/>
            <w:shd w:val="clear" w:color="auto" w:fill="BFBFBF"/>
            <w:vAlign w:val="center"/>
          </w:tcPr>
          <w:p w14:paraId="0FF2338A" w14:textId="77777777" w:rsidR="000C79B7" w:rsidRPr="0013635E" w:rsidRDefault="000C79B7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وصف الحقل</w:t>
            </w:r>
          </w:p>
        </w:tc>
        <w:tc>
          <w:tcPr>
            <w:tcW w:w="2647" w:type="dxa"/>
            <w:shd w:val="clear" w:color="auto" w:fill="BFBFBF"/>
            <w:vAlign w:val="center"/>
          </w:tcPr>
          <w:p w14:paraId="2DB51B4B" w14:textId="77777777" w:rsidR="000C79B7" w:rsidRPr="0013635E" w:rsidRDefault="000C79B7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شروط خاصة</w:t>
            </w:r>
          </w:p>
        </w:tc>
      </w:tr>
      <w:tr w:rsidR="000C79B7" w:rsidRPr="0013635E" w14:paraId="2C1C6026" w14:textId="77777777" w:rsidTr="000C79B7">
        <w:trPr>
          <w:jc w:val="center"/>
        </w:trPr>
        <w:tc>
          <w:tcPr>
            <w:tcW w:w="1838" w:type="dxa"/>
            <w:vAlign w:val="center"/>
          </w:tcPr>
          <w:p w14:paraId="3FCF5488" w14:textId="04CD768B" w:rsidR="000C79B7" w:rsidRPr="0013635E" w:rsidRDefault="000C79B7" w:rsidP="00997D8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 w:rsidRPr="0013635E">
              <w:rPr>
                <w:rFonts w:asciiTheme="majorBidi" w:hAnsiTheme="majorBidi" w:cstheme="majorBidi"/>
                <w:rtl/>
              </w:rPr>
              <w:t>حفظ</w:t>
            </w:r>
          </w:p>
        </w:tc>
        <w:tc>
          <w:tcPr>
            <w:tcW w:w="1346" w:type="dxa"/>
            <w:vAlign w:val="center"/>
          </w:tcPr>
          <w:p w14:paraId="0FEABCB3" w14:textId="594959AF" w:rsidR="000C79B7" w:rsidRPr="0013635E" w:rsidRDefault="000C79B7" w:rsidP="00997D8F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13635E">
              <w:rPr>
                <w:rFonts w:asciiTheme="majorBidi" w:hAnsiTheme="majorBidi" w:cstheme="majorBidi"/>
              </w:rPr>
              <w:t>BUTTON</w:t>
            </w:r>
          </w:p>
        </w:tc>
        <w:tc>
          <w:tcPr>
            <w:tcW w:w="4902" w:type="dxa"/>
            <w:vAlign w:val="center"/>
          </w:tcPr>
          <w:p w14:paraId="69FD280E" w14:textId="64087661" w:rsidR="000C79B7" w:rsidRPr="0013635E" w:rsidRDefault="000C79B7" w:rsidP="00997D8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 w:rsidRPr="0013635E">
              <w:rPr>
                <w:rFonts w:asciiTheme="majorBidi" w:hAnsiTheme="majorBidi" w:cstheme="majorBidi"/>
                <w:rtl/>
              </w:rPr>
              <w:t>لحفظ المدخلات في الجدول</w:t>
            </w:r>
          </w:p>
        </w:tc>
        <w:tc>
          <w:tcPr>
            <w:tcW w:w="2647" w:type="dxa"/>
            <w:vAlign w:val="center"/>
          </w:tcPr>
          <w:p w14:paraId="5C5E6382" w14:textId="242AFCD6" w:rsidR="000C79B7" w:rsidRPr="0013635E" w:rsidRDefault="000C79B7" w:rsidP="00997D8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يتم الحفظ فقط في حالة تعبئة جميع الحقول الإجبارية</w:t>
            </w:r>
          </w:p>
        </w:tc>
      </w:tr>
      <w:tr w:rsidR="000C79B7" w:rsidRPr="0013635E" w14:paraId="0E2E84F0" w14:textId="77777777" w:rsidTr="000C79B7">
        <w:trPr>
          <w:jc w:val="center"/>
        </w:trPr>
        <w:tc>
          <w:tcPr>
            <w:tcW w:w="1838" w:type="dxa"/>
            <w:vAlign w:val="center"/>
          </w:tcPr>
          <w:p w14:paraId="57A15730" w14:textId="6E026856" w:rsidR="000C79B7" w:rsidRPr="0013635E" w:rsidRDefault="000C79B7" w:rsidP="00997D8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lastRenderedPageBreak/>
              <w:t>إنشاء</w:t>
            </w:r>
            <w:r w:rsidRPr="0013635E">
              <w:rPr>
                <w:rFonts w:asciiTheme="majorBidi" w:hAnsiTheme="majorBidi" w:cstheme="majorBidi"/>
                <w:rtl/>
              </w:rPr>
              <w:t xml:space="preserve"> نموذج</w:t>
            </w:r>
          </w:p>
        </w:tc>
        <w:tc>
          <w:tcPr>
            <w:tcW w:w="1346" w:type="dxa"/>
            <w:vAlign w:val="center"/>
          </w:tcPr>
          <w:p w14:paraId="639AADEB" w14:textId="6D699C4E" w:rsidR="000C79B7" w:rsidRPr="0013635E" w:rsidRDefault="000C79B7" w:rsidP="00997D8F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13635E">
              <w:rPr>
                <w:rFonts w:asciiTheme="majorBidi" w:hAnsiTheme="majorBidi" w:cstheme="majorBidi"/>
              </w:rPr>
              <w:t>BUTTON</w:t>
            </w:r>
          </w:p>
        </w:tc>
        <w:tc>
          <w:tcPr>
            <w:tcW w:w="4902" w:type="dxa"/>
            <w:vAlign w:val="center"/>
          </w:tcPr>
          <w:p w14:paraId="190AB678" w14:textId="33B24593" w:rsidR="000C79B7" w:rsidRPr="0013635E" w:rsidRDefault="000C79B7" w:rsidP="00997D8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لإنشاء</w:t>
            </w:r>
            <w:r w:rsidRPr="0013635E">
              <w:rPr>
                <w:rFonts w:asciiTheme="majorBidi" w:hAnsiTheme="majorBidi" w:cstheme="majorBidi"/>
                <w:rtl/>
                <w:lang w:bidi="ar-SY"/>
              </w:rPr>
              <w:t xml:space="preserve"> نموذج جديد</w:t>
            </w:r>
          </w:p>
        </w:tc>
        <w:tc>
          <w:tcPr>
            <w:tcW w:w="2647" w:type="dxa"/>
            <w:vAlign w:val="center"/>
          </w:tcPr>
          <w:p w14:paraId="09A4B132" w14:textId="2032636E" w:rsidR="000C79B7" w:rsidRPr="0013635E" w:rsidRDefault="000C79B7" w:rsidP="00997D8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 w:rsidRPr="0013635E">
              <w:rPr>
                <w:rFonts w:asciiTheme="majorBidi" w:hAnsiTheme="majorBidi" w:cstheme="majorBidi"/>
                <w:rtl/>
              </w:rPr>
              <w:t>-</w:t>
            </w:r>
          </w:p>
        </w:tc>
      </w:tr>
      <w:tr w:rsidR="000C79B7" w:rsidRPr="0013635E" w14:paraId="75A23094" w14:textId="77777777" w:rsidTr="000C79B7">
        <w:trPr>
          <w:jc w:val="center"/>
        </w:trPr>
        <w:tc>
          <w:tcPr>
            <w:tcW w:w="1838" w:type="dxa"/>
            <w:vAlign w:val="center"/>
          </w:tcPr>
          <w:p w14:paraId="29AEA063" w14:textId="079E604A" w:rsidR="000C79B7" w:rsidRPr="0013635E" w:rsidRDefault="000C79B7" w:rsidP="00997D8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عودة</w:t>
            </w:r>
            <w:r>
              <w:rPr>
                <w:rFonts w:asciiTheme="majorBidi" w:hAnsiTheme="majorBidi" w:cstheme="majorBidi"/>
                <w:rtl/>
              </w:rPr>
              <w:br/>
            </w:r>
            <w:r>
              <w:rPr>
                <w:rFonts w:asciiTheme="majorBidi" w:hAnsiTheme="majorBidi" w:cstheme="majorBidi" w:hint="cs"/>
                <w:rtl/>
              </w:rPr>
              <w:t>(</w:t>
            </w:r>
            <w:r>
              <w:rPr>
                <w:rFonts w:hint="cs"/>
                <w:noProof/>
                <w:rtl/>
                <w:lang w:bidi="ar-SY"/>
              </w:rPr>
              <w:t>أثناء عملية إنشاء نموذج جديد)</w:t>
            </w:r>
          </w:p>
        </w:tc>
        <w:tc>
          <w:tcPr>
            <w:tcW w:w="1346" w:type="dxa"/>
            <w:vAlign w:val="center"/>
          </w:tcPr>
          <w:p w14:paraId="2B4BCE75" w14:textId="61E0A569" w:rsidR="000C79B7" w:rsidRPr="0013635E" w:rsidRDefault="000C79B7" w:rsidP="00997D8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/>
              </w:rPr>
              <w:t>BUTTON</w:t>
            </w:r>
          </w:p>
        </w:tc>
        <w:tc>
          <w:tcPr>
            <w:tcW w:w="4902" w:type="dxa"/>
            <w:vAlign w:val="center"/>
          </w:tcPr>
          <w:p w14:paraId="1C845996" w14:textId="5C10CA2D" w:rsidR="000C79B7" w:rsidRPr="0013635E" w:rsidRDefault="000C79B7" w:rsidP="00997D8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 xml:space="preserve">العودة إلى صفحة نماذج </w:t>
            </w:r>
            <w:r w:rsidR="008334EF">
              <w:rPr>
                <w:rFonts w:asciiTheme="majorBidi" w:hAnsiTheme="majorBidi" w:cstheme="majorBidi" w:hint="cs"/>
                <w:rtl/>
                <w:lang w:bidi="ar-SY"/>
              </w:rPr>
              <w:t>التغذية المدرسية</w:t>
            </w:r>
            <w:r w:rsidR="00160360">
              <w:rPr>
                <w:rFonts w:asciiTheme="majorBidi" w:hAnsiTheme="majorBidi" w:cstheme="majorBidi"/>
                <w:lang w:bidi="ar-SY"/>
              </w:rPr>
              <w:t xml:space="preserve"> </w:t>
            </w:r>
            <w:r w:rsidR="00A93EF6">
              <w:rPr>
                <w:rFonts w:asciiTheme="majorBidi" w:hAnsiTheme="majorBidi" w:cstheme="majorBidi" w:hint="cs"/>
                <w:rtl/>
                <w:lang w:bidi="ar-SY"/>
              </w:rPr>
              <w:t>و</w:t>
            </w:r>
            <w:r w:rsidR="00160360">
              <w:rPr>
                <w:rFonts w:asciiTheme="majorBidi" w:hAnsiTheme="majorBidi" w:cstheme="majorBidi" w:hint="cs"/>
                <w:rtl/>
                <w:lang w:bidi="ar-SY"/>
              </w:rPr>
              <w:t>عدم حفظ المدخلات</w:t>
            </w:r>
          </w:p>
        </w:tc>
        <w:tc>
          <w:tcPr>
            <w:tcW w:w="2647" w:type="dxa"/>
            <w:vAlign w:val="center"/>
          </w:tcPr>
          <w:p w14:paraId="13F9EA67" w14:textId="481D2397" w:rsidR="000C79B7" w:rsidRPr="0013635E" w:rsidRDefault="000C79B7" w:rsidP="00997D8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-</w:t>
            </w:r>
          </w:p>
        </w:tc>
      </w:tr>
      <w:tr w:rsidR="000C79B7" w:rsidRPr="0013635E" w14:paraId="0F63EBF7" w14:textId="77777777" w:rsidTr="000C79B7">
        <w:trPr>
          <w:jc w:val="center"/>
        </w:trPr>
        <w:tc>
          <w:tcPr>
            <w:tcW w:w="1838" w:type="dxa"/>
            <w:vAlign w:val="center"/>
          </w:tcPr>
          <w:p w14:paraId="44091672" w14:textId="0236A5A2" w:rsidR="000C79B7" w:rsidRPr="0013635E" w:rsidRDefault="000C79B7" w:rsidP="00997D8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عودة</w:t>
            </w:r>
            <w:r>
              <w:rPr>
                <w:rFonts w:asciiTheme="majorBidi" w:hAnsiTheme="majorBidi" w:cstheme="majorBidi"/>
                <w:rtl/>
              </w:rPr>
              <w:br/>
            </w:r>
            <w:r>
              <w:rPr>
                <w:rFonts w:hint="cs"/>
                <w:noProof/>
                <w:rtl/>
                <w:lang w:bidi="ar-SY"/>
              </w:rPr>
              <w:t>(بعد إتمام عملية حقظ النموذج)</w:t>
            </w:r>
          </w:p>
        </w:tc>
        <w:tc>
          <w:tcPr>
            <w:tcW w:w="1346" w:type="dxa"/>
            <w:vAlign w:val="center"/>
          </w:tcPr>
          <w:p w14:paraId="2BAEF366" w14:textId="057CEE54" w:rsidR="000C79B7" w:rsidRPr="0013635E" w:rsidRDefault="000C79B7" w:rsidP="00997D8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/>
              </w:rPr>
              <w:t>BUTTON</w:t>
            </w:r>
          </w:p>
        </w:tc>
        <w:tc>
          <w:tcPr>
            <w:tcW w:w="4902" w:type="dxa"/>
            <w:vAlign w:val="center"/>
          </w:tcPr>
          <w:p w14:paraId="6262BCF1" w14:textId="6FD97CA1" w:rsidR="000C79B7" w:rsidRPr="0013635E" w:rsidRDefault="000C79B7" w:rsidP="00997D8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 xml:space="preserve">العودة إلى </w:t>
            </w:r>
            <w:r w:rsidR="003E2CF2">
              <w:rPr>
                <w:rFonts w:asciiTheme="majorBidi" w:hAnsiTheme="majorBidi" w:cstheme="majorBidi" w:hint="cs"/>
                <w:rtl/>
                <w:lang w:bidi="ar-SY"/>
              </w:rPr>
              <w:t>الصفحة الرئيسية</w:t>
            </w:r>
          </w:p>
        </w:tc>
        <w:tc>
          <w:tcPr>
            <w:tcW w:w="2647" w:type="dxa"/>
            <w:vAlign w:val="center"/>
          </w:tcPr>
          <w:p w14:paraId="26BF2E67" w14:textId="20EB2D47" w:rsidR="000C79B7" w:rsidRPr="0013635E" w:rsidRDefault="000C79B7" w:rsidP="00997D8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-</w:t>
            </w:r>
          </w:p>
        </w:tc>
      </w:tr>
      <w:tr w:rsidR="00761038" w:rsidRPr="0013635E" w14:paraId="79A09097" w14:textId="77777777" w:rsidTr="000C79B7">
        <w:trPr>
          <w:jc w:val="center"/>
        </w:trPr>
        <w:tc>
          <w:tcPr>
            <w:tcW w:w="1838" w:type="dxa"/>
            <w:vAlign w:val="center"/>
          </w:tcPr>
          <w:p w14:paraId="70772BC9" w14:textId="0F573ABE" w:rsidR="00761038" w:rsidRDefault="00761038" w:rsidP="00997D8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تحديد المديريات</w:t>
            </w:r>
          </w:p>
        </w:tc>
        <w:tc>
          <w:tcPr>
            <w:tcW w:w="1346" w:type="dxa"/>
            <w:vAlign w:val="center"/>
          </w:tcPr>
          <w:p w14:paraId="26D7C066" w14:textId="61FB0E27" w:rsidR="00761038" w:rsidRDefault="00761038" w:rsidP="00997D8F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BUTTON</w:t>
            </w:r>
          </w:p>
        </w:tc>
        <w:tc>
          <w:tcPr>
            <w:tcW w:w="4902" w:type="dxa"/>
            <w:vAlign w:val="center"/>
          </w:tcPr>
          <w:p w14:paraId="6087D1B3" w14:textId="77777777" w:rsidR="003E2CF2" w:rsidRDefault="00761038" w:rsidP="00997D8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لتحديد المديريات</w:t>
            </w:r>
          </w:p>
          <w:p w14:paraId="3DFCBEA1" w14:textId="79C9B652" w:rsidR="00761038" w:rsidRDefault="00761038" w:rsidP="003E2CF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/>
                <w:lang w:bidi="ar-SY"/>
              </w:rPr>
              <w:t>Ref</w:t>
            </w:r>
            <w:r w:rsidR="00A93EF6">
              <w:rPr>
                <w:rFonts w:asciiTheme="majorBidi" w:hAnsiTheme="majorBidi" w:cstheme="majorBidi"/>
                <w:lang w:bidi="ar-SY"/>
              </w:rPr>
              <w:t>.</w:t>
            </w:r>
            <w:r>
              <w:rPr>
                <w:rFonts w:asciiTheme="majorBidi" w:hAnsiTheme="majorBidi" w:cstheme="majorBidi"/>
                <w:lang w:bidi="ar-SY"/>
              </w:rPr>
              <w:t xml:space="preserve"> to UC</w:t>
            </w:r>
            <w:r w:rsidR="00A93EF6">
              <w:rPr>
                <w:rFonts w:asciiTheme="majorBidi" w:hAnsiTheme="majorBidi" w:cstheme="majorBidi"/>
                <w:lang w:bidi="ar-SY"/>
              </w:rPr>
              <w:t>.</w:t>
            </w:r>
            <w:r>
              <w:rPr>
                <w:rFonts w:asciiTheme="majorBidi" w:hAnsiTheme="majorBidi" w:cstheme="majorBidi"/>
                <w:lang w:bidi="ar-SY"/>
              </w:rPr>
              <w:t>2</w:t>
            </w:r>
          </w:p>
        </w:tc>
        <w:tc>
          <w:tcPr>
            <w:tcW w:w="2647" w:type="dxa"/>
            <w:vAlign w:val="center"/>
          </w:tcPr>
          <w:p w14:paraId="2429FB76" w14:textId="3E0DF4ED" w:rsidR="00761038" w:rsidRDefault="008330EA" w:rsidP="00997D8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 xml:space="preserve">يظهر هذا الخيار في عامود الخيارات فقط بعد إضافة نموذج </w:t>
            </w:r>
            <w:r w:rsidR="00E706D8">
              <w:rPr>
                <w:rFonts w:asciiTheme="majorBidi" w:hAnsiTheme="majorBidi" w:cstheme="majorBidi" w:hint="cs"/>
                <w:rtl/>
                <w:lang w:bidi="ar-SY"/>
              </w:rPr>
              <w:t>تغذية</w:t>
            </w:r>
            <w:r>
              <w:rPr>
                <w:rFonts w:asciiTheme="majorBidi" w:hAnsiTheme="majorBidi" w:cstheme="majorBidi" w:hint="cs"/>
                <w:rtl/>
                <w:lang w:bidi="ar-SY"/>
              </w:rPr>
              <w:t xml:space="preserve"> في جدول نماذج </w:t>
            </w:r>
            <w:r w:rsidR="003A4C96">
              <w:rPr>
                <w:rFonts w:asciiTheme="majorBidi" w:hAnsiTheme="majorBidi" w:cstheme="majorBidi" w:hint="cs"/>
                <w:rtl/>
                <w:lang w:bidi="ar-SY"/>
              </w:rPr>
              <w:t>التغذية</w:t>
            </w:r>
          </w:p>
        </w:tc>
      </w:tr>
      <w:tr w:rsidR="008330EA" w:rsidRPr="0013635E" w14:paraId="2A0BA0EA" w14:textId="77777777" w:rsidTr="000C79B7">
        <w:trPr>
          <w:jc w:val="center"/>
        </w:trPr>
        <w:tc>
          <w:tcPr>
            <w:tcW w:w="1838" w:type="dxa"/>
            <w:vAlign w:val="center"/>
          </w:tcPr>
          <w:p w14:paraId="115C852C" w14:textId="311656BA" w:rsidR="008330EA" w:rsidRDefault="008330EA" w:rsidP="008330EA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تعديل</w:t>
            </w:r>
          </w:p>
        </w:tc>
        <w:tc>
          <w:tcPr>
            <w:tcW w:w="1346" w:type="dxa"/>
            <w:vAlign w:val="center"/>
          </w:tcPr>
          <w:p w14:paraId="256DAAD9" w14:textId="08A3CAA5" w:rsidR="008330EA" w:rsidRDefault="008330EA" w:rsidP="008330EA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BUTTON</w:t>
            </w:r>
          </w:p>
        </w:tc>
        <w:tc>
          <w:tcPr>
            <w:tcW w:w="4902" w:type="dxa"/>
            <w:vAlign w:val="center"/>
          </w:tcPr>
          <w:p w14:paraId="09102BC9" w14:textId="77777777" w:rsidR="003E2CF2" w:rsidRDefault="008330EA" w:rsidP="008330EA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لتعديل محتويات السطر المدرج</w:t>
            </w:r>
            <w:r w:rsidR="00A93EF6">
              <w:rPr>
                <w:rFonts w:asciiTheme="majorBidi" w:hAnsiTheme="majorBidi" w:cstheme="majorBidi" w:hint="cs"/>
                <w:rtl/>
                <w:lang w:bidi="ar-SY"/>
              </w:rPr>
              <w:t xml:space="preserve"> </w:t>
            </w:r>
          </w:p>
          <w:p w14:paraId="7B4013B5" w14:textId="4A6468AA" w:rsidR="008330EA" w:rsidRDefault="00A93EF6" w:rsidP="003E2CF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/>
                <w:lang w:bidi="ar-SY"/>
              </w:rPr>
              <w:t>Ref. to UC1 FR.2</w:t>
            </w:r>
          </w:p>
        </w:tc>
        <w:tc>
          <w:tcPr>
            <w:tcW w:w="2647" w:type="dxa"/>
            <w:vAlign w:val="center"/>
          </w:tcPr>
          <w:p w14:paraId="6440EE87" w14:textId="3914039B" w:rsidR="008330EA" w:rsidRDefault="008330EA" w:rsidP="008330EA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 xml:space="preserve">يظهر هذا الخيار في عامود الخيارات فقط بعد إضافة نموذج </w:t>
            </w:r>
            <w:r w:rsidR="00E706D8">
              <w:rPr>
                <w:rFonts w:asciiTheme="majorBidi" w:hAnsiTheme="majorBidi" w:cstheme="majorBidi" w:hint="cs"/>
                <w:rtl/>
                <w:lang w:bidi="ar-SY"/>
              </w:rPr>
              <w:t>تغذية</w:t>
            </w:r>
            <w:r>
              <w:rPr>
                <w:rFonts w:asciiTheme="majorBidi" w:hAnsiTheme="majorBidi" w:cstheme="majorBidi" w:hint="cs"/>
                <w:rtl/>
                <w:lang w:bidi="ar-SY"/>
              </w:rPr>
              <w:t xml:space="preserve"> في جدول نماذج </w:t>
            </w:r>
            <w:r w:rsidR="003A4C96">
              <w:rPr>
                <w:rFonts w:asciiTheme="majorBidi" w:hAnsiTheme="majorBidi" w:cstheme="majorBidi" w:hint="cs"/>
                <w:rtl/>
                <w:lang w:bidi="ar-SY"/>
              </w:rPr>
              <w:t>التغذية</w:t>
            </w:r>
          </w:p>
        </w:tc>
      </w:tr>
      <w:tr w:rsidR="008330EA" w:rsidRPr="0013635E" w14:paraId="02EFFD0C" w14:textId="77777777" w:rsidTr="000C79B7">
        <w:trPr>
          <w:jc w:val="center"/>
        </w:trPr>
        <w:tc>
          <w:tcPr>
            <w:tcW w:w="1838" w:type="dxa"/>
            <w:vAlign w:val="center"/>
          </w:tcPr>
          <w:p w14:paraId="195BFF57" w14:textId="4B32C806" w:rsidR="008330EA" w:rsidRDefault="008330EA" w:rsidP="008330EA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حذف</w:t>
            </w:r>
          </w:p>
        </w:tc>
        <w:tc>
          <w:tcPr>
            <w:tcW w:w="1346" w:type="dxa"/>
            <w:vAlign w:val="center"/>
          </w:tcPr>
          <w:p w14:paraId="795F6F4A" w14:textId="0EA1D723" w:rsidR="008330EA" w:rsidRDefault="008330EA" w:rsidP="008330EA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BUTTON</w:t>
            </w:r>
          </w:p>
        </w:tc>
        <w:tc>
          <w:tcPr>
            <w:tcW w:w="4902" w:type="dxa"/>
            <w:vAlign w:val="center"/>
          </w:tcPr>
          <w:p w14:paraId="776A8562" w14:textId="77777777" w:rsidR="003E2CF2" w:rsidRDefault="008330EA" w:rsidP="008330EA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لحذف محتويات السطر المدرج</w:t>
            </w:r>
            <w:r w:rsidR="00A93EF6">
              <w:rPr>
                <w:rFonts w:asciiTheme="majorBidi" w:hAnsiTheme="majorBidi" w:cstheme="majorBidi" w:hint="cs"/>
                <w:rtl/>
                <w:lang w:bidi="ar-SY"/>
              </w:rPr>
              <w:t xml:space="preserve"> </w:t>
            </w:r>
          </w:p>
          <w:p w14:paraId="5D3D5D0C" w14:textId="4C6C7252" w:rsidR="008330EA" w:rsidRDefault="00A93EF6" w:rsidP="003E2CF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/>
                <w:lang w:bidi="ar-SY"/>
              </w:rPr>
              <w:t>Ref. to UC1 FR.3</w:t>
            </w:r>
          </w:p>
        </w:tc>
        <w:tc>
          <w:tcPr>
            <w:tcW w:w="2647" w:type="dxa"/>
            <w:vAlign w:val="center"/>
          </w:tcPr>
          <w:p w14:paraId="1627763F" w14:textId="2452B6A7" w:rsidR="008330EA" w:rsidRDefault="008330EA" w:rsidP="008330EA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 xml:space="preserve">يظهر هذا الخيار في عامود الخيارات فقط بعد إضافة نموذج </w:t>
            </w:r>
            <w:r w:rsidR="00E706D8">
              <w:rPr>
                <w:rFonts w:asciiTheme="majorBidi" w:hAnsiTheme="majorBidi" w:cstheme="majorBidi" w:hint="cs"/>
                <w:rtl/>
                <w:lang w:bidi="ar-SY"/>
              </w:rPr>
              <w:t>تغذية</w:t>
            </w:r>
            <w:r>
              <w:rPr>
                <w:rFonts w:asciiTheme="majorBidi" w:hAnsiTheme="majorBidi" w:cstheme="majorBidi" w:hint="cs"/>
                <w:rtl/>
                <w:lang w:bidi="ar-SY"/>
              </w:rPr>
              <w:t xml:space="preserve"> في جدول نماذج </w:t>
            </w:r>
            <w:r w:rsidR="003A4C96">
              <w:rPr>
                <w:rFonts w:asciiTheme="majorBidi" w:hAnsiTheme="majorBidi" w:cstheme="majorBidi" w:hint="cs"/>
                <w:rtl/>
                <w:lang w:bidi="ar-SY"/>
              </w:rPr>
              <w:t>التغذية</w:t>
            </w:r>
          </w:p>
        </w:tc>
      </w:tr>
    </w:tbl>
    <w:p w14:paraId="60162306" w14:textId="0A922552" w:rsidR="0087654B" w:rsidRDefault="0087654B" w:rsidP="00997D8F">
      <w:pPr>
        <w:bidi/>
        <w:jc w:val="left"/>
        <w:rPr>
          <w:rtl/>
          <w:lang w:eastAsia="en-GB"/>
        </w:rPr>
      </w:pPr>
      <w:r>
        <w:rPr>
          <w:rtl/>
          <w:lang w:eastAsia="en-GB"/>
        </w:rPr>
        <w:br w:type="page"/>
      </w:r>
    </w:p>
    <w:p w14:paraId="2999566A" w14:textId="77777777" w:rsidR="0087654B" w:rsidRPr="00262B11" w:rsidRDefault="0087654B" w:rsidP="0087654B">
      <w:pPr>
        <w:bidi/>
        <w:jc w:val="left"/>
        <w:rPr>
          <w:lang w:eastAsia="en-GB"/>
        </w:rPr>
      </w:pPr>
    </w:p>
    <w:tbl>
      <w:tblPr>
        <w:tblStyle w:val="TableGrid"/>
        <w:bidiVisual/>
        <w:tblW w:w="10654" w:type="dxa"/>
        <w:tblLook w:val="04A0" w:firstRow="1" w:lastRow="0" w:firstColumn="1" w:lastColumn="0" w:noHBand="0" w:noVBand="1"/>
      </w:tblPr>
      <w:tblGrid>
        <w:gridCol w:w="2540"/>
        <w:gridCol w:w="828"/>
        <w:gridCol w:w="7286"/>
      </w:tblGrid>
      <w:tr w:rsidR="0087654B" w14:paraId="45912463" w14:textId="77777777" w:rsidTr="004E278F">
        <w:tc>
          <w:tcPr>
            <w:tcW w:w="2540" w:type="dxa"/>
            <w:shd w:val="clear" w:color="auto" w:fill="BFBFBF"/>
            <w:vAlign w:val="center"/>
          </w:tcPr>
          <w:p w14:paraId="6DADCEEC" w14:textId="20D319D4" w:rsidR="0087654B" w:rsidRDefault="0087654B" w:rsidP="0087654B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الرقم التعريفي للإجراء</w:t>
            </w:r>
          </w:p>
        </w:tc>
        <w:tc>
          <w:tcPr>
            <w:tcW w:w="8114" w:type="dxa"/>
            <w:gridSpan w:val="2"/>
            <w:vAlign w:val="center"/>
          </w:tcPr>
          <w:p w14:paraId="3FE81597" w14:textId="13E68F37" w:rsidR="0087654B" w:rsidRDefault="000E5E48" w:rsidP="0087654B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lang w:bidi="ar-SY"/>
              </w:rPr>
            </w:pPr>
            <w:r>
              <w:rPr>
                <w:noProof/>
                <w:lang w:bidi="ar-SY"/>
              </w:rPr>
              <w:t>UC.1 FR.2</w:t>
            </w:r>
          </w:p>
        </w:tc>
      </w:tr>
      <w:tr w:rsidR="0087654B" w14:paraId="39F02DAC" w14:textId="77777777" w:rsidTr="004E278F">
        <w:tc>
          <w:tcPr>
            <w:tcW w:w="2540" w:type="dxa"/>
            <w:shd w:val="clear" w:color="auto" w:fill="BFBFBF"/>
            <w:vAlign w:val="center"/>
          </w:tcPr>
          <w:p w14:paraId="6C2DBE55" w14:textId="6D782B01" w:rsidR="0087654B" w:rsidRPr="00687DB3" w:rsidRDefault="0087654B" w:rsidP="0087654B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المسمى</w:t>
            </w:r>
          </w:p>
        </w:tc>
        <w:tc>
          <w:tcPr>
            <w:tcW w:w="8114" w:type="dxa"/>
            <w:gridSpan w:val="2"/>
            <w:vAlign w:val="center"/>
          </w:tcPr>
          <w:p w14:paraId="31EBB0F3" w14:textId="74FBE3B5" w:rsidR="0087654B" w:rsidRDefault="0087654B" w:rsidP="0087654B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 xml:space="preserve">تعديل نماذج </w:t>
            </w:r>
            <w:r w:rsidR="003A4C96">
              <w:rPr>
                <w:rFonts w:hint="cs"/>
                <w:noProof/>
                <w:rtl/>
                <w:lang w:bidi="ar-SY"/>
              </w:rPr>
              <w:t>التغذية</w:t>
            </w:r>
          </w:p>
        </w:tc>
      </w:tr>
      <w:tr w:rsidR="0087654B" w14:paraId="61ACBEBF" w14:textId="77777777" w:rsidTr="004E278F">
        <w:tc>
          <w:tcPr>
            <w:tcW w:w="2540" w:type="dxa"/>
            <w:shd w:val="clear" w:color="auto" w:fill="BFBFBF"/>
            <w:vAlign w:val="center"/>
          </w:tcPr>
          <w:p w14:paraId="4E14FFB1" w14:textId="3EAC922C" w:rsidR="0087654B" w:rsidRPr="00687DB3" w:rsidRDefault="0087654B" w:rsidP="0087654B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الوصف</w:t>
            </w:r>
          </w:p>
        </w:tc>
        <w:tc>
          <w:tcPr>
            <w:tcW w:w="8114" w:type="dxa"/>
            <w:gridSpan w:val="2"/>
            <w:vAlign w:val="center"/>
          </w:tcPr>
          <w:p w14:paraId="16A20BD6" w14:textId="11AD7EF6" w:rsidR="0087654B" w:rsidRPr="00A95C5A" w:rsidRDefault="0087654B" w:rsidP="0087654B">
            <w:pPr>
              <w:bidi/>
              <w:spacing w:line="276" w:lineRule="auto"/>
              <w:jc w:val="center"/>
              <w:rPr>
                <w:rFonts w:asciiTheme="minorBidi" w:eastAsia="Calibri" w:hAnsiTheme="minorBidi"/>
                <w:lang w:bidi="ar-SY"/>
              </w:rPr>
            </w:pPr>
            <w:r w:rsidRPr="00A95C5A">
              <w:rPr>
                <w:rFonts w:asciiTheme="minorBidi" w:eastAsia="Calibri" w:hAnsiTheme="minorBidi"/>
                <w:rtl/>
              </w:rPr>
              <w:t xml:space="preserve">تمكين </w:t>
            </w:r>
            <w:r w:rsidR="00724393">
              <w:rPr>
                <w:rFonts w:asciiTheme="minorBidi" w:eastAsia="Calibri" w:hAnsiTheme="minorBidi"/>
                <w:rtl/>
              </w:rPr>
              <w:t>عضو قسم التغذية المدرسية-الوزارة</w:t>
            </w:r>
            <w:r w:rsidRPr="00A95C5A">
              <w:rPr>
                <w:rFonts w:asciiTheme="minorBidi" w:eastAsia="Calibri" w:hAnsiTheme="minorBidi"/>
                <w:rtl/>
              </w:rPr>
              <w:t xml:space="preserve"> من </w:t>
            </w:r>
            <w:r>
              <w:rPr>
                <w:rFonts w:asciiTheme="minorBidi" w:eastAsia="Calibri" w:hAnsiTheme="minorBidi" w:hint="cs"/>
                <w:rtl/>
              </w:rPr>
              <w:t>تعديل</w:t>
            </w:r>
            <w:r w:rsidRPr="00A95C5A">
              <w:rPr>
                <w:rFonts w:asciiTheme="minorBidi" w:eastAsia="Calibri" w:hAnsiTheme="minorBidi"/>
                <w:rtl/>
              </w:rPr>
              <w:t xml:space="preserve"> نماذج </w:t>
            </w:r>
            <w:r w:rsidR="003A4C96">
              <w:rPr>
                <w:rFonts w:asciiTheme="minorBidi" w:eastAsia="Calibri" w:hAnsiTheme="minorBidi" w:hint="cs"/>
                <w:rtl/>
              </w:rPr>
              <w:t>التغذية</w:t>
            </w:r>
            <w:r>
              <w:rPr>
                <w:rFonts w:asciiTheme="minorBidi" w:eastAsia="Calibri" w:hAnsiTheme="minorBidi" w:hint="cs"/>
                <w:rtl/>
              </w:rPr>
              <w:t xml:space="preserve"> المحفوظة مسبقاً</w:t>
            </w:r>
          </w:p>
        </w:tc>
      </w:tr>
      <w:tr w:rsidR="0087654B" w14:paraId="213DF1E5" w14:textId="77777777" w:rsidTr="004E278F">
        <w:tc>
          <w:tcPr>
            <w:tcW w:w="2540" w:type="dxa"/>
            <w:shd w:val="clear" w:color="auto" w:fill="BFBFBF"/>
            <w:vAlign w:val="center"/>
          </w:tcPr>
          <w:p w14:paraId="3B1E9375" w14:textId="0CB6063F" w:rsidR="0087654B" w:rsidRPr="00687DB3" w:rsidRDefault="0087654B" w:rsidP="0087654B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مجموعات المستخدمين</w:t>
            </w:r>
          </w:p>
        </w:tc>
        <w:tc>
          <w:tcPr>
            <w:tcW w:w="8114" w:type="dxa"/>
            <w:gridSpan w:val="2"/>
            <w:vAlign w:val="center"/>
          </w:tcPr>
          <w:p w14:paraId="1F0BC2D4" w14:textId="5195A516" w:rsidR="0087654B" w:rsidRDefault="00724393" w:rsidP="0087654B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عضو قسم التغذية المدرسية-الوزارة</w:t>
            </w:r>
          </w:p>
        </w:tc>
      </w:tr>
      <w:tr w:rsidR="0087654B" w14:paraId="0D4CE671" w14:textId="77777777" w:rsidTr="004E278F">
        <w:tc>
          <w:tcPr>
            <w:tcW w:w="2540" w:type="dxa"/>
            <w:shd w:val="clear" w:color="auto" w:fill="BFBFBF"/>
            <w:vAlign w:val="center"/>
          </w:tcPr>
          <w:p w14:paraId="60759E7A" w14:textId="7E1749EB" w:rsidR="0087654B" w:rsidRPr="00687DB3" w:rsidRDefault="0087654B" w:rsidP="0087654B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الشروط المسبقة</w:t>
            </w:r>
          </w:p>
        </w:tc>
        <w:tc>
          <w:tcPr>
            <w:tcW w:w="8114" w:type="dxa"/>
            <w:gridSpan w:val="2"/>
            <w:vAlign w:val="center"/>
          </w:tcPr>
          <w:p w14:paraId="1B4DA8AE" w14:textId="425A03D6" w:rsidR="0087654B" w:rsidRDefault="00F20188" w:rsidP="0087654B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 xml:space="preserve">وجود نموذج غذائي تمت إضافته مسبقاً في جدول نماذج </w:t>
            </w:r>
            <w:r w:rsidR="008334EF">
              <w:rPr>
                <w:rFonts w:hint="cs"/>
                <w:noProof/>
                <w:rtl/>
                <w:lang w:bidi="ar-SY"/>
              </w:rPr>
              <w:t>التغذية المدرسية</w:t>
            </w:r>
          </w:p>
        </w:tc>
      </w:tr>
      <w:tr w:rsidR="0087654B" w14:paraId="465C8C5B" w14:textId="77777777" w:rsidTr="004E278F">
        <w:trPr>
          <w:trHeight w:val="297"/>
        </w:trPr>
        <w:tc>
          <w:tcPr>
            <w:tcW w:w="2540" w:type="dxa"/>
            <w:vMerge w:val="restart"/>
            <w:shd w:val="clear" w:color="auto" w:fill="BFBFBF"/>
            <w:vAlign w:val="center"/>
          </w:tcPr>
          <w:p w14:paraId="5A313E9D" w14:textId="77777777" w:rsidR="0087654B" w:rsidRPr="00687DB3" w:rsidRDefault="0087654B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آلية السير الرئيسية</w:t>
            </w:r>
          </w:p>
        </w:tc>
        <w:tc>
          <w:tcPr>
            <w:tcW w:w="828" w:type="dxa"/>
            <w:vAlign w:val="center"/>
          </w:tcPr>
          <w:p w14:paraId="2E3BE467" w14:textId="77777777" w:rsidR="0087654B" w:rsidRPr="0034483A" w:rsidRDefault="0087654B" w:rsidP="00D870F2">
            <w:pPr>
              <w:bidi/>
              <w:spacing w:line="276" w:lineRule="auto"/>
              <w:jc w:val="center"/>
              <w:rPr>
                <w:rFonts w:asciiTheme="minorBidi" w:eastAsia="Calibri" w:hAnsiTheme="minorBidi"/>
                <w:b/>
                <w:bCs/>
                <w:rtl/>
                <w:lang w:bidi="ar-SY"/>
              </w:rPr>
            </w:pPr>
            <w:r w:rsidRPr="0034483A">
              <w:rPr>
                <w:rFonts w:asciiTheme="minorBidi" w:eastAsia="Calibri" w:hAnsiTheme="minorBidi" w:hint="cs"/>
                <w:b/>
                <w:bCs/>
                <w:rtl/>
                <w:lang w:bidi="ar-SY"/>
              </w:rPr>
              <w:t>الترتيب</w:t>
            </w:r>
          </w:p>
        </w:tc>
        <w:tc>
          <w:tcPr>
            <w:tcW w:w="7286" w:type="dxa"/>
            <w:vAlign w:val="center"/>
          </w:tcPr>
          <w:p w14:paraId="4AB61550" w14:textId="77777777" w:rsidR="0087654B" w:rsidRPr="0034483A" w:rsidRDefault="0087654B" w:rsidP="00D870F2">
            <w:pPr>
              <w:bidi/>
              <w:spacing w:line="276" w:lineRule="auto"/>
              <w:jc w:val="center"/>
              <w:rPr>
                <w:rFonts w:asciiTheme="minorBidi" w:eastAsia="Calibri" w:hAnsiTheme="minorBidi"/>
                <w:b/>
                <w:bCs/>
                <w:rtl/>
                <w:lang w:bidi="ar-SY"/>
              </w:rPr>
            </w:pPr>
            <w:r w:rsidRPr="0034483A">
              <w:rPr>
                <w:rFonts w:asciiTheme="minorBidi" w:eastAsia="Calibri" w:hAnsiTheme="minorBidi" w:hint="cs"/>
                <w:b/>
                <w:bCs/>
                <w:rtl/>
                <w:lang w:bidi="ar-SY"/>
              </w:rPr>
              <w:t>الإجراء</w:t>
            </w:r>
          </w:p>
        </w:tc>
      </w:tr>
      <w:tr w:rsidR="0087654B" w14:paraId="6FF5CF05" w14:textId="77777777" w:rsidTr="004E278F">
        <w:trPr>
          <w:trHeight w:val="294"/>
        </w:trPr>
        <w:tc>
          <w:tcPr>
            <w:tcW w:w="2540" w:type="dxa"/>
            <w:vMerge/>
            <w:shd w:val="clear" w:color="auto" w:fill="BFBFBF"/>
            <w:vAlign w:val="center"/>
          </w:tcPr>
          <w:p w14:paraId="67816748" w14:textId="77777777" w:rsidR="0087654B" w:rsidRDefault="0087654B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28" w:type="dxa"/>
            <w:vAlign w:val="center"/>
          </w:tcPr>
          <w:p w14:paraId="6A642865" w14:textId="77777777" w:rsidR="0087654B" w:rsidRDefault="0087654B" w:rsidP="00D870F2">
            <w:pPr>
              <w:bidi/>
              <w:spacing w:line="276" w:lineRule="auto"/>
              <w:jc w:val="center"/>
              <w:rPr>
                <w:rFonts w:asciiTheme="minorBidi" w:eastAsia="Calibri" w:hAnsiTheme="minorBidi"/>
                <w:rtl/>
                <w:lang w:bidi="ar-SY"/>
              </w:rPr>
            </w:pPr>
            <w:r>
              <w:rPr>
                <w:rFonts w:asciiTheme="minorBidi" w:eastAsia="Calibri" w:hAnsiTheme="minorBidi" w:hint="cs"/>
                <w:rtl/>
                <w:lang w:bidi="ar-SY"/>
              </w:rPr>
              <w:t>1</w:t>
            </w:r>
          </w:p>
        </w:tc>
        <w:tc>
          <w:tcPr>
            <w:tcW w:w="7286" w:type="dxa"/>
            <w:vAlign w:val="center"/>
          </w:tcPr>
          <w:p w14:paraId="1F6E9278" w14:textId="6D4BBACB" w:rsidR="00FC33E4" w:rsidRDefault="00F20188" w:rsidP="00FC33E4">
            <w:pPr>
              <w:bidi/>
              <w:spacing w:line="276" w:lineRule="auto"/>
              <w:jc w:val="left"/>
              <w:rPr>
                <w:rFonts w:asciiTheme="minorBidi" w:eastAsia="Calibri" w:hAnsiTheme="minorBidi"/>
                <w:rtl/>
                <w:lang w:bidi="ar-SY"/>
              </w:rPr>
            </w:pPr>
            <w:r>
              <w:rPr>
                <w:rFonts w:asciiTheme="minorBidi" w:eastAsia="Calibri" w:hAnsiTheme="minorBidi" w:hint="cs"/>
                <w:rtl/>
                <w:lang w:bidi="ar-SY"/>
              </w:rPr>
              <w:t xml:space="preserve">المستخدم يضغط على </w:t>
            </w:r>
            <w:r w:rsidR="001F3C0A">
              <w:rPr>
                <w:rFonts w:asciiTheme="minorBidi" w:eastAsia="Calibri" w:hAnsiTheme="minorBidi" w:hint="cs"/>
                <w:rtl/>
                <w:lang w:bidi="ar-SY"/>
              </w:rPr>
              <w:t>زر</w:t>
            </w:r>
            <w:r w:rsidR="00430C55">
              <w:rPr>
                <w:rFonts w:asciiTheme="minorBidi" w:eastAsia="Calibri" w:hAnsiTheme="minorBidi" w:hint="cs"/>
                <w:rtl/>
                <w:lang w:bidi="ar-SY"/>
              </w:rPr>
              <w:t xml:space="preserve"> تعديل من عامود خيارات من جدول نماذج </w:t>
            </w:r>
            <w:r w:rsidR="008334EF">
              <w:rPr>
                <w:rFonts w:asciiTheme="minorBidi" w:eastAsia="Calibri" w:hAnsiTheme="minorBidi" w:hint="cs"/>
                <w:rtl/>
                <w:lang w:bidi="ar-SY"/>
              </w:rPr>
              <w:t>التغذية المدرسية</w:t>
            </w:r>
          </w:p>
        </w:tc>
      </w:tr>
      <w:tr w:rsidR="0087654B" w14:paraId="45038D66" w14:textId="77777777" w:rsidTr="004E278F">
        <w:trPr>
          <w:trHeight w:val="294"/>
        </w:trPr>
        <w:tc>
          <w:tcPr>
            <w:tcW w:w="2540" w:type="dxa"/>
            <w:vMerge/>
            <w:shd w:val="clear" w:color="auto" w:fill="BFBFBF"/>
            <w:vAlign w:val="center"/>
          </w:tcPr>
          <w:p w14:paraId="4413F352" w14:textId="77777777" w:rsidR="0087654B" w:rsidRDefault="0087654B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28" w:type="dxa"/>
            <w:vAlign w:val="center"/>
          </w:tcPr>
          <w:p w14:paraId="4C6A580C" w14:textId="77777777" w:rsidR="0087654B" w:rsidRDefault="0087654B" w:rsidP="00D870F2">
            <w:pPr>
              <w:bidi/>
              <w:spacing w:line="276" w:lineRule="auto"/>
              <w:jc w:val="center"/>
              <w:rPr>
                <w:rFonts w:asciiTheme="minorBidi" w:eastAsia="Calibri" w:hAnsiTheme="minorBidi"/>
                <w:rtl/>
                <w:lang w:bidi="ar-SY"/>
              </w:rPr>
            </w:pPr>
            <w:r>
              <w:rPr>
                <w:rFonts w:asciiTheme="minorBidi" w:eastAsia="Calibri" w:hAnsiTheme="minorBidi" w:hint="cs"/>
                <w:rtl/>
                <w:lang w:bidi="ar-SY"/>
              </w:rPr>
              <w:t>2</w:t>
            </w:r>
          </w:p>
        </w:tc>
        <w:tc>
          <w:tcPr>
            <w:tcW w:w="7286" w:type="dxa"/>
            <w:vAlign w:val="center"/>
          </w:tcPr>
          <w:p w14:paraId="26C0943C" w14:textId="6527AB80" w:rsidR="0087654B" w:rsidRDefault="00430C55" w:rsidP="00E1650E">
            <w:pPr>
              <w:bidi/>
              <w:spacing w:line="276" w:lineRule="auto"/>
              <w:jc w:val="left"/>
              <w:rPr>
                <w:rFonts w:asciiTheme="minorBidi" w:eastAsia="Calibri" w:hAnsiTheme="minorBidi"/>
                <w:rtl/>
                <w:lang w:bidi="ar-SY"/>
              </w:rPr>
            </w:pPr>
            <w:r>
              <w:rPr>
                <w:rFonts w:asciiTheme="minorBidi" w:eastAsia="Calibri" w:hAnsiTheme="minorBidi" w:hint="cs"/>
                <w:rtl/>
                <w:lang w:bidi="ar-SY"/>
              </w:rPr>
              <w:t>النظام يغير الحقول الم</w:t>
            </w:r>
            <w:r w:rsidR="00525C3D">
              <w:rPr>
                <w:rFonts w:asciiTheme="minorBidi" w:eastAsia="Calibri" w:hAnsiTheme="minorBidi" w:hint="cs"/>
                <w:rtl/>
                <w:lang w:bidi="ar-SY"/>
              </w:rPr>
              <w:t xml:space="preserve">وجود مسبقاً </w:t>
            </w:r>
            <w:r w:rsidR="007B6AF5">
              <w:rPr>
                <w:rFonts w:asciiTheme="minorBidi" w:eastAsia="Calibri" w:hAnsiTheme="minorBidi" w:hint="cs"/>
                <w:rtl/>
                <w:lang w:bidi="ar-SY"/>
              </w:rPr>
              <w:t xml:space="preserve">وتصبح قابلة للتعديل في </w:t>
            </w:r>
            <w:r w:rsidR="00525C3D">
              <w:rPr>
                <w:rFonts w:asciiTheme="minorBidi" w:eastAsia="Calibri" w:hAnsiTheme="minorBidi" w:hint="cs"/>
                <w:rtl/>
                <w:lang w:bidi="ar-SY"/>
              </w:rPr>
              <w:t>نفس الجدول</w:t>
            </w:r>
            <w:r w:rsidR="007B6AF5">
              <w:rPr>
                <w:rFonts w:asciiTheme="minorBidi" w:eastAsia="Calibri" w:hAnsiTheme="minorBidi" w:hint="cs"/>
                <w:rtl/>
                <w:lang w:bidi="ar-SY"/>
              </w:rPr>
              <w:t xml:space="preserve"> والصفحة</w:t>
            </w:r>
          </w:p>
        </w:tc>
      </w:tr>
      <w:tr w:rsidR="00E1650E" w14:paraId="72852DEF" w14:textId="77777777" w:rsidTr="004E278F">
        <w:trPr>
          <w:trHeight w:val="294"/>
        </w:trPr>
        <w:tc>
          <w:tcPr>
            <w:tcW w:w="2540" w:type="dxa"/>
            <w:vMerge/>
            <w:shd w:val="clear" w:color="auto" w:fill="BFBFBF"/>
            <w:vAlign w:val="center"/>
          </w:tcPr>
          <w:p w14:paraId="5FB82BEB" w14:textId="77777777" w:rsidR="00E1650E" w:rsidRDefault="00E1650E" w:rsidP="00E1650E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28" w:type="dxa"/>
            <w:vAlign w:val="center"/>
          </w:tcPr>
          <w:p w14:paraId="3779C2F1" w14:textId="7DD5D896" w:rsidR="00E1650E" w:rsidRDefault="00E1650E" w:rsidP="00E1650E">
            <w:pPr>
              <w:bidi/>
              <w:spacing w:line="276" w:lineRule="auto"/>
              <w:jc w:val="center"/>
              <w:rPr>
                <w:rFonts w:asciiTheme="minorBidi" w:eastAsia="Calibri" w:hAnsiTheme="minorBidi"/>
                <w:rtl/>
                <w:lang w:bidi="ar-SY"/>
              </w:rPr>
            </w:pPr>
            <w:r>
              <w:rPr>
                <w:rFonts w:asciiTheme="minorBidi" w:eastAsia="Calibri" w:hAnsiTheme="minorBidi" w:hint="cs"/>
                <w:rtl/>
                <w:lang w:bidi="ar-SY"/>
              </w:rPr>
              <w:t>3</w:t>
            </w:r>
          </w:p>
        </w:tc>
        <w:tc>
          <w:tcPr>
            <w:tcW w:w="7286" w:type="dxa"/>
            <w:vAlign w:val="center"/>
          </w:tcPr>
          <w:p w14:paraId="553878F5" w14:textId="0F646D69" w:rsidR="00E1650E" w:rsidRDefault="00E1650E" w:rsidP="007B6AF5">
            <w:pPr>
              <w:bidi/>
              <w:spacing w:line="276" w:lineRule="auto"/>
              <w:jc w:val="left"/>
              <w:rPr>
                <w:rFonts w:asciiTheme="minorBidi" w:eastAsia="Calibri" w:hAnsiTheme="minorBidi"/>
                <w:rtl/>
                <w:lang w:bidi="ar-SY"/>
              </w:rPr>
            </w:pPr>
            <w:r>
              <w:rPr>
                <w:rFonts w:asciiTheme="minorBidi" w:eastAsia="Calibri" w:hAnsiTheme="minorBidi" w:hint="cs"/>
                <w:rtl/>
                <w:lang w:bidi="ar-SY"/>
              </w:rPr>
              <w:t xml:space="preserve">المستخدم يعدل </w:t>
            </w:r>
            <w:r w:rsidR="00795EBE">
              <w:rPr>
                <w:rFonts w:asciiTheme="minorBidi" w:eastAsia="Calibri" w:hAnsiTheme="minorBidi" w:hint="cs"/>
                <w:rtl/>
                <w:lang w:bidi="ar-SY"/>
              </w:rPr>
              <w:t xml:space="preserve">أي من البيانات </w:t>
            </w:r>
            <w:r w:rsidR="007B6AF5">
              <w:rPr>
                <w:rFonts w:asciiTheme="minorBidi" w:eastAsia="Calibri" w:hAnsiTheme="minorBidi" w:hint="cs"/>
                <w:rtl/>
                <w:lang w:bidi="ar-SY"/>
              </w:rPr>
              <w:t>المذكورة في الإجراء رقم (4)</w:t>
            </w:r>
            <w:r w:rsidR="00574A64">
              <w:rPr>
                <w:rFonts w:asciiTheme="minorBidi" w:eastAsia="Calibri" w:hAnsiTheme="minorBidi" w:hint="cs"/>
                <w:rtl/>
                <w:lang w:bidi="ar-SY"/>
              </w:rPr>
              <w:t xml:space="preserve"> أثناء إنشاء نموذج تغذية   </w:t>
            </w:r>
            <w:r w:rsidR="007B6AF5">
              <w:rPr>
                <w:rFonts w:asciiTheme="minorBidi" w:eastAsia="Calibri" w:hAnsiTheme="minorBidi" w:hint="cs"/>
                <w:rtl/>
                <w:lang w:bidi="ar-SY"/>
              </w:rPr>
              <w:t xml:space="preserve"> </w:t>
            </w:r>
            <w:r w:rsidR="007B6AF5">
              <w:rPr>
                <w:noProof/>
                <w:lang w:bidi="ar-SY"/>
              </w:rPr>
              <w:t>UC.1 FR.1</w:t>
            </w:r>
            <w:r w:rsidR="007B6AF5">
              <w:rPr>
                <w:rFonts w:hint="cs"/>
                <w:noProof/>
                <w:rtl/>
                <w:lang w:bidi="ar-SY"/>
              </w:rPr>
              <w:t xml:space="preserve"> </w:t>
            </w:r>
            <w:r w:rsidR="007B6AF5">
              <w:rPr>
                <w:noProof/>
                <w:lang w:bidi="ar-SY"/>
              </w:rPr>
              <w:t>Ref. to</w:t>
            </w:r>
            <w:r w:rsidR="007B6AF5">
              <w:rPr>
                <w:rFonts w:hint="cs"/>
                <w:noProof/>
                <w:rtl/>
                <w:lang w:bidi="ar-SY"/>
              </w:rPr>
              <w:t xml:space="preserve"> </w:t>
            </w:r>
            <w:r>
              <w:rPr>
                <w:rFonts w:asciiTheme="minorBidi" w:eastAsia="Calibri" w:hAnsiTheme="minorBidi" w:hint="cs"/>
                <w:rtl/>
                <w:lang w:bidi="ar-SY"/>
              </w:rPr>
              <w:t>ثم يقوم بالضغط على خيار حفظ من عامود خيارات في حال أراد حفظ التعديلات</w:t>
            </w:r>
          </w:p>
        </w:tc>
      </w:tr>
      <w:tr w:rsidR="00E1650E" w14:paraId="2D0FC3F4" w14:textId="77777777" w:rsidTr="004E278F">
        <w:trPr>
          <w:trHeight w:val="294"/>
        </w:trPr>
        <w:tc>
          <w:tcPr>
            <w:tcW w:w="2540" w:type="dxa"/>
            <w:vMerge/>
            <w:shd w:val="clear" w:color="auto" w:fill="BFBFBF"/>
            <w:vAlign w:val="center"/>
          </w:tcPr>
          <w:p w14:paraId="665CD755" w14:textId="77777777" w:rsidR="00E1650E" w:rsidRDefault="00E1650E" w:rsidP="00E1650E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28" w:type="dxa"/>
            <w:vAlign w:val="center"/>
          </w:tcPr>
          <w:p w14:paraId="12BDD251" w14:textId="50DD2767" w:rsidR="00E1650E" w:rsidRDefault="00E1650E" w:rsidP="00E1650E">
            <w:pPr>
              <w:bidi/>
              <w:spacing w:line="276" w:lineRule="auto"/>
              <w:jc w:val="center"/>
              <w:rPr>
                <w:rFonts w:asciiTheme="minorBidi" w:eastAsia="Calibri" w:hAnsiTheme="minorBidi"/>
                <w:rtl/>
                <w:lang w:bidi="ar-SY"/>
              </w:rPr>
            </w:pPr>
            <w:r>
              <w:rPr>
                <w:rFonts w:asciiTheme="minorBidi" w:eastAsia="Calibri" w:hAnsiTheme="minorBidi" w:hint="cs"/>
                <w:rtl/>
                <w:lang w:bidi="ar-SY"/>
              </w:rPr>
              <w:t>4</w:t>
            </w:r>
          </w:p>
        </w:tc>
        <w:tc>
          <w:tcPr>
            <w:tcW w:w="7286" w:type="dxa"/>
            <w:vAlign w:val="center"/>
          </w:tcPr>
          <w:p w14:paraId="173A27A6" w14:textId="46D866CC" w:rsidR="00E1650E" w:rsidRDefault="00E1650E" w:rsidP="00E1650E">
            <w:pPr>
              <w:bidi/>
              <w:spacing w:line="276" w:lineRule="auto"/>
              <w:jc w:val="left"/>
              <w:rPr>
                <w:rFonts w:asciiTheme="minorBidi" w:eastAsia="Calibri" w:hAnsiTheme="minorBidi"/>
                <w:rtl/>
                <w:lang w:bidi="ar-SY"/>
              </w:rPr>
            </w:pPr>
            <w:r>
              <w:rPr>
                <w:rFonts w:asciiTheme="minorBidi" w:eastAsia="Calibri" w:hAnsiTheme="minorBidi" w:hint="cs"/>
                <w:rtl/>
                <w:lang w:bidi="ar-SY"/>
              </w:rPr>
              <w:t xml:space="preserve">يقوم النظام بحفظ التعديلات وإدراجها في جدول نماذج </w:t>
            </w:r>
            <w:r w:rsidR="008334EF">
              <w:rPr>
                <w:rFonts w:asciiTheme="minorBidi" w:eastAsia="Calibri" w:hAnsiTheme="minorBidi" w:hint="cs"/>
                <w:rtl/>
                <w:lang w:bidi="ar-SY"/>
              </w:rPr>
              <w:t>التغذية المدرسية</w:t>
            </w:r>
          </w:p>
        </w:tc>
      </w:tr>
      <w:tr w:rsidR="00E1650E" w14:paraId="70C1AF21" w14:textId="77777777" w:rsidTr="004E278F">
        <w:tc>
          <w:tcPr>
            <w:tcW w:w="2540" w:type="dxa"/>
            <w:shd w:val="clear" w:color="auto" w:fill="BFBFBF"/>
            <w:vAlign w:val="center"/>
          </w:tcPr>
          <w:p w14:paraId="0B33B2EE" w14:textId="1CAB4383" w:rsidR="00E1650E" w:rsidRDefault="00E1650E" w:rsidP="00E1650E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المخرجات المتوقعة</w:t>
            </w:r>
          </w:p>
        </w:tc>
        <w:tc>
          <w:tcPr>
            <w:tcW w:w="8114" w:type="dxa"/>
            <w:gridSpan w:val="2"/>
            <w:vAlign w:val="center"/>
          </w:tcPr>
          <w:p w14:paraId="59641D37" w14:textId="6B46E3AD" w:rsidR="00E1650E" w:rsidRDefault="00E1650E" w:rsidP="00E1650E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تعديل بيانات نموذج ال</w:t>
            </w:r>
            <w:r w:rsidR="00E706D8">
              <w:rPr>
                <w:rFonts w:hint="cs"/>
                <w:noProof/>
                <w:rtl/>
                <w:lang w:bidi="ar-SY"/>
              </w:rPr>
              <w:t>تغذية</w:t>
            </w:r>
            <w:r>
              <w:rPr>
                <w:rFonts w:hint="cs"/>
                <w:noProof/>
                <w:rtl/>
                <w:lang w:bidi="ar-SY"/>
              </w:rPr>
              <w:t xml:space="preserve"> المحدد</w:t>
            </w:r>
          </w:p>
        </w:tc>
      </w:tr>
      <w:tr w:rsidR="00E1650E" w14:paraId="2AA2264D" w14:textId="77777777" w:rsidTr="004E278F">
        <w:tc>
          <w:tcPr>
            <w:tcW w:w="2540" w:type="dxa"/>
            <w:shd w:val="clear" w:color="auto" w:fill="BFBFBF"/>
            <w:vAlign w:val="center"/>
          </w:tcPr>
          <w:p w14:paraId="51687142" w14:textId="509ED056" w:rsidR="00E1650E" w:rsidRDefault="00E1650E" w:rsidP="00E1650E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آلية السير البديلة</w:t>
            </w:r>
          </w:p>
        </w:tc>
        <w:tc>
          <w:tcPr>
            <w:tcW w:w="8114" w:type="dxa"/>
            <w:gridSpan w:val="2"/>
            <w:vAlign w:val="center"/>
          </w:tcPr>
          <w:p w14:paraId="349FD769" w14:textId="655BBE03" w:rsidR="00E1650E" w:rsidRDefault="00E1650E" w:rsidP="00E1650E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bidi/>
              <w:spacing w:after="160" w:line="276" w:lineRule="auto"/>
              <w:jc w:val="both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 xml:space="preserve">في حال قام المستخدم في </w:t>
            </w:r>
            <w:r w:rsidR="007B6AF5">
              <w:rPr>
                <w:rFonts w:hint="cs"/>
                <w:noProof/>
                <w:rtl/>
                <w:lang w:bidi="ar-SY"/>
              </w:rPr>
              <w:t>الإجراء رقم</w:t>
            </w:r>
            <w:r>
              <w:rPr>
                <w:rFonts w:hint="cs"/>
                <w:noProof/>
                <w:rtl/>
                <w:lang w:bidi="ar-SY"/>
              </w:rPr>
              <w:t xml:space="preserve"> 3 بالضغط على خيار حفظ وكان أي حقل من الحقول  الإلزامية فارغاً لا يمكن حفظ عملية التعديل وتظهر رسالة "الرجاء إدخال جميع الحقول الإجبارية"</w:t>
            </w:r>
          </w:p>
          <w:p w14:paraId="2ECDDCF3" w14:textId="10ECCC02" w:rsidR="00E1650E" w:rsidRDefault="00E1650E" w:rsidP="00E1650E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bidi/>
              <w:spacing w:after="160" w:line="276" w:lineRule="auto"/>
              <w:jc w:val="both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 xml:space="preserve">في حال أراد المستخدم في </w:t>
            </w:r>
            <w:r w:rsidR="007B6AF5">
              <w:rPr>
                <w:rFonts w:hint="cs"/>
                <w:noProof/>
                <w:rtl/>
                <w:lang w:bidi="ar-SY"/>
              </w:rPr>
              <w:t>الإجراء رقم</w:t>
            </w:r>
            <w:r>
              <w:rPr>
                <w:rFonts w:hint="cs"/>
                <w:noProof/>
                <w:rtl/>
                <w:lang w:bidi="ar-SY"/>
              </w:rPr>
              <w:t xml:space="preserve"> 3 عدم حفظ التعديلات يمكنه الضغط على خيار إلغاء التعديلات من عامود خيارات</w:t>
            </w:r>
          </w:p>
        </w:tc>
      </w:tr>
      <w:tr w:rsidR="00E1650E" w14:paraId="7B88BFC6" w14:textId="77777777" w:rsidTr="004E278F">
        <w:tc>
          <w:tcPr>
            <w:tcW w:w="2540" w:type="dxa"/>
            <w:shd w:val="clear" w:color="auto" w:fill="BFBFBF"/>
            <w:vAlign w:val="center"/>
          </w:tcPr>
          <w:p w14:paraId="29A43183" w14:textId="31F3A100" w:rsidR="00E1650E" w:rsidRDefault="00E23350" w:rsidP="00E1650E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الخيارات</w:t>
            </w:r>
            <w:r w:rsidR="00E1650E">
              <w:rPr>
                <w:rFonts w:hint="cs"/>
                <w:b/>
                <w:bCs/>
                <w:noProof/>
                <w:rtl/>
                <w:lang w:bidi="ar-SY"/>
              </w:rPr>
              <w:t xml:space="preserve"> الإضافية</w:t>
            </w:r>
          </w:p>
        </w:tc>
        <w:tc>
          <w:tcPr>
            <w:tcW w:w="8114" w:type="dxa"/>
            <w:gridSpan w:val="2"/>
            <w:vAlign w:val="center"/>
          </w:tcPr>
          <w:p w14:paraId="1B0C4AC1" w14:textId="6FAE8667" w:rsidR="00E1650E" w:rsidRDefault="00E1650E" w:rsidP="00E1650E">
            <w:pPr>
              <w:tabs>
                <w:tab w:val="left" w:pos="180"/>
              </w:tabs>
              <w:bidi/>
              <w:spacing w:line="276" w:lineRule="auto"/>
              <w:jc w:val="left"/>
              <w:rPr>
                <w:noProof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أثناء عملية تعديل نموذج جديد تكون الخيارات كالتالي:</w:t>
            </w:r>
          </w:p>
          <w:p w14:paraId="419C91A0" w14:textId="67D05BAF" w:rsidR="00E1650E" w:rsidRDefault="00E1650E" w:rsidP="00E1650E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noProof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عامود خيارات: حفظ | إلغاء التعدي</w:t>
            </w:r>
            <w:r w:rsidR="00221604">
              <w:rPr>
                <w:rFonts w:hint="cs"/>
                <w:noProof/>
                <w:rtl/>
                <w:lang w:bidi="ar-SY"/>
              </w:rPr>
              <w:t>ل</w:t>
            </w:r>
          </w:p>
          <w:p w14:paraId="2E8B73DA" w14:textId="77777777" w:rsidR="00E1650E" w:rsidRDefault="00E1650E" w:rsidP="00E1650E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noProof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أسفل الصفحة: عودة</w:t>
            </w:r>
          </w:p>
          <w:p w14:paraId="36E84C09" w14:textId="61DB46EB" w:rsidR="00E1650E" w:rsidRDefault="00E1650E" w:rsidP="00E1650E">
            <w:pPr>
              <w:tabs>
                <w:tab w:val="left" w:pos="180"/>
              </w:tabs>
              <w:bidi/>
              <w:spacing w:line="276" w:lineRule="auto"/>
              <w:jc w:val="left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بعد إتمام عملية تعديل النموذج تكون الخيارات كالتالي:</w:t>
            </w:r>
          </w:p>
          <w:p w14:paraId="08B9C6F2" w14:textId="3A8E32BA" w:rsidR="00E1650E" w:rsidRDefault="00E1650E" w:rsidP="00E1650E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 xml:space="preserve">عامود خيارات: </w:t>
            </w:r>
            <w:r w:rsidR="00221604">
              <w:rPr>
                <w:rFonts w:hint="cs"/>
                <w:noProof/>
                <w:rtl/>
                <w:lang w:bidi="ar-SY"/>
              </w:rPr>
              <w:t xml:space="preserve">تحديد المديريات | </w:t>
            </w:r>
            <w:r>
              <w:rPr>
                <w:rFonts w:hint="cs"/>
                <w:noProof/>
                <w:rtl/>
                <w:lang w:bidi="ar-SY"/>
              </w:rPr>
              <w:t>تعديل | حذف</w:t>
            </w:r>
            <w:r w:rsidR="00221604">
              <w:rPr>
                <w:rFonts w:hint="cs"/>
                <w:noProof/>
                <w:rtl/>
                <w:lang w:bidi="ar-SY"/>
              </w:rPr>
              <w:t xml:space="preserve"> </w:t>
            </w:r>
          </w:p>
          <w:p w14:paraId="046CD1C2" w14:textId="77777777" w:rsidR="00221604" w:rsidRDefault="00221604" w:rsidP="00E1650E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noProof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أعلى</w:t>
            </w:r>
            <w:r w:rsidR="00E1650E">
              <w:rPr>
                <w:rFonts w:hint="cs"/>
                <w:noProof/>
                <w:rtl/>
                <w:lang w:bidi="ar-SY"/>
              </w:rPr>
              <w:t xml:space="preserve"> الصفحة: </w:t>
            </w:r>
            <w:r>
              <w:rPr>
                <w:rFonts w:hint="cs"/>
                <w:noProof/>
                <w:rtl/>
                <w:lang w:bidi="ar-SY"/>
              </w:rPr>
              <w:t>إضافة نموذج</w:t>
            </w:r>
          </w:p>
          <w:p w14:paraId="5A11E4F0" w14:textId="41AB830B" w:rsidR="00E1650E" w:rsidRDefault="00221604" w:rsidP="00221604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أسفل الصفحة:</w:t>
            </w:r>
            <w:r w:rsidR="00E1650E">
              <w:rPr>
                <w:rFonts w:hint="cs"/>
                <w:noProof/>
                <w:rtl/>
                <w:lang w:bidi="ar-SY"/>
              </w:rPr>
              <w:t xml:space="preserve"> عودة</w:t>
            </w:r>
          </w:p>
        </w:tc>
      </w:tr>
    </w:tbl>
    <w:p w14:paraId="3903F12C" w14:textId="77777777" w:rsidR="001F49D1" w:rsidRDefault="001F49D1" w:rsidP="001F49D1">
      <w:pPr>
        <w:tabs>
          <w:tab w:val="left" w:pos="180"/>
        </w:tabs>
        <w:bidi/>
        <w:spacing w:after="160" w:line="276" w:lineRule="auto"/>
        <w:jc w:val="left"/>
        <w:rPr>
          <w:rFonts w:asciiTheme="minorBidi" w:eastAsia="Calibri" w:hAnsiTheme="minorBidi"/>
          <w:rtl/>
        </w:rPr>
      </w:pPr>
    </w:p>
    <w:p w14:paraId="366481ED" w14:textId="77777777" w:rsidR="00980AAF" w:rsidRDefault="00980AAF" w:rsidP="00980AAF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الخيارات الإضافية</w:t>
      </w:r>
    </w:p>
    <w:p w14:paraId="48D921D6" w14:textId="77777777" w:rsidR="00980AAF" w:rsidRDefault="00980AAF" w:rsidP="00980AAF">
      <w:pPr>
        <w:bidi/>
        <w:jc w:val="left"/>
        <w:rPr>
          <w:rtl/>
          <w:lang w:eastAsia="en-GB"/>
        </w:rPr>
      </w:pPr>
    </w:p>
    <w:tbl>
      <w:tblPr>
        <w:tblStyle w:val="TableGrid"/>
        <w:bidiVisual/>
        <w:tblW w:w="10759" w:type="dxa"/>
        <w:jc w:val="center"/>
        <w:tblLook w:val="04A0" w:firstRow="1" w:lastRow="0" w:firstColumn="1" w:lastColumn="0" w:noHBand="0" w:noVBand="1"/>
      </w:tblPr>
      <w:tblGrid>
        <w:gridCol w:w="2238"/>
        <w:gridCol w:w="1346"/>
        <w:gridCol w:w="5176"/>
        <w:gridCol w:w="1999"/>
      </w:tblGrid>
      <w:tr w:rsidR="00B14769" w:rsidRPr="0013635E" w14:paraId="177555F1" w14:textId="77777777" w:rsidTr="004E278F">
        <w:trPr>
          <w:trHeight w:val="533"/>
          <w:jc w:val="center"/>
        </w:trPr>
        <w:tc>
          <w:tcPr>
            <w:tcW w:w="2238" w:type="dxa"/>
            <w:shd w:val="clear" w:color="auto" w:fill="BFBFBF"/>
            <w:vAlign w:val="center"/>
          </w:tcPr>
          <w:p w14:paraId="4CF3E62F" w14:textId="77777777" w:rsidR="00B14769" w:rsidRPr="0013635E" w:rsidRDefault="00B14769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اسم الحقل</w:t>
            </w:r>
          </w:p>
        </w:tc>
        <w:tc>
          <w:tcPr>
            <w:tcW w:w="1346" w:type="dxa"/>
            <w:shd w:val="clear" w:color="auto" w:fill="BFBFBF"/>
            <w:vAlign w:val="center"/>
          </w:tcPr>
          <w:p w14:paraId="43D271F0" w14:textId="77777777" w:rsidR="00B14769" w:rsidRPr="0013635E" w:rsidRDefault="00B14769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نوع الحقل</w:t>
            </w:r>
          </w:p>
        </w:tc>
        <w:tc>
          <w:tcPr>
            <w:tcW w:w="5176" w:type="dxa"/>
            <w:shd w:val="clear" w:color="auto" w:fill="BFBFBF"/>
            <w:vAlign w:val="center"/>
          </w:tcPr>
          <w:p w14:paraId="29EA2806" w14:textId="77777777" w:rsidR="00B14769" w:rsidRPr="0013635E" w:rsidRDefault="00B14769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وصف الحقل</w:t>
            </w:r>
          </w:p>
        </w:tc>
        <w:tc>
          <w:tcPr>
            <w:tcW w:w="1999" w:type="dxa"/>
            <w:shd w:val="clear" w:color="auto" w:fill="BFBFBF"/>
            <w:vAlign w:val="center"/>
          </w:tcPr>
          <w:p w14:paraId="170E378A" w14:textId="77777777" w:rsidR="00B14769" w:rsidRPr="0013635E" w:rsidRDefault="00B14769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شروط خاصة</w:t>
            </w:r>
          </w:p>
        </w:tc>
      </w:tr>
      <w:tr w:rsidR="00B14769" w:rsidRPr="0013635E" w14:paraId="7462C579" w14:textId="77777777" w:rsidTr="00B14769">
        <w:trPr>
          <w:jc w:val="center"/>
        </w:trPr>
        <w:tc>
          <w:tcPr>
            <w:tcW w:w="2238" w:type="dxa"/>
            <w:vAlign w:val="center"/>
          </w:tcPr>
          <w:p w14:paraId="0B6EC9DB" w14:textId="787974A3" w:rsidR="00B14769" w:rsidRPr="0013635E" w:rsidRDefault="00B14769" w:rsidP="003E2CF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تعديل</w:t>
            </w:r>
          </w:p>
        </w:tc>
        <w:tc>
          <w:tcPr>
            <w:tcW w:w="1346" w:type="dxa"/>
            <w:vAlign w:val="center"/>
          </w:tcPr>
          <w:p w14:paraId="34429F17" w14:textId="566ED6E8" w:rsidR="00B14769" w:rsidRPr="0013635E" w:rsidRDefault="00B14769" w:rsidP="00980AAF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13635E">
              <w:rPr>
                <w:rFonts w:asciiTheme="majorBidi" w:hAnsiTheme="majorBidi" w:cstheme="majorBidi"/>
              </w:rPr>
              <w:t>BUTTON</w:t>
            </w:r>
          </w:p>
        </w:tc>
        <w:tc>
          <w:tcPr>
            <w:tcW w:w="5176" w:type="dxa"/>
            <w:vAlign w:val="center"/>
          </w:tcPr>
          <w:p w14:paraId="32FCCE38" w14:textId="2A4473A1" w:rsidR="00B14769" w:rsidRPr="0013635E" w:rsidRDefault="003E2CF2" w:rsidP="00980AA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 w:hint="cs"/>
                <w:rtl/>
              </w:rPr>
              <w:t>في عامود خيارات</w:t>
            </w:r>
            <w:r>
              <w:rPr>
                <w:rFonts w:asciiTheme="majorBidi" w:hAnsiTheme="majorBidi" w:cstheme="majorBidi"/>
                <w:rtl/>
              </w:rPr>
              <w:br/>
            </w:r>
            <w:r w:rsidR="00B14769">
              <w:rPr>
                <w:rFonts w:asciiTheme="majorBidi" w:hAnsiTheme="majorBidi" w:cstheme="majorBidi" w:hint="cs"/>
                <w:rtl/>
              </w:rPr>
              <w:t>لتعديل نمو</w:t>
            </w:r>
            <w:r w:rsidR="00604A79">
              <w:rPr>
                <w:rFonts w:asciiTheme="majorBidi" w:hAnsiTheme="majorBidi" w:cstheme="majorBidi" w:hint="cs"/>
                <w:rtl/>
              </w:rPr>
              <w:t>ذ</w:t>
            </w:r>
            <w:r w:rsidR="00B14769">
              <w:rPr>
                <w:rFonts w:asciiTheme="majorBidi" w:hAnsiTheme="majorBidi" w:cstheme="majorBidi" w:hint="cs"/>
                <w:rtl/>
              </w:rPr>
              <w:t xml:space="preserve">ج </w:t>
            </w:r>
            <w:r w:rsidR="00E706D8">
              <w:rPr>
                <w:rFonts w:asciiTheme="majorBidi" w:hAnsiTheme="majorBidi" w:cstheme="majorBidi" w:hint="cs"/>
                <w:rtl/>
              </w:rPr>
              <w:t>تغذية</w:t>
            </w:r>
            <w:r w:rsidR="00B14769">
              <w:rPr>
                <w:rFonts w:asciiTheme="majorBidi" w:hAnsiTheme="majorBidi" w:cstheme="majorBidi" w:hint="cs"/>
                <w:rtl/>
              </w:rPr>
              <w:t xml:space="preserve"> موجود مسبقاً</w:t>
            </w:r>
          </w:p>
        </w:tc>
        <w:tc>
          <w:tcPr>
            <w:tcW w:w="1999" w:type="dxa"/>
            <w:vAlign w:val="center"/>
          </w:tcPr>
          <w:p w14:paraId="020FAFE4" w14:textId="77777777" w:rsidR="00B14769" w:rsidRDefault="00AD55DA" w:rsidP="00980AA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يشترط وجود نموذج في جدول النماذج لظهور هذا الخيار</w:t>
            </w:r>
          </w:p>
          <w:p w14:paraId="277FFEE8" w14:textId="27708A93" w:rsidR="00C018CA" w:rsidRPr="0013635E" w:rsidRDefault="00C018CA" w:rsidP="00C018CA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 xml:space="preserve">يختفي هذا الخيار بعد الضغط على </w:t>
            </w:r>
            <w:r w:rsidR="003E2CF2">
              <w:rPr>
                <w:rFonts w:asciiTheme="majorBidi" w:hAnsiTheme="majorBidi" w:cstheme="majorBidi" w:hint="cs"/>
                <w:rtl/>
              </w:rPr>
              <w:t>تعديل</w:t>
            </w:r>
          </w:p>
        </w:tc>
      </w:tr>
      <w:tr w:rsidR="00B14769" w:rsidRPr="0013635E" w14:paraId="7D695777" w14:textId="77777777" w:rsidTr="00B14769">
        <w:trPr>
          <w:jc w:val="center"/>
        </w:trPr>
        <w:tc>
          <w:tcPr>
            <w:tcW w:w="2238" w:type="dxa"/>
            <w:vAlign w:val="center"/>
          </w:tcPr>
          <w:p w14:paraId="0C3E9FD5" w14:textId="75376C74" w:rsidR="00B14769" w:rsidRPr="0013635E" w:rsidRDefault="00B14769" w:rsidP="00980AA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 w:rsidRPr="0013635E">
              <w:rPr>
                <w:rFonts w:asciiTheme="majorBidi" w:hAnsiTheme="majorBidi" w:cstheme="majorBidi"/>
                <w:rtl/>
              </w:rPr>
              <w:t>حفظ</w:t>
            </w:r>
          </w:p>
        </w:tc>
        <w:tc>
          <w:tcPr>
            <w:tcW w:w="1346" w:type="dxa"/>
            <w:vAlign w:val="center"/>
          </w:tcPr>
          <w:p w14:paraId="59865F02" w14:textId="6A4886BD" w:rsidR="00B14769" w:rsidRPr="0013635E" w:rsidRDefault="00B14769" w:rsidP="00980AAF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13635E">
              <w:rPr>
                <w:rFonts w:asciiTheme="majorBidi" w:hAnsiTheme="majorBidi" w:cstheme="majorBidi"/>
              </w:rPr>
              <w:t>BUTTON</w:t>
            </w:r>
          </w:p>
        </w:tc>
        <w:tc>
          <w:tcPr>
            <w:tcW w:w="5176" w:type="dxa"/>
            <w:vAlign w:val="center"/>
          </w:tcPr>
          <w:p w14:paraId="418758FA" w14:textId="4334054E" w:rsidR="00B14769" w:rsidRPr="0013635E" w:rsidRDefault="003E2CF2" w:rsidP="00980AA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</w:rPr>
              <w:t>في عامود خيارات</w:t>
            </w:r>
            <w:r>
              <w:rPr>
                <w:rFonts w:asciiTheme="majorBidi" w:hAnsiTheme="majorBidi" w:cstheme="majorBidi"/>
                <w:rtl/>
              </w:rPr>
              <w:br/>
            </w:r>
            <w:r w:rsidR="00B14769" w:rsidRPr="0013635E">
              <w:rPr>
                <w:rFonts w:asciiTheme="majorBidi" w:hAnsiTheme="majorBidi" w:cstheme="majorBidi"/>
                <w:rtl/>
              </w:rPr>
              <w:t xml:space="preserve">لحفظ </w:t>
            </w:r>
            <w:r w:rsidR="00AD55DA">
              <w:rPr>
                <w:rFonts w:asciiTheme="majorBidi" w:hAnsiTheme="majorBidi" w:cstheme="majorBidi" w:hint="cs"/>
                <w:rtl/>
              </w:rPr>
              <w:t>التعديلات</w:t>
            </w:r>
            <w:r w:rsidR="00B14769" w:rsidRPr="0013635E">
              <w:rPr>
                <w:rFonts w:asciiTheme="majorBidi" w:hAnsiTheme="majorBidi" w:cstheme="majorBidi"/>
                <w:rtl/>
              </w:rPr>
              <w:t xml:space="preserve"> في الجدول</w:t>
            </w:r>
          </w:p>
        </w:tc>
        <w:tc>
          <w:tcPr>
            <w:tcW w:w="1999" w:type="dxa"/>
            <w:vAlign w:val="center"/>
          </w:tcPr>
          <w:p w14:paraId="006D552D" w14:textId="3B96874B" w:rsidR="00B14769" w:rsidRPr="0013635E" w:rsidRDefault="003E2CF2" w:rsidP="00980AA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يظهر فقط بعد الضغط على زر تعديل</w:t>
            </w:r>
            <w:r>
              <w:rPr>
                <w:rFonts w:asciiTheme="majorBidi" w:hAnsiTheme="majorBidi" w:cstheme="majorBidi"/>
                <w:rtl/>
              </w:rPr>
              <w:br/>
            </w:r>
            <w:r w:rsidR="00B14769">
              <w:rPr>
                <w:rFonts w:asciiTheme="majorBidi" w:hAnsiTheme="majorBidi" w:cstheme="majorBidi" w:hint="cs"/>
                <w:rtl/>
              </w:rPr>
              <w:t>يتم الحفظ فقط في حالة تعبئة جميع الحقول الإجبارية</w:t>
            </w:r>
          </w:p>
        </w:tc>
      </w:tr>
      <w:tr w:rsidR="00B14769" w:rsidRPr="0013635E" w14:paraId="75CEA740" w14:textId="77777777" w:rsidTr="00B14769">
        <w:trPr>
          <w:jc w:val="center"/>
        </w:trPr>
        <w:tc>
          <w:tcPr>
            <w:tcW w:w="2238" w:type="dxa"/>
            <w:vAlign w:val="center"/>
          </w:tcPr>
          <w:p w14:paraId="4D4D724F" w14:textId="7B65F060" w:rsidR="00B14769" w:rsidRPr="0013635E" w:rsidRDefault="00B14769" w:rsidP="00980AA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lastRenderedPageBreak/>
              <w:t>إلغاء التعديلات</w:t>
            </w:r>
          </w:p>
        </w:tc>
        <w:tc>
          <w:tcPr>
            <w:tcW w:w="1346" w:type="dxa"/>
            <w:vAlign w:val="center"/>
          </w:tcPr>
          <w:p w14:paraId="2F270C4E" w14:textId="10C38C69" w:rsidR="00B14769" w:rsidRPr="0013635E" w:rsidRDefault="00B14769" w:rsidP="00980AA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 w:rsidRPr="0013635E">
              <w:rPr>
                <w:rFonts w:asciiTheme="majorBidi" w:hAnsiTheme="majorBidi" w:cstheme="majorBidi"/>
              </w:rPr>
              <w:t>BUTTON</w:t>
            </w:r>
          </w:p>
        </w:tc>
        <w:tc>
          <w:tcPr>
            <w:tcW w:w="5176" w:type="dxa"/>
            <w:vAlign w:val="center"/>
          </w:tcPr>
          <w:p w14:paraId="60D3ADFF" w14:textId="4CAAEC04" w:rsidR="00B14769" w:rsidRPr="0013635E" w:rsidRDefault="003E2CF2" w:rsidP="00980AA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</w:rPr>
              <w:t>في عامود خيارات</w:t>
            </w:r>
            <w:r>
              <w:rPr>
                <w:rFonts w:asciiTheme="majorBidi" w:hAnsiTheme="majorBidi" w:cstheme="majorBidi"/>
                <w:rtl/>
              </w:rPr>
              <w:br/>
            </w:r>
            <w:r w:rsidR="00B14769">
              <w:rPr>
                <w:rFonts w:asciiTheme="majorBidi" w:hAnsiTheme="majorBidi" w:cstheme="majorBidi" w:hint="cs"/>
                <w:rtl/>
              </w:rPr>
              <w:t>لإلغاء التعديلات</w:t>
            </w:r>
          </w:p>
        </w:tc>
        <w:tc>
          <w:tcPr>
            <w:tcW w:w="1999" w:type="dxa"/>
            <w:vAlign w:val="center"/>
          </w:tcPr>
          <w:p w14:paraId="33C709C5" w14:textId="258688B1" w:rsidR="003E2CF2" w:rsidRPr="0013635E" w:rsidRDefault="003E2CF2" w:rsidP="003E2CF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يظهر فقط بعد الضغط على زر تعديل</w:t>
            </w:r>
          </w:p>
        </w:tc>
      </w:tr>
      <w:tr w:rsidR="00B14769" w:rsidRPr="0013635E" w14:paraId="7E41CFFF" w14:textId="77777777" w:rsidTr="00B14769">
        <w:trPr>
          <w:jc w:val="center"/>
        </w:trPr>
        <w:tc>
          <w:tcPr>
            <w:tcW w:w="2238" w:type="dxa"/>
            <w:vAlign w:val="center"/>
          </w:tcPr>
          <w:p w14:paraId="13F3368B" w14:textId="38EE6399" w:rsidR="00B14769" w:rsidRPr="0013635E" w:rsidRDefault="00B14769" w:rsidP="00980AA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إنشاء</w:t>
            </w:r>
            <w:r w:rsidRPr="0013635E">
              <w:rPr>
                <w:rFonts w:asciiTheme="majorBidi" w:hAnsiTheme="majorBidi" w:cstheme="majorBidi"/>
                <w:rtl/>
              </w:rPr>
              <w:t xml:space="preserve"> نموذج</w:t>
            </w:r>
          </w:p>
        </w:tc>
        <w:tc>
          <w:tcPr>
            <w:tcW w:w="1346" w:type="dxa"/>
            <w:vAlign w:val="center"/>
          </w:tcPr>
          <w:p w14:paraId="7480225F" w14:textId="2C6FBB0D" w:rsidR="00B14769" w:rsidRPr="0013635E" w:rsidRDefault="00B14769" w:rsidP="00980AA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 w:rsidRPr="0013635E">
              <w:rPr>
                <w:rFonts w:asciiTheme="majorBidi" w:hAnsiTheme="majorBidi" w:cstheme="majorBidi"/>
              </w:rPr>
              <w:t>BUTTON</w:t>
            </w:r>
          </w:p>
        </w:tc>
        <w:tc>
          <w:tcPr>
            <w:tcW w:w="5176" w:type="dxa"/>
            <w:vAlign w:val="center"/>
          </w:tcPr>
          <w:p w14:paraId="6F0E57C6" w14:textId="1BEDCA48" w:rsidR="00B14769" w:rsidRPr="0013635E" w:rsidRDefault="003E2CF2" w:rsidP="00980AA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أسفل الصفحة</w:t>
            </w:r>
            <w:r>
              <w:rPr>
                <w:rFonts w:asciiTheme="majorBidi" w:hAnsiTheme="majorBidi" w:cstheme="majorBidi"/>
                <w:rtl/>
                <w:lang w:bidi="ar-SY"/>
              </w:rPr>
              <w:br/>
            </w:r>
            <w:r w:rsidR="00B14769">
              <w:rPr>
                <w:rFonts w:asciiTheme="majorBidi" w:hAnsiTheme="majorBidi" w:cstheme="majorBidi" w:hint="cs"/>
                <w:rtl/>
                <w:lang w:bidi="ar-SY"/>
              </w:rPr>
              <w:t>لإنشاء</w:t>
            </w:r>
            <w:r w:rsidR="00B14769" w:rsidRPr="0013635E">
              <w:rPr>
                <w:rFonts w:asciiTheme="majorBidi" w:hAnsiTheme="majorBidi" w:cstheme="majorBidi"/>
                <w:rtl/>
                <w:lang w:bidi="ar-SY"/>
              </w:rPr>
              <w:t xml:space="preserve"> نموذج جديد</w:t>
            </w:r>
          </w:p>
        </w:tc>
        <w:tc>
          <w:tcPr>
            <w:tcW w:w="1999" w:type="dxa"/>
            <w:vAlign w:val="center"/>
          </w:tcPr>
          <w:p w14:paraId="144A378D" w14:textId="746E2852" w:rsidR="00B14769" w:rsidRPr="0013635E" w:rsidRDefault="003E2CF2" w:rsidP="00980AA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يختفي هذا الزر عند الضغط على زر تعديل لأي من سطور الجدول</w:t>
            </w:r>
          </w:p>
        </w:tc>
      </w:tr>
      <w:tr w:rsidR="003E2CF2" w:rsidRPr="0013635E" w14:paraId="1C1616DA" w14:textId="77777777" w:rsidTr="00B14769">
        <w:trPr>
          <w:jc w:val="center"/>
        </w:trPr>
        <w:tc>
          <w:tcPr>
            <w:tcW w:w="2238" w:type="dxa"/>
            <w:vAlign w:val="center"/>
          </w:tcPr>
          <w:p w14:paraId="07D108B6" w14:textId="7B4E91AD" w:rsidR="003E2CF2" w:rsidRDefault="003E2CF2" w:rsidP="00980AA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حذف</w:t>
            </w:r>
          </w:p>
        </w:tc>
        <w:tc>
          <w:tcPr>
            <w:tcW w:w="1346" w:type="dxa"/>
            <w:vAlign w:val="center"/>
          </w:tcPr>
          <w:p w14:paraId="7947D706" w14:textId="60F76FEF" w:rsidR="003E2CF2" w:rsidRPr="0013635E" w:rsidRDefault="003E2CF2" w:rsidP="00980AAF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BUTTON</w:t>
            </w:r>
          </w:p>
        </w:tc>
        <w:tc>
          <w:tcPr>
            <w:tcW w:w="5176" w:type="dxa"/>
            <w:vAlign w:val="center"/>
          </w:tcPr>
          <w:p w14:paraId="4A1D1D54" w14:textId="77777777" w:rsidR="003E2CF2" w:rsidRDefault="003E2CF2" w:rsidP="00980AA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في عامود خيارات</w:t>
            </w:r>
          </w:p>
          <w:p w14:paraId="54110820" w14:textId="1382725F" w:rsidR="003E2CF2" w:rsidRDefault="003E2CF2" w:rsidP="003E2CF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لحذف النموذج الموجود مسبقاً</w:t>
            </w:r>
            <w:r>
              <w:rPr>
                <w:rFonts w:asciiTheme="majorBidi" w:hAnsiTheme="majorBidi" w:cstheme="majorBidi"/>
                <w:rtl/>
                <w:lang w:bidi="ar-SY"/>
              </w:rPr>
              <w:br/>
            </w:r>
            <w:r>
              <w:rPr>
                <w:rFonts w:asciiTheme="majorBidi" w:hAnsiTheme="majorBidi" w:cstheme="majorBidi"/>
                <w:lang w:bidi="ar-SY"/>
              </w:rPr>
              <w:t xml:space="preserve">Ref to </w:t>
            </w:r>
            <w:r>
              <w:rPr>
                <w:noProof/>
                <w:lang w:bidi="ar-SY"/>
              </w:rPr>
              <w:t>UC.1 FR.3</w:t>
            </w:r>
          </w:p>
        </w:tc>
        <w:tc>
          <w:tcPr>
            <w:tcW w:w="1999" w:type="dxa"/>
            <w:vAlign w:val="center"/>
          </w:tcPr>
          <w:p w14:paraId="5DC1AAED" w14:textId="77777777" w:rsidR="003E2CF2" w:rsidRDefault="003E2CF2" w:rsidP="003E2CF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يشترط وجود نموذج في جدول النماذج لظهور هذا الخيار</w:t>
            </w:r>
          </w:p>
          <w:p w14:paraId="2C7192B6" w14:textId="6A2A5FDD" w:rsidR="003E2CF2" w:rsidRDefault="003E2CF2" w:rsidP="00980AA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يختفي الزر في حال الضغط على زر تعديل</w:t>
            </w:r>
          </w:p>
        </w:tc>
      </w:tr>
      <w:tr w:rsidR="00B14769" w:rsidRPr="0013635E" w14:paraId="5CF105A9" w14:textId="77777777" w:rsidTr="00B14769">
        <w:trPr>
          <w:jc w:val="center"/>
        </w:trPr>
        <w:tc>
          <w:tcPr>
            <w:tcW w:w="2238" w:type="dxa"/>
            <w:vAlign w:val="center"/>
          </w:tcPr>
          <w:p w14:paraId="56D3A602" w14:textId="5567ACBA" w:rsidR="00B14769" w:rsidRPr="0013635E" w:rsidRDefault="00B14769" w:rsidP="00980AA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عودة</w:t>
            </w:r>
            <w:r>
              <w:rPr>
                <w:rFonts w:asciiTheme="majorBidi" w:hAnsiTheme="majorBidi" w:cstheme="majorBidi"/>
                <w:rtl/>
              </w:rPr>
              <w:br/>
            </w:r>
            <w:r>
              <w:rPr>
                <w:rFonts w:asciiTheme="majorBidi" w:hAnsiTheme="majorBidi" w:cstheme="majorBidi" w:hint="cs"/>
                <w:rtl/>
              </w:rPr>
              <w:t>(</w:t>
            </w:r>
            <w:r>
              <w:rPr>
                <w:rFonts w:hint="cs"/>
                <w:noProof/>
                <w:rtl/>
                <w:lang w:bidi="ar-SY"/>
              </w:rPr>
              <w:t>أثناء عملية تعديل النموذج)</w:t>
            </w:r>
          </w:p>
        </w:tc>
        <w:tc>
          <w:tcPr>
            <w:tcW w:w="1346" w:type="dxa"/>
            <w:vAlign w:val="center"/>
          </w:tcPr>
          <w:p w14:paraId="1094831B" w14:textId="055A2E98" w:rsidR="00B14769" w:rsidRPr="0013635E" w:rsidRDefault="00B14769" w:rsidP="00980AA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/>
              </w:rPr>
              <w:t>BUTTON</w:t>
            </w:r>
          </w:p>
        </w:tc>
        <w:tc>
          <w:tcPr>
            <w:tcW w:w="5176" w:type="dxa"/>
            <w:vAlign w:val="center"/>
          </w:tcPr>
          <w:p w14:paraId="52FE5E82" w14:textId="2D993EF2" w:rsidR="00B14769" w:rsidRPr="0013635E" w:rsidRDefault="003E2CF2" w:rsidP="00980AA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إلغاء التعديلات دون حفظ أي منها</w:t>
            </w:r>
          </w:p>
        </w:tc>
        <w:tc>
          <w:tcPr>
            <w:tcW w:w="1999" w:type="dxa"/>
            <w:vAlign w:val="center"/>
          </w:tcPr>
          <w:p w14:paraId="037C91C6" w14:textId="6B10A2DA" w:rsidR="00B14769" w:rsidRPr="0013635E" w:rsidRDefault="003E2CF2" w:rsidP="00980AA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-</w:t>
            </w:r>
          </w:p>
        </w:tc>
      </w:tr>
      <w:tr w:rsidR="00B14769" w:rsidRPr="0013635E" w14:paraId="2BE1BFD4" w14:textId="77777777" w:rsidTr="00B14769">
        <w:trPr>
          <w:jc w:val="center"/>
        </w:trPr>
        <w:tc>
          <w:tcPr>
            <w:tcW w:w="2238" w:type="dxa"/>
            <w:vAlign w:val="center"/>
          </w:tcPr>
          <w:p w14:paraId="262E3081" w14:textId="6FBA3A95" w:rsidR="00B14769" w:rsidRPr="0013635E" w:rsidRDefault="00B14769" w:rsidP="00980AA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عودة</w:t>
            </w:r>
            <w:r>
              <w:rPr>
                <w:rFonts w:asciiTheme="majorBidi" w:hAnsiTheme="majorBidi" w:cstheme="majorBidi"/>
                <w:rtl/>
              </w:rPr>
              <w:br/>
            </w:r>
            <w:r>
              <w:rPr>
                <w:rFonts w:hint="cs"/>
                <w:noProof/>
                <w:rtl/>
                <w:lang w:bidi="ar-SY"/>
              </w:rPr>
              <w:t>(بعد إتمام عملية تعديل النموذج)</w:t>
            </w:r>
          </w:p>
        </w:tc>
        <w:tc>
          <w:tcPr>
            <w:tcW w:w="1346" w:type="dxa"/>
            <w:vAlign w:val="center"/>
          </w:tcPr>
          <w:p w14:paraId="55077EDB" w14:textId="56665D44" w:rsidR="00B14769" w:rsidRPr="0013635E" w:rsidRDefault="00B14769" w:rsidP="00980AA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/>
              </w:rPr>
              <w:t>BUTTON</w:t>
            </w:r>
          </w:p>
        </w:tc>
        <w:tc>
          <w:tcPr>
            <w:tcW w:w="5176" w:type="dxa"/>
            <w:vAlign w:val="center"/>
          </w:tcPr>
          <w:p w14:paraId="126140AC" w14:textId="6EDB71E5" w:rsidR="00B14769" w:rsidRPr="0013635E" w:rsidRDefault="003E2CF2" w:rsidP="00980AA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العودة إلى الصفحة الرئيسية</w:t>
            </w:r>
          </w:p>
        </w:tc>
        <w:tc>
          <w:tcPr>
            <w:tcW w:w="1999" w:type="dxa"/>
            <w:vAlign w:val="center"/>
          </w:tcPr>
          <w:p w14:paraId="37FACEF1" w14:textId="58E4B8BF" w:rsidR="00B14769" w:rsidRPr="0013635E" w:rsidRDefault="00B14769" w:rsidP="00980AA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-</w:t>
            </w:r>
          </w:p>
        </w:tc>
      </w:tr>
    </w:tbl>
    <w:p w14:paraId="49596C71" w14:textId="3C31E4F3" w:rsidR="00A70532" w:rsidRDefault="00A70532" w:rsidP="001E5E51">
      <w:pPr>
        <w:tabs>
          <w:tab w:val="left" w:pos="180"/>
        </w:tabs>
        <w:bidi/>
        <w:spacing w:after="160" w:line="276" w:lineRule="auto"/>
        <w:jc w:val="left"/>
        <w:rPr>
          <w:rFonts w:asciiTheme="minorBidi" w:eastAsia="Calibri" w:hAnsiTheme="minorBidi"/>
          <w:rtl/>
        </w:rPr>
      </w:pPr>
      <w:r>
        <w:rPr>
          <w:rFonts w:asciiTheme="minorBidi" w:eastAsia="Calibri" w:hAnsiTheme="minorBidi"/>
          <w:rtl/>
        </w:rPr>
        <w:br w:type="page"/>
      </w:r>
    </w:p>
    <w:p w14:paraId="0409A9C7" w14:textId="77777777" w:rsidR="00991759" w:rsidRDefault="00991759" w:rsidP="00991759">
      <w:pPr>
        <w:bidi/>
        <w:jc w:val="left"/>
        <w:rPr>
          <w:rtl/>
          <w:lang w:eastAsia="en-GB"/>
        </w:rPr>
      </w:pPr>
    </w:p>
    <w:p w14:paraId="01C2DC3D" w14:textId="77777777" w:rsidR="00991759" w:rsidRPr="00262B11" w:rsidRDefault="00991759" w:rsidP="00991759">
      <w:pPr>
        <w:bidi/>
        <w:jc w:val="left"/>
        <w:rPr>
          <w:lang w:eastAsia="en-GB"/>
        </w:rPr>
      </w:pPr>
    </w:p>
    <w:tbl>
      <w:tblPr>
        <w:tblStyle w:val="TableGrid"/>
        <w:bidiVisual/>
        <w:tblW w:w="10654" w:type="dxa"/>
        <w:tblLook w:val="04A0" w:firstRow="1" w:lastRow="0" w:firstColumn="1" w:lastColumn="0" w:noHBand="0" w:noVBand="1"/>
      </w:tblPr>
      <w:tblGrid>
        <w:gridCol w:w="2540"/>
        <w:gridCol w:w="828"/>
        <w:gridCol w:w="7286"/>
      </w:tblGrid>
      <w:tr w:rsidR="00991759" w14:paraId="62F0091D" w14:textId="77777777" w:rsidTr="004E278F">
        <w:tc>
          <w:tcPr>
            <w:tcW w:w="2540" w:type="dxa"/>
            <w:shd w:val="clear" w:color="auto" w:fill="BFBFBF"/>
            <w:vAlign w:val="center"/>
          </w:tcPr>
          <w:p w14:paraId="2B87B254" w14:textId="7D86184B" w:rsidR="00991759" w:rsidRDefault="00991759" w:rsidP="00991759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الرقم التعريفي للإجراء</w:t>
            </w:r>
          </w:p>
        </w:tc>
        <w:tc>
          <w:tcPr>
            <w:tcW w:w="8114" w:type="dxa"/>
            <w:gridSpan w:val="2"/>
            <w:vAlign w:val="center"/>
          </w:tcPr>
          <w:p w14:paraId="0FD113C4" w14:textId="21085AB7" w:rsidR="00991759" w:rsidRDefault="000E5E48" w:rsidP="00991759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lang w:bidi="ar-SY"/>
              </w:rPr>
            </w:pPr>
            <w:r>
              <w:rPr>
                <w:noProof/>
                <w:lang w:bidi="ar-SY"/>
              </w:rPr>
              <w:t>UC</w:t>
            </w:r>
            <w:r w:rsidR="00991759">
              <w:rPr>
                <w:noProof/>
                <w:lang w:bidi="ar-SY"/>
              </w:rPr>
              <w:t>.</w:t>
            </w:r>
            <w:r w:rsidR="00A56052">
              <w:rPr>
                <w:noProof/>
                <w:lang w:bidi="ar-SY"/>
              </w:rPr>
              <w:t>1 FR.3</w:t>
            </w:r>
          </w:p>
        </w:tc>
      </w:tr>
      <w:tr w:rsidR="00991759" w14:paraId="59BF95C4" w14:textId="77777777" w:rsidTr="004E278F">
        <w:tc>
          <w:tcPr>
            <w:tcW w:w="2540" w:type="dxa"/>
            <w:shd w:val="clear" w:color="auto" w:fill="BFBFBF"/>
            <w:vAlign w:val="center"/>
          </w:tcPr>
          <w:p w14:paraId="2D9A7F3E" w14:textId="357029E1" w:rsidR="00991759" w:rsidRPr="00687DB3" w:rsidRDefault="00991759" w:rsidP="00991759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المسمى</w:t>
            </w:r>
          </w:p>
        </w:tc>
        <w:tc>
          <w:tcPr>
            <w:tcW w:w="8114" w:type="dxa"/>
            <w:gridSpan w:val="2"/>
            <w:vAlign w:val="center"/>
          </w:tcPr>
          <w:p w14:paraId="1B1041F8" w14:textId="78B9F729" w:rsidR="00991759" w:rsidRDefault="00991759" w:rsidP="00991759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 xml:space="preserve">حذف نموذج </w:t>
            </w:r>
            <w:r w:rsidR="00E706D8">
              <w:rPr>
                <w:rFonts w:hint="cs"/>
                <w:noProof/>
                <w:rtl/>
                <w:lang w:bidi="ar-SY"/>
              </w:rPr>
              <w:t>تغذية</w:t>
            </w:r>
          </w:p>
        </w:tc>
      </w:tr>
      <w:tr w:rsidR="00991759" w14:paraId="3A386A0E" w14:textId="77777777" w:rsidTr="004E278F">
        <w:tc>
          <w:tcPr>
            <w:tcW w:w="2540" w:type="dxa"/>
            <w:shd w:val="clear" w:color="auto" w:fill="BFBFBF"/>
            <w:vAlign w:val="center"/>
          </w:tcPr>
          <w:p w14:paraId="25E175C4" w14:textId="361226D5" w:rsidR="00991759" w:rsidRPr="00687DB3" w:rsidRDefault="00991759" w:rsidP="00991759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الوصف</w:t>
            </w:r>
          </w:p>
        </w:tc>
        <w:tc>
          <w:tcPr>
            <w:tcW w:w="8114" w:type="dxa"/>
            <w:gridSpan w:val="2"/>
            <w:vAlign w:val="center"/>
          </w:tcPr>
          <w:p w14:paraId="556FB9D1" w14:textId="7C899C02" w:rsidR="00991759" w:rsidRPr="00A95C5A" w:rsidRDefault="00991759" w:rsidP="00991759">
            <w:pPr>
              <w:bidi/>
              <w:spacing w:line="276" w:lineRule="auto"/>
              <w:jc w:val="center"/>
              <w:rPr>
                <w:rFonts w:asciiTheme="minorBidi" w:eastAsia="Calibri" w:hAnsiTheme="minorBidi"/>
                <w:lang w:bidi="ar-SY"/>
              </w:rPr>
            </w:pPr>
            <w:r w:rsidRPr="00A95C5A">
              <w:rPr>
                <w:rFonts w:asciiTheme="minorBidi" w:eastAsia="Calibri" w:hAnsiTheme="minorBidi"/>
                <w:rtl/>
              </w:rPr>
              <w:t xml:space="preserve">تمكين </w:t>
            </w:r>
            <w:r w:rsidR="00724393">
              <w:rPr>
                <w:rFonts w:asciiTheme="minorBidi" w:eastAsia="Calibri" w:hAnsiTheme="minorBidi"/>
                <w:rtl/>
              </w:rPr>
              <w:t>عضو قسم التغذية المدرسية-الوزارة</w:t>
            </w:r>
            <w:r w:rsidRPr="00A95C5A">
              <w:rPr>
                <w:rFonts w:asciiTheme="minorBidi" w:eastAsia="Calibri" w:hAnsiTheme="minorBidi"/>
                <w:rtl/>
              </w:rPr>
              <w:t xml:space="preserve"> من </w:t>
            </w:r>
            <w:r>
              <w:rPr>
                <w:rFonts w:asciiTheme="minorBidi" w:eastAsia="Calibri" w:hAnsiTheme="minorBidi" w:hint="cs"/>
                <w:rtl/>
              </w:rPr>
              <w:t>حذف</w:t>
            </w:r>
            <w:r w:rsidRPr="00A95C5A">
              <w:rPr>
                <w:rFonts w:asciiTheme="minorBidi" w:eastAsia="Calibri" w:hAnsiTheme="minorBidi"/>
                <w:rtl/>
              </w:rPr>
              <w:t xml:space="preserve"> نماذج </w:t>
            </w:r>
            <w:r w:rsidR="003A4C96">
              <w:rPr>
                <w:rFonts w:asciiTheme="minorBidi" w:eastAsia="Calibri" w:hAnsiTheme="minorBidi" w:hint="cs"/>
                <w:rtl/>
              </w:rPr>
              <w:t>التغذية</w:t>
            </w:r>
            <w:r>
              <w:rPr>
                <w:rFonts w:asciiTheme="minorBidi" w:eastAsia="Calibri" w:hAnsiTheme="minorBidi" w:hint="cs"/>
                <w:rtl/>
              </w:rPr>
              <w:t xml:space="preserve"> المحفوظة مسبقاً</w:t>
            </w:r>
            <w:r w:rsidR="00604A79">
              <w:rPr>
                <w:rFonts w:asciiTheme="minorBidi" w:eastAsia="Calibri" w:hAnsiTheme="minorBidi" w:hint="cs"/>
                <w:rtl/>
              </w:rPr>
              <w:t xml:space="preserve"> في حال لم يعد قيد الاستعمال</w:t>
            </w:r>
            <w:r w:rsidR="00130824">
              <w:rPr>
                <w:rFonts w:asciiTheme="minorBidi" w:eastAsia="Calibri" w:hAnsiTheme="minorBidi" w:hint="cs"/>
                <w:rtl/>
              </w:rPr>
              <w:t xml:space="preserve"> أو لأي سبب آخر</w:t>
            </w:r>
          </w:p>
        </w:tc>
      </w:tr>
      <w:tr w:rsidR="00991759" w14:paraId="0F631893" w14:textId="77777777" w:rsidTr="004E278F">
        <w:tc>
          <w:tcPr>
            <w:tcW w:w="2540" w:type="dxa"/>
            <w:shd w:val="clear" w:color="auto" w:fill="BFBFBF"/>
            <w:vAlign w:val="center"/>
          </w:tcPr>
          <w:p w14:paraId="214980D7" w14:textId="68421691" w:rsidR="00991759" w:rsidRPr="00687DB3" w:rsidRDefault="00991759" w:rsidP="00991759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مجموعات المستخدمين</w:t>
            </w:r>
          </w:p>
        </w:tc>
        <w:tc>
          <w:tcPr>
            <w:tcW w:w="8114" w:type="dxa"/>
            <w:gridSpan w:val="2"/>
            <w:vAlign w:val="center"/>
          </w:tcPr>
          <w:p w14:paraId="1BE08536" w14:textId="2DBB063E" w:rsidR="00991759" w:rsidRDefault="00724393" w:rsidP="00991759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عضو قسم التغذية المدرسية-الوزارة</w:t>
            </w:r>
          </w:p>
        </w:tc>
      </w:tr>
      <w:tr w:rsidR="00991759" w14:paraId="3DD4CE8A" w14:textId="77777777" w:rsidTr="004E278F">
        <w:tc>
          <w:tcPr>
            <w:tcW w:w="2540" w:type="dxa"/>
            <w:shd w:val="clear" w:color="auto" w:fill="BFBFBF"/>
            <w:vAlign w:val="center"/>
          </w:tcPr>
          <w:p w14:paraId="67B27C78" w14:textId="77777777" w:rsidR="00991759" w:rsidRPr="00687DB3" w:rsidRDefault="00991759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الشروط المسبقة</w:t>
            </w:r>
          </w:p>
        </w:tc>
        <w:tc>
          <w:tcPr>
            <w:tcW w:w="8114" w:type="dxa"/>
            <w:gridSpan w:val="2"/>
            <w:vAlign w:val="center"/>
          </w:tcPr>
          <w:p w14:paraId="455DE2DB" w14:textId="67D8BEEA" w:rsidR="00991759" w:rsidRDefault="00991759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 xml:space="preserve">وجود نموذج غذائي تمت إضافته مسبقاً في جدول نماذج </w:t>
            </w:r>
            <w:r w:rsidR="008334EF">
              <w:rPr>
                <w:rFonts w:hint="cs"/>
                <w:noProof/>
                <w:rtl/>
                <w:lang w:bidi="ar-SY"/>
              </w:rPr>
              <w:t>التغذية المدرسية</w:t>
            </w:r>
          </w:p>
        </w:tc>
      </w:tr>
      <w:tr w:rsidR="00991759" w14:paraId="4EDC23FD" w14:textId="77777777" w:rsidTr="004E278F">
        <w:trPr>
          <w:trHeight w:val="297"/>
        </w:trPr>
        <w:tc>
          <w:tcPr>
            <w:tcW w:w="2540" w:type="dxa"/>
            <w:vMerge w:val="restart"/>
            <w:shd w:val="clear" w:color="auto" w:fill="BFBFBF"/>
            <w:vAlign w:val="center"/>
          </w:tcPr>
          <w:p w14:paraId="28045BF3" w14:textId="77777777" w:rsidR="00991759" w:rsidRPr="00687DB3" w:rsidRDefault="00991759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آلية السير الرئيسية</w:t>
            </w:r>
          </w:p>
        </w:tc>
        <w:tc>
          <w:tcPr>
            <w:tcW w:w="828" w:type="dxa"/>
            <w:vAlign w:val="center"/>
          </w:tcPr>
          <w:p w14:paraId="4A484E9F" w14:textId="77777777" w:rsidR="00991759" w:rsidRPr="0034483A" w:rsidRDefault="00991759" w:rsidP="00D870F2">
            <w:pPr>
              <w:bidi/>
              <w:spacing w:line="276" w:lineRule="auto"/>
              <w:jc w:val="center"/>
              <w:rPr>
                <w:rFonts w:asciiTheme="minorBidi" w:eastAsia="Calibri" w:hAnsiTheme="minorBidi"/>
                <w:b/>
                <w:bCs/>
                <w:rtl/>
                <w:lang w:bidi="ar-SY"/>
              </w:rPr>
            </w:pPr>
            <w:r w:rsidRPr="0034483A">
              <w:rPr>
                <w:rFonts w:asciiTheme="minorBidi" w:eastAsia="Calibri" w:hAnsiTheme="minorBidi" w:hint="cs"/>
                <w:b/>
                <w:bCs/>
                <w:rtl/>
                <w:lang w:bidi="ar-SY"/>
              </w:rPr>
              <w:t>الترتيب</w:t>
            </w:r>
          </w:p>
        </w:tc>
        <w:tc>
          <w:tcPr>
            <w:tcW w:w="7286" w:type="dxa"/>
            <w:vAlign w:val="center"/>
          </w:tcPr>
          <w:p w14:paraId="52FCFF54" w14:textId="77777777" w:rsidR="00991759" w:rsidRPr="0034483A" w:rsidRDefault="00991759" w:rsidP="00D870F2">
            <w:pPr>
              <w:bidi/>
              <w:spacing w:line="276" w:lineRule="auto"/>
              <w:jc w:val="center"/>
              <w:rPr>
                <w:rFonts w:asciiTheme="minorBidi" w:eastAsia="Calibri" w:hAnsiTheme="minorBidi"/>
                <w:b/>
                <w:bCs/>
                <w:rtl/>
                <w:lang w:bidi="ar-SY"/>
              </w:rPr>
            </w:pPr>
            <w:r w:rsidRPr="0034483A">
              <w:rPr>
                <w:rFonts w:asciiTheme="minorBidi" w:eastAsia="Calibri" w:hAnsiTheme="minorBidi" w:hint="cs"/>
                <w:b/>
                <w:bCs/>
                <w:rtl/>
                <w:lang w:bidi="ar-SY"/>
              </w:rPr>
              <w:t>الإجراء</w:t>
            </w:r>
          </w:p>
        </w:tc>
      </w:tr>
      <w:tr w:rsidR="00991759" w14:paraId="6E275CC7" w14:textId="77777777" w:rsidTr="004E278F">
        <w:trPr>
          <w:trHeight w:val="294"/>
        </w:trPr>
        <w:tc>
          <w:tcPr>
            <w:tcW w:w="2540" w:type="dxa"/>
            <w:vMerge/>
            <w:shd w:val="clear" w:color="auto" w:fill="BFBFBF"/>
            <w:vAlign w:val="center"/>
          </w:tcPr>
          <w:p w14:paraId="6E5D7F05" w14:textId="77777777" w:rsidR="00991759" w:rsidRDefault="00991759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28" w:type="dxa"/>
            <w:vAlign w:val="center"/>
          </w:tcPr>
          <w:p w14:paraId="13DEC20E" w14:textId="77777777" w:rsidR="00991759" w:rsidRDefault="00991759" w:rsidP="00D870F2">
            <w:pPr>
              <w:bidi/>
              <w:spacing w:line="276" w:lineRule="auto"/>
              <w:jc w:val="center"/>
              <w:rPr>
                <w:rFonts w:asciiTheme="minorBidi" w:eastAsia="Calibri" w:hAnsiTheme="minorBidi"/>
                <w:rtl/>
                <w:lang w:bidi="ar-SY"/>
              </w:rPr>
            </w:pPr>
            <w:r>
              <w:rPr>
                <w:rFonts w:asciiTheme="minorBidi" w:eastAsia="Calibri" w:hAnsiTheme="minorBidi" w:hint="cs"/>
                <w:rtl/>
                <w:lang w:bidi="ar-SY"/>
              </w:rPr>
              <w:t>1</w:t>
            </w:r>
          </w:p>
        </w:tc>
        <w:tc>
          <w:tcPr>
            <w:tcW w:w="7286" w:type="dxa"/>
            <w:vAlign w:val="center"/>
          </w:tcPr>
          <w:p w14:paraId="63C74177" w14:textId="6B2E5F30" w:rsidR="00991759" w:rsidRDefault="00991759" w:rsidP="00D870F2">
            <w:pPr>
              <w:bidi/>
              <w:spacing w:line="276" w:lineRule="auto"/>
              <w:jc w:val="left"/>
              <w:rPr>
                <w:rFonts w:asciiTheme="minorBidi" w:eastAsia="Calibri" w:hAnsiTheme="minorBidi"/>
                <w:rtl/>
                <w:lang w:bidi="ar-SY"/>
              </w:rPr>
            </w:pPr>
            <w:r>
              <w:rPr>
                <w:rFonts w:asciiTheme="minorBidi" w:eastAsia="Calibri" w:hAnsiTheme="minorBidi" w:hint="cs"/>
                <w:rtl/>
                <w:lang w:bidi="ar-SY"/>
              </w:rPr>
              <w:t xml:space="preserve">المستخدم يضغط على </w:t>
            </w:r>
            <w:r w:rsidR="001F3C0A">
              <w:rPr>
                <w:rFonts w:asciiTheme="minorBidi" w:eastAsia="Calibri" w:hAnsiTheme="minorBidi" w:hint="cs"/>
                <w:rtl/>
                <w:lang w:bidi="ar-SY"/>
              </w:rPr>
              <w:t>زر</w:t>
            </w:r>
            <w:r>
              <w:rPr>
                <w:rFonts w:asciiTheme="minorBidi" w:eastAsia="Calibri" w:hAnsiTheme="minorBidi" w:hint="cs"/>
                <w:rtl/>
                <w:lang w:bidi="ar-SY"/>
              </w:rPr>
              <w:t xml:space="preserve"> حذف من عامود خيارات من جدول نماذج </w:t>
            </w:r>
            <w:r w:rsidR="008334EF">
              <w:rPr>
                <w:rFonts w:asciiTheme="minorBidi" w:eastAsia="Calibri" w:hAnsiTheme="minorBidi" w:hint="cs"/>
                <w:rtl/>
                <w:lang w:bidi="ar-SY"/>
              </w:rPr>
              <w:t>التغذية المدرسية</w:t>
            </w:r>
          </w:p>
        </w:tc>
      </w:tr>
      <w:tr w:rsidR="00991759" w14:paraId="4DA98C71" w14:textId="77777777" w:rsidTr="004E278F">
        <w:trPr>
          <w:trHeight w:val="294"/>
        </w:trPr>
        <w:tc>
          <w:tcPr>
            <w:tcW w:w="2540" w:type="dxa"/>
            <w:vMerge/>
            <w:shd w:val="clear" w:color="auto" w:fill="BFBFBF"/>
            <w:vAlign w:val="center"/>
          </w:tcPr>
          <w:p w14:paraId="771F235E" w14:textId="77777777" w:rsidR="00991759" w:rsidRDefault="00991759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28" w:type="dxa"/>
            <w:vAlign w:val="center"/>
          </w:tcPr>
          <w:p w14:paraId="009CCEB4" w14:textId="77777777" w:rsidR="00991759" w:rsidRDefault="00991759" w:rsidP="00D870F2">
            <w:pPr>
              <w:bidi/>
              <w:spacing w:line="276" w:lineRule="auto"/>
              <w:jc w:val="center"/>
              <w:rPr>
                <w:rFonts w:asciiTheme="minorBidi" w:eastAsia="Calibri" w:hAnsiTheme="minorBidi"/>
                <w:rtl/>
                <w:lang w:bidi="ar-SY"/>
              </w:rPr>
            </w:pPr>
            <w:r>
              <w:rPr>
                <w:rFonts w:asciiTheme="minorBidi" w:eastAsia="Calibri" w:hAnsiTheme="minorBidi" w:hint="cs"/>
                <w:rtl/>
                <w:lang w:bidi="ar-SY"/>
              </w:rPr>
              <w:t>2</w:t>
            </w:r>
          </w:p>
        </w:tc>
        <w:tc>
          <w:tcPr>
            <w:tcW w:w="7286" w:type="dxa"/>
            <w:vAlign w:val="center"/>
          </w:tcPr>
          <w:p w14:paraId="1AB2851E" w14:textId="47C3AC2E" w:rsidR="00991759" w:rsidRDefault="00991759" w:rsidP="00D870F2">
            <w:pPr>
              <w:bidi/>
              <w:spacing w:line="276" w:lineRule="auto"/>
              <w:jc w:val="left"/>
              <w:rPr>
                <w:rFonts w:asciiTheme="minorBidi" w:eastAsia="Calibri" w:hAnsiTheme="minorBidi"/>
                <w:rtl/>
                <w:lang w:bidi="ar-SY"/>
              </w:rPr>
            </w:pPr>
            <w:r>
              <w:rPr>
                <w:rFonts w:asciiTheme="minorBidi" w:eastAsia="Calibri" w:hAnsiTheme="minorBidi" w:hint="cs"/>
                <w:rtl/>
                <w:lang w:bidi="ar-SY"/>
              </w:rPr>
              <w:t>النظام يظهر رسالة لتأكيد حذف النموذج</w:t>
            </w:r>
            <w:r w:rsidR="001F3C0A">
              <w:rPr>
                <w:rFonts w:asciiTheme="minorBidi" w:eastAsia="Calibri" w:hAnsiTheme="minorBidi" w:hint="cs"/>
                <w:rtl/>
                <w:lang w:bidi="ar-SY"/>
              </w:rPr>
              <w:t>: "هل أنت متأكد من حذف النموذج؟"</w:t>
            </w:r>
          </w:p>
        </w:tc>
      </w:tr>
      <w:tr w:rsidR="00991759" w14:paraId="1032C214" w14:textId="77777777" w:rsidTr="004E278F">
        <w:trPr>
          <w:trHeight w:val="294"/>
        </w:trPr>
        <w:tc>
          <w:tcPr>
            <w:tcW w:w="2540" w:type="dxa"/>
            <w:vMerge/>
            <w:shd w:val="clear" w:color="auto" w:fill="BFBFBF"/>
            <w:vAlign w:val="center"/>
          </w:tcPr>
          <w:p w14:paraId="7C7DA766" w14:textId="77777777" w:rsidR="00991759" w:rsidRDefault="00991759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28" w:type="dxa"/>
            <w:vAlign w:val="center"/>
          </w:tcPr>
          <w:p w14:paraId="7B8BDC34" w14:textId="77777777" w:rsidR="00991759" w:rsidRDefault="00991759" w:rsidP="00D870F2">
            <w:pPr>
              <w:bidi/>
              <w:spacing w:line="276" w:lineRule="auto"/>
              <w:jc w:val="center"/>
              <w:rPr>
                <w:rFonts w:asciiTheme="minorBidi" w:eastAsia="Calibri" w:hAnsiTheme="minorBidi"/>
                <w:rtl/>
                <w:lang w:bidi="ar-SY"/>
              </w:rPr>
            </w:pPr>
            <w:r>
              <w:rPr>
                <w:rFonts w:asciiTheme="minorBidi" w:eastAsia="Calibri" w:hAnsiTheme="minorBidi" w:hint="cs"/>
                <w:rtl/>
                <w:lang w:bidi="ar-SY"/>
              </w:rPr>
              <w:t>3</w:t>
            </w:r>
          </w:p>
        </w:tc>
        <w:tc>
          <w:tcPr>
            <w:tcW w:w="7286" w:type="dxa"/>
            <w:vAlign w:val="center"/>
          </w:tcPr>
          <w:p w14:paraId="148367D3" w14:textId="6182882A" w:rsidR="00991759" w:rsidRDefault="00991759" w:rsidP="00D870F2">
            <w:pPr>
              <w:bidi/>
              <w:spacing w:line="276" w:lineRule="auto"/>
              <w:jc w:val="left"/>
              <w:rPr>
                <w:rFonts w:asciiTheme="minorBidi" w:eastAsia="Calibri" w:hAnsiTheme="minorBidi"/>
                <w:rtl/>
                <w:lang w:bidi="ar-SY"/>
              </w:rPr>
            </w:pPr>
            <w:r>
              <w:rPr>
                <w:rFonts w:asciiTheme="minorBidi" w:eastAsia="Calibri" w:hAnsiTheme="minorBidi" w:hint="cs"/>
                <w:rtl/>
                <w:lang w:bidi="ar-SY"/>
              </w:rPr>
              <w:t>المستخدم يقوم بالضغط على تأكيد الحذف</w:t>
            </w:r>
          </w:p>
        </w:tc>
      </w:tr>
      <w:tr w:rsidR="00991759" w14:paraId="45F083FE" w14:textId="77777777" w:rsidTr="004E278F">
        <w:trPr>
          <w:trHeight w:val="294"/>
        </w:trPr>
        <w:tc>
          <w:tcPr>
            <w:tcW w:w="2540" w:type="dxa"/>
            <w:vMerge/>
            <w:shd w:val="clear" w:color="auto" w:fill="BFBFBF"/>
            <w:vAlign w:val="center"/>
          </w:tcPr>
          <w:p w14:paraId="064C2421" w14:textId="77777777" w:rsidR="00991759" w:rsidRDefault="00991759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28" w:type="dxa"/>
            <w:vAlign w:val="center"/>
          </w:tcPr>
          <w:p w14:paraId="3212B592" w14:textId="77777777" w:rsidR="00991759" w:rsidRDefault="00991759" w:rsidP="00D870F2">
            <w:pPr>
              <w:bidi/>
              <w:spacing w:line="276" w:lineRule="auto"/>
              <w:jc w:val="center"/>
              <w:rPr>
                <w:rFonts w:asciiTheme="minorBidi" w:eastAsia="Calibri" w:hAnsiTheme="minorBidi"/>
                <w:rtl/>
                <w:lang w:bidi="ar-SY"/>
              </w:rPr>
            </w:pPr>
            <w:r>
              <w:rPr>
                <w:rFonts w:asciiTheme="minorBidi" w:eastAsia="Calibri" w:hAnsiTheme="minorBidi" w:hint="cs"/>
                <w:rtl/>
                <w:lang w:bidi="ar-SY"/>
              </w:rPr>
              <w:t>4</w:t>
            </w:r>
          </w:p>
        </w:tc>
        <w:tc>
          <w:tcPr>
            <w:tcW w:w="7286" w:type="dxa"/>
            <w:vAlign w:val="center"/>
          </w:tcPr>
          <w:p w14:paraId="12CC62A1" w14:textId="3175C118" w:rsidR="00991759" w:rsidRDefault="00991759" w:rsidP="00D870F2">
            <w:pPr>
              <w:bidi/>
              <w:spacing w:line="276" w:lineRule="auto"/>
              <w:jc w:val="left"/>
              <w:rPr>
                <w:rFonts w:asciiTheme="minorBidi" w:eastAsia="Calibri" w:hAnsiTheme="minorBidi"/>
                <w:rtl/>
                <w:lang w:bidi="ar-SY"/>
              </w:rPr>
            </w:pPr>
            <w:r>
              <w:rPr>
                <w:rFonts w:asciiTheme="minorBidi" w:eastAsia="Calibri" w:hAnsiTheme="minorBidi" w:hint="cs"/>
                <w:rtl/>
                <w:lang w:bidi="ar-SY"/>
              </w:rPr>
              <w:t xml:space="preserve">النظام يحذف بيانات النموذج من جدول نماذج </w:t>
            </w:r>
            <w:r w:rsidR="008334EF">
              <w:rPr>
                <w:rFonts w:asciiTheme="minorBidi" w:eastAsia="Calibri" w:hAnsiTheme="minorBidi" w:hint="cs"/>
                <w:rtl/>
                <w:lang w:bidi="ar-SY"/>
              </w:rPr>
              <w:t>التغذية المدرسية</w:t>
            </w:r>
          </w:p>
        </w:tc>
      </w:tr>
      <w:tr w:rsidR="00991759" w14:paraId="0A01750B" w14:textId="77777777" w:rsidTr="004E278F">
        <w:tc>
          <w:tcPr>
            <w:tcW w:w="2540" w:type="dxa"/>
            <w:shd w:val="clear" w:color="auto" w:fill="BFBFBF"/>
            <w:vAlign w:val="center"/>
          </w:tcPr>
          <w:p w14:paraId="37048862" w14:textId="77777777" w:rsidR="00991759" w:rsidRDefault="00991759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المخرجات المتوقعة</w:t>
            </w:r>
          </w:p>
        </w:tc>
        <w:tc>
          <w:tcPr>
            <w:tcW w:w="8114" w:type="dxa"/>
            <w:gridSpan w:val="2"/>
            <w:vAlign w:val="center"/>
          </w:tcPr>
          <w:p w14:paraId="43F0DAAA" w14:textId="266B1635" w:rsidR="00991759" w:rsidRDefault="00991759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حذف بيانات نموذج ال</w:t>
            </w:r>
            <w:r w:rsidR="00E706D8">
              <w:rPr>
                <w:rFonts w:hint="cs"/>
                <w:noProof/>
                <w:rtl/>
                <w:lang w:bidi="ar-SY"/>
              </w:rPr>
              <w:t>تغذية</w:t>
            </w:r>
            <w:r>
              <w:rPr>
                <w:rFonts w:hint="cs"/>
                <w:noProof/>
                <w:rtl/>
                <w:lang w:bidi="ar-SY"/>
              </w:rPr>
              <w:t xml:space="preserve"> المحدد</w:t>
            </w:r>
          </w:p>
        </w:tc>
      </w:tr>
      <w:tr w:rsidR="00991759" w14:paraId="07190310" w14:textId="77777777" w:rsidTr="004E278F">
        <w:tc>
          <w:tcPr>
            <w:tcW w:w="2540" w:type="dxa"/>
            <w:shd w:val="clear" w:color="auto" w:fill="BFBFBF"/>
            <w:vAlign w:val="center"/>
          </w:tcPr>
          <w:p w14:paraId="74F3CCD5" w14:textId="77777777" w:rsidR="00991759" w:rsidRDefault="00991759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آلية السير البديلة</w:t>
            </w:r>
          </w:p>
        </w:tc>
        <w:tc>
          <w:tcPr>
            <w:tcW w:w="8114" w:type="dxa"/>
            <w:gridSpan w:val="2"/>
            <w:vAlign w:val="center"/>
          </w:tcPr>
          <w:p w14:paraId="4E2884B4" w14:textId="244CBA62" w:rsidR="00604A79" w:rsidRDefault="00991759" w:rsidP="001F3C0A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bidi/>
              <w:spacing w:after="160" w:line="276" w:lineRule="auto"/>
              <w:jc w:val="both"/>
              <w:rPr>
                <w:noProof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 xml:space="preserve">في حال قام المستخدم في </w:t>
            </w:r>
            <w:r w:rsidR="001F3C0A">
              <w:rPr>
                <w:rFonts w:hint="cs"/>
                <w:noProof/>
                <w:rtl/>
                <w:lang w:bidi="ar-SY"/>
              </w:rPr>
              <w:t>الإجراء رقم</w:t>
            </w:r>
            <w:r>
              <w:rPr>
                <w:rFonts w:hint="cs"/>
                <w:noProof/>
                <w:rtl/>
                <w:lang w:bidi="ar-SY"/>
              </w:rPr>
              <w:t xml:space="preserve"> 3 بالضغط على خيار إلغاء يتم العودة إلى صفحة </w:t>
            </w:r>
            <w:r w:rsidR="008334EF">
              <w:rPr>
                <w:rFonts w:hint="cs"/>
                <w:noProof/>
                <w:rtl/>
                <w:lang w:bidi="ar-SY"/>
              </w:rPr>
              <w:t>التغذية المدرسية</w:t>
            </w:r>
            <w:r w:rsidR="004A7B3E">
              <w:rPr>
                <w:rFonts w:hint="cs"/>
                <w:noProof/>
                <w:rtl/>
                <w:lang w:bidi="ar-SY"/>
              </w:rPr>
              <w:t xml:space="preserve"> دون حذف النموذج</w:t>
            </w:r>
          </w:p>
          <w:p w14:paraId="28CE22C7" w14:textId="74209F61" w:rsidR="00CC3611" w:rsidRDefault="00CC3611" w:rsidP="00CC3611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bidi/>
              <w:spacing w:after="160" w:line="276" w:lineRule="auto"/>
              <w:jc w:val="both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 xml:space="preserve">بعد عملية الحذف تبقى كافة البيانات في أرشيف نماذج </w:t>
            </w:r>
            <w:r w:rsidR="00710584">
              <w:rPr>
                <w:rFonts w:hint="cs"/>
                <w:noProof/>
                <w:rtl/>
                <w:lang w:bidi="ar-SY"/>
              </w:rPr>
              <w:t>التغذية</w:t>
            </w:r>
          </w:p>
        </w:tc>
      </w:tr>
      <w:tr w:rsidR="00991759" w14:paraId="3E132D3F" w14:textId="77777777" w:rsidTr="004E278F">
        <w:tc>
          <w:tcPr>
            <w:tcW w:w="2540" w:type="dxa"/>
            <w:shd w:val="clear" w:color="auto" w:fill="BFBFBF"/>
            <w:vAlign w:val="center"/>
          </w:tcPr>
          <w:p w14:paraId="65973D53" w14:textId="75199585" w:rsidR="00991759" w:rsidRDefault="00E23350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الخيارات</w:t>
            </w:r>
            <w:r w:rsidR="00991759">
              <w:rPr>
                <w:rFonts w:hint="cs"/>
                <w:b/>
                <w:bCs/>
                <w:noProof/>
                <w:rtl/>
                <w:lang w:bidi="ar-SY"/>
              </w:rPr>
              <w:t xml:space="preserve"> الإضافية</w:t>
            </w:r>
          </w:p>
        </w:tc>
        <w:tc>
          <w:tcPr>
            <w:tcW w:w="8114" w:type="dxa"/>
            <w:gridSpan w:val="2"/>
            <w:vAlign w:val="center"/>
          </w:tcPr>
          <w:p w14:paraId="5BF2E363" w14:textId="77777777" w:rsidR="00991759" w:rsidRDefault="00926B81" w:rsidP="00991759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noProof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تأكيد الحذف</w:t>
            </w:r>
          </w:p>
          <w:p w14:paraId="28B18A4B" w14:textId="3B01DC2D" w:rsidR="00926B81" w:rsidRDefault="00926B81" w:rsidP="00926B81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إلغاء</w:t>
            </w:r>
          </w:p>
        </w:tc>
      </w:tr>
    </w:tbl>
    <w:p w14:paraId="60135393" w14:textId="77777777" w:rsidR="00991759" w:rsidRDefault="00991759" w:rsidP="00991759">
      <w:pPr>
        <w:tabs>
          <w:tab w:val="left" w:pos="180"/>
        </w:tabs>
        <w:bidi/>
        <w:spacing w:after="160" w:line="276" w:lineRule="auto"/>
        <w:jc w:val="left"/>
        <w:rPr>
          <w:rFonts w:asciiTheme="minorBidi" w:eastAsia="Calibri" w:hAnsiTheme="minorBidi"/>
          <w:rtl/>
        </w:rPr>
      </w:pPr>
    </w:p>
    <w:p w14:paraId="607A25FC" w14:textId="10025818" w:rsidR="00991759" w:rsidRDefault="00E23350" w:rsidP="00991759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الخيارات</w:t>
      </w:r>
      <w:r w:rsidR="00991759">
        <w:rPr>
          <w:rFonts w:hint="cs"/>
          <w:b/>
          <w:bCs/>
          <w:sz w:val="28"/>
          <w:szCs w:val="28"/>
          <w:rtl/>
        </w:rPr>
        <w:t xml:space="preserve"> الإضافية</w:t>
      </w:r>
    </w:p>
    <w:p w14:paraId="491030DA" w14:textId="77777777" w:rsidR="00991759" w:rsidRDefault="00991759" w:rsidP="00991759">
      <w:pPr>
        <w:rPr>
          <w:b/>
          <w:bCs/>
          <w:sz w:val="28"/>
          <w:szCs w:val="28"/>
          <w:rtl/>
        </w:rPr>
      </w:pPr>
    </w:p>
    <w:tbl>
      <w:tblPr>
        <w:tblStyle w:val="TableGrid"/>
        <w:bidiVisual/>
        <w:tblW w:w="10771" w:type="dxa"/>
        <w:jc w:val="center"/>
        <w:tblLook w:val="04A0" w:firstRow="1" w:lastRow="0" w:firstColumn="1" w:lastColumn="0" w:noHBand="0" w:noVBand="1"/>
      </w:tblPr>
      <w:tblGrid>
        <w:gridCol w:w="1689"/>
        <w:gridCol w:w="1348"/>
        <w:gridCol w:w="3757"/>
        <w:gridCol w:w="3977"/>
      </w:tblGrid>
      <w:tr w:rsidR="00991759" w:rsidRPr="0013635E" w14:paraId="4DD4339F" w14:textId="77777777" w:rsidTr="004E278F">
        <w:trPr>
          <w:trHeight w:val="533"/>
          <w:jc w:val="center"/>
        </w:trPr>
        <w:tc>
          <w:tcPr>
            <w:tcW w:w="1689" w:type="dxa"/>
            <w:shd w:val="clear" w:color="auto" w:fill="BFBFBF"/>
            <w:vAlign w:val="center"/>
          </w:tcPr>
          <w:p w14:paraId="0D2F0226" w14:textId="77777777" w:rsidR="00991759" w:rsidRPr="0013635E" w:rsidRDefault="00991759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اسم الحقل</w:t>
            </w:r>
          </w:p>
        </w:tc>
        <w:tc>
          <w:tcPr>
            <w:tcW w:w="1348" w:type="dxa"/>
            <w:shd w:val="clear" w:color="auto" w:fill="BFBFBF"/>
            <w:vAlign w:val="center"/>
          </w:tcPr>
          <w:p w14:paraId="5F72354F" w14:textId="77777777" w:rsidR="00991759" w:rsidRPr="0013635E" w:rsidRDefault="00991759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نوع الحقل</w:t>
            </w:r>
          </w:p>
        </w:tc>
        <w:tc>
          <w:tcPr>
            <w:tcW w:w="3757" w:type="dxa"/>
            <w:shd w:val="clear" w:color="auto" w:fill="BFBFBF"/>
            <w:vAlign w:val="center"/>
          </w:tcPr>
          <w:p w14:paraId="3B73F8CF" w14:textId="77777777" w:rsidR="00991759" w:rsidRPr="0013635E" w:rsidRDefault="00991759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وصف الحقل</w:t>
            </w:r>
          </w:p>
        </w:tc>
        <w:tc>
          <w:tcPr>
            <w:tcW w:w="3977" w:type="dxa"/>
            <w:shd w:val="clear" w:color="auto" w:fill="BFBFBF"/>
            <w:vAlign w:val="center"/>
          </w:tcPr>
          <w:p w14:paraId="6B1CE042" w14:textId="77777777" w:rsidR="00991759" w:rsidRPr="0013635E" w:rsidRDefault="00991759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شروط خاصة</w:t>
            </w:r>
          </w:p>
        </w:tc>
      </w:tr>
      <w:tr w:rsidR="00991759" w:rsidRPr="0013635E" w14:paraId="20BBB46B" w14:textId="77777777" w:rsidTr="00D870F2">
        <w:trPr>
          <w:jc w:val="center"/>
        </w:trPr>
        <w:tc>
          <w:tcPr>
            <w:tcW w:w="1689" w:type="dxa"/>
            <w:vAlign w:val="center"/>
          </w:tcPr>
          <w:p w14:paraId="396260E6" w14:textId="1BD6C4D4" w:rsidR="00991759" w:rsidRPr="0013635E" w:rsidRDefault="00926B81" w:rsidP="00D870F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تأكيد الحذف</w:t>
            </w:r>
          </w:p>
        </w:tc>
        <w:tc>
          <w:tcPr>
            <w:tcW w:w="1348" w:type="dxa"/>
            <w:vAlign w:val="center"/>
          </w:tcPr>
          <w:p w14:paraId="0E2C1779" w14:textId="2B00B352" w:rsidR="00991759" w:rsidRPr="0013635E" w:rsidRDefault="00926B81" w:rsidP="00D870F2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BUTTON</w:t>
            </w:r>
          </w:p>
        </w:tc>
        <w:tc>
          <w:tcPr>
            <w:tcW w:w="3757" w:type="dxa"/>
            <w:vAlign w:val="center"/>
          </w:tcPr>
          <w:p w14:paraId="4C8D2E1C" w14:textId="73A17C96" w:rsidR="00991759" w:rsidRPr="0013635E" w:rsidRDefault="00926B81" w:rsidP="00D870F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لتأكيد حذف النموذج</w:t>
            </w:r>
          </w:p>
        </w:tc>
        <w:tc>
          <w:tcPr>
            <w:tcW w:w="3977" w:type="dxa"/>
            <w:vAlign w:val="center"/>
          </w:tcPr>
          <w:p w14:paraId="5F2EC801" w14:textId="1E6FD9E7" w:rsidR="00991759" w:rsidRDefault="001F3C0A" w:rsidP="00D870F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يظهر بعد الضغط على زر حذف من عامود خيارات</w:t>
            </w:r>
          </w:p>
        </w:tc>
      </w:tr>
      <w:tr w:rsidR="001F3C0A" w:rsidRPr="0013635E" w14:paraId="1B1176E6" w14:textId="77777777" w:rsidTr="00D870F2">
        <w:trPr>
          <w:jc w:val="center"/>
        </w:trPr>
        <w:tc>
          <w:tcPr>
            <w:tcW w:w="1689" w:type="dxa"/>
            <w:vAlign w:val="center"/>
          </w:tcPr>
          <w:p w14:paraId="5C052F7B" w14:textId="776311DE" w:rsidR="001F3C0A" w:rsidRPr="0013635E" w:rsidRDefault="001F3C0A" w:rsidP="001F3C0A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إلغاء</w:t>
            </w:r>
          </w:p>
        </w:tc>
        <w:tc>
          <w:tcPr>
            <w:tcW w:w="1348" w:type="dxa"/>
            <w:vAlign w:val="center"/>
          </w:tcPr>
          <w:p w14:paraId="4DFB6DE1" w14:textId="03462A01" w:rsidR="001F3C0A" w:rsidRPr="0013635E" w:rsidRDefault="001F3C0A" w:rsidP="001F3C0A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BUTTON</w:t>
            </w:r>
          </w:p>
        </w:tc>
        <w:tc>
          <w:tcPr>
            <w:tcW w:w="3757" w:type="dxa"/>
            <w:vAlign w:val="center"/>
          </w:tcPr>
          <w:p w14:paraId="41B335AB" w14:textId="41E5ED99" w:rsidR="001F3C0A" w:rsidRPr="0013635E" w:rsidRDefault="001F3C0A" w:rsidP="001F3C0A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لإلغاء حذف النموذج</w:t>
            </w:r>
          </w:p>
        </w:tc>
        <w:tc>
          <w:tcPr>
            <w:tcW w:w="3977" w:type="dxa"/>
            <w:vAlign w:val="center"/>
          </w:tcPr>
          <w:p w14:paraId="131EAE4D" w14:textId="35393B21" w:rsidR="001F3C0A" w:rsidRPr="0013635E" w:rsidRDefault="001F3C0A" w:rsidP="001F3C0A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يظهر بعد الضغط على زر حذف من عامود خيارات</w:t>
            </w:r>
          </w:p>
        </w:tc>
      </w:tr>
    </w:tbl>
    <w:p w14:paraId="2EE18F17" w14:textId="77777777" w:rsidR="00991759" w:rsidRDefault="00991759" w:rsidP="00991759">
      <w:pPr>
        <w:rPr>
          <w:b/>
          <w:bCs/>
          <w:sz w:val="28"/>
          <w:szCs w:val="28"/>
          <w:rtl/>
        </w:rPr>
      </w:pPr>
    </w:p>
    <w:p w14:paraId="783C4A5D" w14:textId="11160562" w:rsidR="00926B81" w:rsidRDefault="00926B81" w:rsidP="00926B81">
      <w:pPr>
        <w:tabs>
          <w:tab w:val="left" w:pos="180"/>
        </w:tabs>
        <w:bidi/>
        <w:spacing w:after="160" w:line="276" w:lineRule="auto"/>
        <w:jc w:val="left"/>
        <w:rPr>
          <w:rFonts w:asciiTheme="minorBidi" w:eastAsia="Calibri" w:hAnsiTheme="minorBidi"/>
          <w:rtl/>
        </w:rPr>
      </w:pPr>
      <w:r>
        <w:rPr>
          <w:rFonts w:asciiTheme="minorBidi" w:eastAsia="Calibri" w:hAnsiTheme="minorBidi"/>
          <w:rtl/>
        </w:rPr>
        <w:br w:type="page"/>
      </w:r>
    </w:p>
    <w:p w14:paraId="14D937C0" w14:textId="77777777" w:rsidR="001558BE" w:rsidRDefault="001558BE" w:rsidP="00926B81">
      <w:pPr>
        <w:tabs>
          <w:tab w:val="left" w:pos="180"/>
        </w:tabs>
        <w:bidi/>
        <w:spacing w:after="160" w:line="276" w:lineRule="auto"/>
        <w:jc w:val="left"/>
        <w:rPr>
          <w:rFonts w:asciiTheme="minorBidi" w:eastAsia="Calibri" w:hAnsiTheme="minorBidi"/>
          <w:rtl/>
        </w:rPr>
      </w:pPr>
    </w:p>
    <w:tbl>
      <w:tblPr>
        <w:tblStyle w:val="TableGrid"/>
        <w:bidiVisual/>
        <w:tblW w:w="10661" w:type="dxa"/>
        <w:tblLook w:val="04A0" w:firstRow="1" w:lastRow="0" w:firstColumn="1" w:lastColumn="0" w:noHBand="0" w:noVBand="1"/>
      </w:tblPr>
      <w:tblGrid>
        <w:gridCol w:w="2540"/>
        <w:gridCol w:w="835"/>
        <w:gridCol w:w="7279"/>
        <w:gridCol w:w="7"/>
      </w:tblGrid>
      <w:tr w:rsidR="005722DE" w:rsidRPr="0094514E" w14:paraId="2ED8462F" w14:textId="77777777" w:rsidTr="004E278F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3B732F72" w14:textId="77777777" w:rsidR="005722DE" w:rsidRPr="0094514E" w:rsidRDefault="005722DE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  <w:rtl/>
                <w:lang w:bidi="ar-SY"/>
              </w:rPr>
            </w:pPr>
            <w:r w:rsidRPr="0094514E">
              <w:rPr>
                <w:rFonts w:asciiTheme="majorBidi" w:hAnsiTheme="majorBidi" w:cstheme="majorBidi"/>
                <w:b/>
                <w:bCs/>
                <w:noProof/>
                <w:rtl/>
                <w:lang w:bidi="ar-SY"/>
              </w:rPr>
              <w:t>الرقم التعريفي للإجراء</w:t>
            </w:r>
          </w:p>
        </w:tc>
        <w:tc>
          <w:tcPr>
            <w:tcW w:w="8114" w:type="dxa"/>
            <w:gridSpan w:val="2"/>
            <w:vAlign w:val="center"/>
          </w:tcPr>
          <w:p w14:paraId="4CF0040D" w14:textId="38D58951" w:rsidR="005722DE" w:rsidRPr="0094514E" w:rsidRDefault="000E5E48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rFonts w:asciiTheme="majorBidi" w:hAnsiTheme="majorBidi" w:cstheme="majorBidi"/>
                <w:noProof/>
                <w:lang w:bidi="ar-SY"/>
              </w:rPr>
            </w:pPr>
            <w:r>
              <w:rPr>
                <w:rFonts w:asciiTheme="majorBidi" w:hAnsiTheme="majorBidi" w:cstheme="majorBidi"/>
                <w:noProof/>
                <w:lang w:bidi="ar-SY"/>
              </w:rPr>
              <w:t>UC.2</w:t>
            </w:r>
          </w:p>
        </w:tc>
      </w:tr>
      <w:tr w:rsidR="005722DE" w:rsidRPr="0094514E" w14:paraId="20E27D9F" w14:textId="77777777" w:rsidTr="004E278F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3A093C49" w14:textId="77777777" w:rsidR="005722DE" w:rsidRPr="0094514E" w:rsidRDefault="005722DE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  <w:rtl/>
                <w:lang w:bidi="ar-SY"/>
              </w:rPr>
            </w:pPr>
            <w:r w:rsidRPr="0094514E">
              <w:rPr>
                <w:rFonts w:asciiTheme="majorBidi" w:hAnsiTheme="majorBidi" w:cstheme="majorBidi"/>
                <w:b/>
                <w:bCs/>
                <w:noProof/>
                <w:rtl/>
                <w:lang w:bidi="ar-SY"/>
              </w:rPr>
              <w:t>المسمى</w:t>
            </w:r>
          </w:p>
        </w:tc>
        <w:tc>
          <w:tcPr>
            <w:tcW w:w="8114" w:type="dxa"/>
            <w:gridSpan w:val="2"/>
            <w:vAlign w:val="center"/>
          </w:tcPr>
          <w:p w14:paraId="0F5A93BD" w14:textId="65E7BC92" w:rsidR="005722DE" w:rsidRPr="0094514E" w:rsidRDefault="00904DB5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rFonts w:asciiTheme="majorBidi" w:hAnsiTheme="majorBidi" w:cstheme="majorBidi"/>
                <w:noProof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noProof/>
                <w:rtl/>
                <w:lang w:bidi="ar-SY"/>
              </w:rPr>
              <w:t>تحديد المديريات والمدارس</w:t>
            </w:r>
          </w:p>
        </w:tc>
      </w:tr>
      <w:tr w:rsidR="005722DE" w:rsidRPr="0094514E" w14:paraId="4D4AA1E4" w14:textId="77777777" w:rsidTr="004E278F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2BFA0CF0" w14:textId="77777777" w:rsidR="005722DE" w:rsidRPr="0094514E" w:rsidRDefault="005722DE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  <w:rtl/>
                <w:lang w:bidi="ar-SY"/>
              </w:rPr>
            </w:pPr>
            <w:r w:rsidRPr="0094514E">
              <w:rPr>
                <w:rFonts w:asciiTheme="majorBidi" w:hAnsiTheme="majorBidi" w:cstheme="majorBidi"/>
                <w:b/>
                <w:bCs/>
                <w:noProof/>
                <w:rtl/>
                <w:lang w:bidi="ar-SY"/>
              </w:rPr>
              <w:t>الوصف</w:t>
            </w:r>
          </w:p>
        </w:tc>
        <w:tc>
          <w:tcPr>
            <w:tcW w:w="8114" w:type="dxa"/>
            <w:gridSpan w:val="2"/>
            <w:vAlign w:val="center"/>
          </w:tcPr>
          <w:p w14:paraId="32CF144D" w14:textId="21804B5E" w:rsidR="005722DE" w:rsidRPr="0094514E" w:rsidRDefault="00904DB5" w:rsidP="00A95C5A">
            <w:pPr>
              <w:bidi/>
              <w:spacing w:line="276" w:lineRule="auto"/>
              <w:jc w:val="center"/>
              <w:rPr>
                <w:rFonts w:asciiTheme="majorBidi" w:eastAsia="Calibri" w:hAnsiTheme="majorBidi" w:cstheme="majorBidi"/>
                <w:rtl/>
                <w:lang w:bidi="ar-SY"/>
              </w:rPr>
            </w:pPr>
            <w:r>
              <w:rPr>
                <w:rFonts w:asciiTheme="majorBidi" w:eastAsia="Calibri" w:hAnsiTheme="majorBidi" w:cstheme="majorBidi" w:hint="cs"/>
                <w:rtl/>
              </w:rPr>
              <w:t>تحديد المديريات والمدارس المشمولة ببرنامج التغذية المدرسية</w:t>
            </w:r>
          </w:p>
        </w:tc>
      </w:tr>
      <w:tr w:rsidR="005722DE" w:rsidRPr="0094514E" w14:paraId="37A042A5" w14:textId="77777777" w:rsidTr="004E278F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43319274" w14:textId="77777777" w:rsidR="005722DE" w:rsidRPr="0094514E" w:rsidRDefault="005722DE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  <w:rtl/>
                <w:lang w:bidi="ar-SY"/>
              </w:rPr>
            </w:pPr>
            <w:r w:rsidRPr="0094514E">
              <w:rPr>
                <w:rFonts w:asciiTheme="majorBidi" w:hAnsiTheme="majorBidi" w:cstheme="majorBidi"/>
                <w:b/>
                <w:bCs/>
                <w:noProof/>
                <w:rtl/>
                <w:lang w:bidi="ar-SY"/>
              </w:rPr>
              <w:t>مجموعات المستخدمين</w:t>
            </w:r>
          </w:p>
        </w:tc>
        <w:tc>
          <w:tcPr>
            <w:tcW w:w="8114" w:type="dxa"/>
            <w:gridSpan w:val="2"/>
            <w:vAlign w:val="center"/>
          </w:tcPr>
          <w:p w14:paraId="5FCC31D3" w14:textId="2E48480A" w:rsidR="005722DE" w:rsidRPr="0094514E" w:rsidRDefault="00724393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rFonts w:asciiTheme="majorBidi" w:hAnsiTheme="majorBidi" w:cstheme="majorBidi"/>
                <w:noProof/>
                <w:rtl/>
                <w:lang w:bidi="ar-SY"/>
              </w:rPr>
            </w:pPr>
            <w:r>
              <w:rPr>
                <w:rFonts w:asciiTheme="majorBidi" w:hAnsiTheme="majorBidi" w:cstheme="majorBidi"/>
                <w:noProof/>
                <w:rtl/>
                <w:lang w:bidi="ar-SY"/>
              </w:rPr>
              <w:t>عضو قسم التغذية المدرسية-الوزارة</w:t>
            </w:r>
          </w:p>
        </w:tc>
      </w:tr>
      <w:tr w:rsidR="005722DE" w:rsidRPr="0094514E" w14:paraId="541F1F5B" w14:textId="77777777" w:rsidTr="004E278F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1A29895D" w14:textId="77777777" w:rsidR="005722DE" w:rsidRPr="0094514E" w:rsidRDefault="005722DE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  <w:rtl/>
                <w:lang w:bidi="ar-SY"/>
              </w:rPr>
            </w:pPr>
            <w:r w:rsidRPr="0094514E">
              <w:rPr>
                <w:rFonts w:asciiTheme="majorBidi" w:hAnsiTheme="majorBidi" w:cstheme="majorBidi"/>
                <w:b/>
                <w:bCs/>
                <w:noProof/>
                <w:rtl/>
                <w:lang w:bidi="ar-SY"/>
              </w:rPr>
              <w:t>الشروط المسبقة</w:t>
            </w:r>
          </w:p>
        </w:tc>
        <w:tc>
          <w:tcPr>
            <w:tcW w:w="8114" w:type="dxa"/>
            <w:gridSpan w:val="2"/>
            <w:vAlign w:val="center"/>
          </w:tcPr>
          <w:p w14:paraId="46876AF5" w14:textId="72C2F539" w:rsidR="005722DE" w:rsidRPr="0094514E" w:rsidRDefault="000B6ECD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rFonts w:asciiTheme="majorBidi" w:hAnsiTheme="majorBidi" w:cstheme="majorBidi"/>
                <w:noProof/>
                <w:rtl/>
                <w:lang w:bidi="ar-SY"/>
              </w:rPr>
            </w:pPr>
            <w:r w:rsidRPr="0094514E">
              <w:rPr>
                <w:rFonts w:asciiTheme="majorBidi" w:hAnsiTheme="majorBidi" w:cstheme="majorBidi"/>
                <w:noProof/>
                <w:rtl/>
                <w:lang w:bidi="ar-SY"/>
              </w:rPr>
              <w:t>وجود نموذج</w:t>
            </w:r>
            <w:r w:rsidR="00882AE4" w:rsidRPr="0094514E">
              <w:rPr>
                <w:rFonts w:asciiTheme="majorBidi" w:hAnsiTheme="majorBidi" w:cstheme="majorBidi"/>
                <w:noProof/>
                <w:rtl/>
                <w:lang w:bidi="ar-SY"/>
              </w:rPr>
              <w:t xml:space="preserve"> </w:t>
            </w:r>
            <w:r w:rsidR="00E706D8">
              <w:rPr>
                <w:rFonts w:asciiTheme="majorBidi" w:hAnsiTheme="majorBidi" w:cstheme="majorBidi"/>
                <w:noProof/>
                <w:rtl/>
                <w:lang w:bidi="ar-SY"/>
              </w:rPr>
              <w:t>تغذية</w:t>
            </w:r>
            <w:r w:rsidR="00882AE4" w:rsidRPr="0094514E">
              <w:rPr>
                <w:rFonts w:asciiTheme="majorBidi" w:hAnsiTheme="majorBidi" w:cstheme="majorBidi"/>
                <w:noProof/>
                <w:rtl/>
                <w:lang w:bidi="ar-SY"/>
              </w:rPr>
              <w:t xml:space="preserve"> </w:t>
            </w:r>
            <w:r w:rsidRPr="0094514E">
              <w:rPr>
                <w:rFonts w:asciiTheme="majorBidi" w:hAnsiTheme="majorBidi" w:cstheme="majorBidi"/>
                <w:noProof/>
                <w:rtl/>
                <w:lang w:bidi="ar-SY"/>
              </w:rPr>
              <w:t xml:space="preserve">واحد على </w:t>
            </w:r>
            <w:r w:rsidR="00882AE4" w:rsidRPr="0094514E">
              <w:rPr>
                <w:rFonts w:asciiTheme="majorBidi" w:hAnsiTheme="majorBidi" w:cstheme="majorBidi"/>
                <w:noProof/>
                <w:rtl/>
                <w:lang w:bidi="ar-SY"/>
              </w:rPr>
              <w:t>الأقل</w:t>
            </w:r>
            <w:r w:rsidR="00904DB5">
              <w:rPr>
                <w:rFonts w:asciiTheme="majorBidi" w:hAnsiTheme="majorBidi" w:cstheme="majorBidi" w:hint="cs"/>
                <w:noProof/>
                <w:rtl/>
                <w:lang w:bidi="ar-SY"/>
              </w:rPr>
              <w:t xml:space="preserve"> في جدول نماذج </w:t>
            </w:r>
            <w:r w:rsidR="008334EF">
              <w:rPr>
                <w:rFonts w:asciiTheme="majorBidi" w:hAnsiTheme="majorBidi" w:cstheme="majorBidi" w:hint="cs"/>
                <w:noProof/>
                <w:rtl/>
                <w:lang w:bidi="ar-SY"/>
              </w:rPr>
              <w:t>التغذية المدرسية</w:t>
            </w:r>
          </w:p>
        </w:tc>
      </w:tr>
      <w:tr w:rsidR="005C7012" w:rsidRPr="0094514E" w14:paraId="43EAE08E" w14:textId="77777777" w:rsidTr="004E278F">
        <w:trPr>
          <w:trHeight w:val="80"/>
        </w:trPr>
        <w:tc>
          <w:tcPr>
            <w:tcW w:w="2540" w:type="dxa"/>
            <w:vMerge w:val="restart"/>
            <w:shd w:val="clear" w:color="auto" w:fill="BFBFBF"/>
            <w:vAlign w:val="center"/>
          </w:tcPr>
          <w:p w14:paraId="4902C48B" w14:textId="77777777" w:rsidR="005C7012" w:rsidRPr="0094514E" w:rsidRDefault="005C7012" w:rsidP="005C701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  <w:rtl/>
                <w:lang w:bidi="ar-SY"/>
              </w:rPr>
            </w:pPr>
            <w:r w:rsidRPr="0094514E">
              <w:rPr>
                <w:rFonts w:asciiTheme="majorBidi" w:hAnsiTheme="majorBidi" w:cstheme="majorBidi"/>
                <w:b/>
                <w:bCs/>
                <w:noProof/>
                <w:rtl/>
                <w:lang w:bidi="ar-SY"/>
              </w:rPr>
              <w:t>آلية السير الرئيسية</w:t>
            </w:r>
          </w:p>
        </w:tc>
        <w:tc>
          <w:tcPr>
            <w:tcW w:w="835" w:type="dxa"/>
            <w:vAlign w:val="center"/>
          </w:tcPr>
          <w:p w14:paraId="36FEC090" w14:textId="4D7BAC84" w:rsidR="005C7012" w:rsidRPr="0094514E" w:rsidRDefault="005C7012" w:rsidP="005C7012">
            <w:pPr>
              <w:bidi/>
              <w:spacing w:line="276" w:lineRule="auto"/>
              <w:jc w:val="center"/>
              <w:rPr>
                <w:rFonts w:asciiTheme="majorBidi" w:eastAsia="Calibri" w:hAnsiTheme="majorBidi" w:cstheme="majorBidi"/>
                <w:rtl/>
                <w:lang w:bidi="ar-SY"/>
              </w:rPr>
            </w:pPr>
            <w:r w:rsidRPr="0094514E">
              <w:rPr>
                <w:rFonts w:asciiTheme="majorBidi" w:eastAsia="Calibri" w:hAnsiTheme="majorBidi" w:cstheme="majorBidi"/>
                <w:b/>
                <w:bCs/>
                <w:rtl/>
                <w:lang w:bidi="ar-SY"/>
              </w:rPr>
              <w:t>الترتيب</w:t>
            </w:r>
          </w:p>
        </w:tc>
        <w:tc>
          <w:tcPr>
            <w:tcW w:w="7286" w:type="dxa"/>
            <w:gridSpan w:val="2"/>
            <w:vAlign w:val="center"/>
          </w:tcPr>
          <w:p w14:paraId="07041D76" w14:textId="1C961242" w:rsidR="005C7012" w:rsidRPr="0094514E" w:rsidRDefault="005C7012" w:rsidP="005C7012">
            <w:pPr>
              <w:bidi/>
              <w:spacing w:line="276" w:lineRule="auto"/>
              <w:jc w:val="center"/>
              <w:rPr>
                <w:rFonts w:asciiTheme="majorBidi" w:eastAsia="Calibri" w:hAnsiTheme="majorBidi" w:cstheme="majorBidi"/>
                <w:rtl/>
                <w:lang w:bidi="ar-SY"/>
              </w:rPr>
            </w:pPr>
            <w:r w:rsidRPr="0094514E">
              <w:rPr>
                <w:rFonts w:asciiTheme="majorBidi" w:eastAsia="Calibri" w:hAnsiTheme="majorBidi" w:cstheme="majorBidi"/>
                <w:b/>
                <w:bCs/>
                <w:rtl/>
                <w:lang w:bidi="ar-SY"/>
              </w:rPr>
              <w:t>الإجراء</w:t>
            </w:r>
          </w:p>
        </w:tc>
      </w:tr>
      <w:tr w:rsidR="005C7012" w:rsidRPr="0094514E" w14:paraId="768046C1" w14:textId="77777777" w:rsidTr="004E278F">
        <w:trPr>
          <w:trHeight w:val="74"/>
        </w:trPr>
        <w:tc>
          <w:tcPr>
            <w:tcW w:w="2540" w:type="dxa"/>
            <w:vMerge/>
            <w:shd w:val="clear" w:color="auto" w:fill="BFBFBF"/>
            <w:vAlign w:val="center"/>
          </w:tcPr>
          <w:p w14:paraId="281EA955" w14:textId="77777777" w:rsidR="005C7012" w:rsidRPr="0094514E" w:rsidRDefault="005C7012" w:rsidP="005C701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5D57910B" w14:textId="44473156" w:rsidR="005C7012" w:rsidRPr="0094514E" w:rsidRDefault="005C7012" w:rsidP="005C7012">
            <w:pPr>
              <w:bidi/>
              <w:spacing w:line="276" w:lineRule="auto"/>
              <w:jc w:val="center"/>
              <w:rPr>
                <w:rFonts w:asciiTheme="majorBidi" w:eastAsia="Calibri" w:hAnsiTheme="majorBidi" w:cstheme="majorBidi"/>
                <w:rtl/>
                <w:lang w:bidi="ar-SY"/>
              </w:rPr>
            </w:pPr>
            <w:r w:rsidRPr="0094514E">
              <w:rPr>
                <w:rFonts w:asciiTheme="majorBidi" w:eastAsia="Calibri" w:hAnsiTheme="majorBidi" w:cstheme="majorBidi"/>
                <w:rtl/>
                <w:lang w:bidi="ar-SY"/>
              </w:rPr>
              <w:t>1</w:t>
            </w:r>
          </w:p>
        </w:tc>
        <w:tc>
          <w:tcPr>
            <w:tcW w:w="7286" w:type="dxa"/>
            <w:gridSpan w:val="2"/>
            <w:vAlign w:val="center"/>
          </w:tcPr>
          <w:p w14:paraId="3B52E74D" w14:textId="76235B6F" w:rsidR="00FC33E4" w:rsidRPr="0094514E" w:rsidRDefault="00FF5904" w:rsidP="006E0C7D">
            <w:pPr>
              <w:bidi/>
              <w:spacing w:line="276" w:lineRule="auto"/>
              <w:jc w:val="left"/>
              <w:rPr>
                <w:rFonts w:asciiTheme="majorBidi" w:eastAsia="Calibri" w:hAnsiTheme="majorBidi" w:cstheme="majorBidi"/>
                <w:rtl/>
                <w:lang w:bidi="ar-SY"/>
              </w:rPr>
            </w:pPr>
            <w:r>
              <w:rPr>
                <w:rFonts w:asciiTheme="majorBidi" w:eastAsia="Calibri" w:hAnsiTheme="majorBidi" w:cstheme="majorBidi" w:hint="cs"/>
                <w:rtl/>
                <w:lang w:bidi="ar-SY"/>
              </w:rPr>
              <w:t xml:space="preserve">يقوم </w:t>
            </w:r>
            <w:r w:rsidR="005C7012" w:rsidRPr="0094514E">
              <w:rPr>
                <w:rFonts w:asciiTheme="majorBidi" w:eastAsia="Calibri" w:hAnsiTheme="majorBidi" w:cstheme="majorBidi"/>
                <w:rtl/>
                <w:lang w:bidi="ar-SY"/>
              </w:rPr>
              <w:t xml:space="preserve">المستخدم </w:t>
            </w:r>
            <w:r>
              <w:rPr>
                <w:rFonts w:asciiTheme="majorBidi" w:eastAsia="Calibri" w:hAnsiTheme="majorBidi" w:cstheme="majorBidi" w:hint="cs"/>
                <w:rtl/>
                <w:lang w:bidi="ar-SY"/>
              </w:rPr>
              <w:t>بال</w:t>
            </w:r>
            <w:r w:rsidR="005C7012" w:rsidRPr="0094514E">
              <w:rPr>
                <w:rFonts w:asciiTheme="majorBidi" w:eastAsia="Calibri" w:hAnsiTheme="majorBidi" w:cstheme="majorBidi"/>
                <w:rtl/>
                <w:lang w:bidi="ar-SY"/>
              </w:rPr>
              <w:t xml:space="preserve">ضغط على خيار </w:t>
            </w:r>
            <w:r w:rsidR="008334EF">
              <w:rPr>
                <w:rFonts w:asciiTheme="majorBidi" w:eastAsia="Calibri" w:hAnsiTheme="majorBidi" w:cstheme="majorBidi"/>
                <w:rtl/>
                <w:lang w:bidi="ar-SY"/>
              </w:rPr>
              <w:t>التغذية المدرسية</w:t>
            </w:r>
            <w:r w:rsidR="005C7012" w:rsidRPr="0094514E">
              <w:rPr>
                <w:rFonts w:asciiTheme="majorBidi" w:eastAsia="Calibri" w:hAnsiTheme="majorBidi" w:cstheme="majorBidi"/>
                <w:rtl/>
                <w:lang w:bidi="ar-SY"/>
              </w:rPr>
              <w:t xml:space="preserve"> من القائمة الرئيسية على </w:t>
            </w:r>
            <w:r w:rsidR="001759FE">
              <w:rPr>
                <w:rFonts w:asciiTheme="majorBidi" w:eastAsia="Calibri" w:hAnsiTheme="majorBidi" w:cstheme="majorBidi" w:hint="cs"/>
                <w:rtl/>
                <w:lang w:bidi="ar-SY"/>
              </w:rPr>
              <w:t>يمين الصفحة</w:t>
            </w:r>
          </w:p>
        </w:tc>
      </w:tr>
      <w:tr w:rsidR="005C7012" w:rsidRPr="0094514E" w14:paraId="400262EC" w14:textId="77777777" w:rsidTr="004E278F">
        <w:trPr>
          <w:trHeight w:val="74"/>
        </w:trPr>
        <w:tc>
          <w:tcPr>
            <w:tcW w:w="2540" w:type="dxa"/>
            <w:vMerge/>
            <w:shd w:val="clear" w:color="auto" w:fill="BFBFBF"/>
            <w:vAlign w:val="center"/>
          </w:tcPr>
          <w:p w14:paraId="3227511A" w14:textId="77777777" w:rsidR="005C7012" w:rsidRPr="0094514E" w:rsidRDefault="005C7012" w:rsidP="005C701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0C21A5F8" w14:textId="7A3C9564" w:rsidR="005C7012" w:rsidRPr="0094514E" w:rsidRDefault="005C7012" w:rsidP="005C7012">
            <w:pPr>
              <w:bidi/>
              <w:spacing w:line="276" w:lineRule="auto"/>
              <w:jc w:val="center"/>
              <w:rPr>
                <w:rFonts w:asciiTheme="majorBidi" w:eastAsia="Calibri" w:hAnsiTheme="majorBidi" w:cstheme="majorBidi"/>
                <w:rtl/>
                <w:lang w:bidi="ar-SY"/>
              </w:rPr>
            </w:pPr>
            <w:r w:rsidRPr="0094514E">
              <w:rPr>
                <w:rFonts w:asciiTheme="majorBidi" w:eastAsia="Calibri" w:hAnsiTheme="majorBidi" w:cstheme="majorBidi"/>
                <w:rtl/>
                <w:lang w:bidi="ar-SY"/>
              </w:rPr>
              <w:t>2</w:t>
            </w:r>
          </w:p>
        </w:tc>
        <w:tc>
          <w:tcPr>
            <w:tcW w:w="7286" w:type="dxa"/>
            <w:gridSpan w:val="2"/>
            <w:vAlign w:val="center"/>
          </w:tcPr>
          <w:p w14:paraId="295F1702" w14:textId="39A3F7CB" w:rsidR="005C7012" w:rsidRPr="0094514E" w:rsidRDefault="00FF5904" w:rsidP="005C7012">
            <w:pPr>
              <w:bidi/>
              <w:spacing w:line="276" w:lineRule="auto"/>
              <w:jc w:val="left"/>
              <w:rPr>
                <w:rFonts w:asciiTheme="majorBidi" w:eastAsia="Calibri" w:hAnsiTheme="majorBidi" w:cstheme="majorBidi"/>
                <w:rtl/>
                <w:lang w:bidi="ar-SY"/>
              </w:rPr>
            </w:pPr>
            <w:r>
              <w:rPr>
                <w:rFonts w:asciiTheme="majorBidi" w:eastAsia="Calibri" w:hAnsiTheme="majorBidi" w:cstheme="majorBidi" w:hint="cs"/>
                <w:rtl/>
                <w:lang w:bidi="ar-SY"/>
              </w:rPr>
              <w:t xml:space="preserve">يظهر </w:t>
            </w:r>
            <w:r w:rsidR="005C7012" w:rsidRPr="0094514E">
              <w:rPr>
                <w:rFonts w:asciiTheme="majorBidi" w:eastAsia="Calibri" w:hAnsiTheme="majorBidi" w:cstheme="majorBidi"/>
                <w:rtl/>
                <w:lang w:bidi="ar-SY"/>
              </w:rPr>
              <w:t xml:space="preserve">النظام صفحة </w:t>
            </w:r>
            <w:r w:rsidR="008334EF">
              <w:rPr>
                <w:rFonts w:asciiTheme="majorBidi" w:eastAsia="Calibri" w:hAnsiTheme="majorBidi" w:cstheme="majorBidi"/>
                <w:rtl/>
                <w:lang w:bidi="ar-SY"/>
              </w:rPr>
              <w:t>التغذية المدرسية</w:t>
            </w:r>
          </w:p>
        </w:tc>
      </w:tr>
      <w:tr w:rsidR="00FC33E4" w:rsidRPr="0094514E" w14:paraId="00D7D84E" w14:textId="77777777" w:rsidTr="004E278F">
        <w:trPr>
          <w:trHeight w:val="74"/>
        </w:trPr>
        <w:tc>
          <w:tcPr>
            <w:tcW w:w="2540" w:type="dxa"/>
            <w:vMerge/>
            <w:shd w:val="clear" w:color="auto" w:fill="BFBFBF"/>
            <w:vAlign w:val="center"/>
          </w:tcPr>
          <w:p w14:paraId="07D95485" w14:textId="77777777" w:rsidR="00FC33E4" w:rsidRPr="0094514E" w:rsidRDefault="00FC33E4" w:rsidP="005C701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378C196E" w14:textId="085F7745" w:rsidR="00FC33E4" w:rsidRPr="0094514E" w:rsidRDefault="007A2A71" w:rsidP="005C7012">
            <w:pPr>
              <w:bidi/>
              <w:spacing w:line="276" w:lineRule="auto"/>
              <w:jc w:val="center"/>
              <w:rPr>
                <w:rFonts w:asciiTheme="majorBidi" w:eastAsia="Calibri" w:hAnsiTheme="majorBidi" w:cstheme="majorBidi"/>
                <w:rtl/>
                <w:lang w:bidi="ar-SY"/>
              </w:rPr>
            </w:pPr>
            <w:r>
              <w:rPr>
                <w:rFonts w:asciiTheme="majorBidi" w:eastAsia="Calibr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7286" w:type="dxa"/>
            <w:gridSpan w:val="2"/>
            <w:vAlign w:val="center"/>
          </w:tcPr>
          <w:p w14:paraId="14B863C2" w14:textId="180B4606" w:rsidR="00FC33E4" w:rsidRDefault="00FC33E4" w:rsidP="006E0C7D">
            <w:pPr>
              <w:bidi/>
              <w:spacing w:line="276" w:lineRule="auto"/>
              <w:jc w:val="left"/>
              <w:rPr>
                <w:rFonts w:asciiTheme="majorBidi" w:eastAsia="Calibri" w:hAnsiTheme="majorBidi" w:cstheme="majorBidi"/>
                <w:rtl/>
                <w:lang w:bidi="ar-SY"/>
              </w:rPr>
            </w:pPr>
            <w:r>
              <w:rPr>
                <w:rFonts w:asciiTheme="majorBidi" w:eastAsia="Calibri" w:hAnsiTheme="majorBidi" w:cstheme="majorBidi" w:hint="cs"/>
                <w:rtl/>
                <w:lang w:bidi="ar-SY"/>
              </w:rPr>
              <w:t>يقوم المستخدم بالضغط على رابط نماذج التغذية المدرسية</w:t>
            </w:r>
          </w:p>
        </w:tc>
      </w:tr>
      <w:tr w:rsidR="005C7012" w:rsidRPr="0094514E" w14:paraId="5D09E880" w14:textId="77777777" w:rsidTr="004E278F">
        <w:trPr>
          <w:trHeight w:val="74"/>
        </w:trPr>
        <w:tc>
          <w:tcPr>
            <w:tcW w:w="2540" w:type="dxa"/>
            <w:vMerge/>
            <w:shd w:val="clear" w:color="auto" w:fill="BFBFBF"/>
            <w:vAlign w:val="center"/>
          </w:tcPr>
          <w:p w14:paraId="3699BE3E" w14:textId="77777777" w:rsidR="005C7012" w:rsidRPr="0094514E" w:rsidRDefault="005C7012" w:rsidP="005C701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5E58D5FA" w14:textId="337E462C" w:rsidR="005C7012" w:rsidRPr="0094514E" w:rsidRDefault="007A2A71" w:rsidP="005C7012">
            <w:pPr>
              <w:bidi/>
              <w:spacing w:line="276" w:lineRule="auto"/>
              <w:jc w:val="center"/>
              <w:rPr>
                <w:rFonts w:asciiTheme="majorBidi" w:eastAsia="Calibri" w:hAnsiTheme="majorBidi" w:cstheme="majorBidi"/>
                <w:rtl/>
                <w:lang w:bidi="ar-SY"/>
              </w:rPr>
            </w:pPr>
            <w:r>
              <w:rPr>
                <w:rFonts w:asciiTheme="majorBidi" w:eastAsia="Calibri" w:hAnsiTheme="majorBidi" w:cstheme="majorBidi" w:hint="cs"/>
                <w:rtl/>
                <w:lang w:bidi="ar-SY"/>
              </w:rPr>
              <w:t>4</w:t>
            </w:r>
          </w:p>
        </w:tc>
        <w:tc>
          <w:tcPr>
            <w:tcW w:w="7286" w:type="dxa"/>
            <w:gridSpan w:val="2"/>
            <w:vAlign w:val="center"/>
          </w:tcPr>
          <w:p w14:paraId="43242771" w14:textId="60CD6FC8" w:rsidR="00FC33E4" w:rsidRPr="0094514E" w:rsidRDefault="00FF5904" w:rsidP="006E0C7D">
            <w:pPr>
              <w:bidi/>
              <w:spacing w:line="276" w:lineRule="auto"/>
              <w:jc w:val="left"/>
              <w:rPr>
                <w:rFonts w:asciiTheme="majorBidi" w:eastAsia="Calibri" w:hAnsiTheme="majorBidi" w:cstheme="majorBidi"/>
                <w:rtl/>
                <w:lang w:bidi="ar-SY"/>
              </w:rPr>
            </w:pPr>
            <w:r>
              <w:rPr>
                <w:rFonts w:asciiTheme="majorBidi" w:eastAsia="Calibri" w:hAnsiTheme="majorBidi" w:cstheme="majorBidi" w:hint="cs"/>
                <w:rtl/>
                <w:lang w:bidi="ar-SY"/>
              </w:rPr>
              <w:t xml:space="preserve">يقوم </w:t>
            </w:r>
            <w:r w:rsidR="005C7012" w:rsidRPr="0094514E">
              <w:rPr>
                <w:rFonts w:asciiTheme="majorBidi" w:eastAsia="Calibri" w:hAnsiTheme="majorBidi" w:cstheme="majorBidi"/>
                <w:rtl/>
                <w:lang w:bidi="ar-SY"/>
              </w:rPr>
              <w:t xml:space="preserve">المستخدم </w:t>
            </w:r>
            <w:r w:rsidR="00F74B5A">
              <w:rPr>
                <w:rFonts w:asciiTheme="majorBidi" w:eastAsia="Calibri" w:hAnsiTheme="majorBidi" w:cstheme="majorBidi" w:hint="cs"/>
                <w:rtl/>
                <w:lang w:bidi="ar-SY"/>
              </w:rPr>
              <w:t xml:space="preserve">بالضغط على </w:t>
            </w:r>
            <w:r w:rsidR="002C6076">
              <w:rPr>
                <w:rFonts w:asciiTheme="majorBidi" w:eastAsia="Calibri" w:hAnsiTheme="majorBidi" w:cstheme="majorBidi" w:hint="cs"/>
                <w:rtl/>
                <w:lang w:bidi="ar-SY"/>
              </w:rPr>
              <w:t>زر تحديد المديريات من عامود الخيارات</w:t>
            </w:r>
          </w:p>
        </w:tc>
      </w:tr>
      <w:tr w:rsidR="002B1679" w:rsidRPr="0094514E" w14:paraId="57E87CD1" w14:textId="77777777" w:rsidTr="004E278F">
        <w:trPr>
          <w:trHeight w:val="74"/>
        </w:trPr>
        <w:tc>
          <w:tcPr>
            <w:tcW w:w="2540" w:type="dxa"/>
            <w:vMerge/>
            <w:shd w:val="clear" w:color="auto" w:fill="BFBFBF"/>
            <w:vAlign w:val="center"/>
          </w:tcPr>
          <w:p w14:paraId="725697C7" w14:textId="77777777" w:rsidR="002B1679" w:rsidRPr="0094514E" w:rsidRDefault="002B1679" w:rsidP="005C701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7F099E22" w14:textId="32AAD7CC" w:rsidR="002B1679" w:rsidRPr="0094514E" w:rsidRDefault="007A2A71" w:rsidP="005C7012">
            <w:pPr>
              <w:bidi/>
              <w:spacing w:line="276" w:lineRule="auto"/>
              <w:jc w:val="center"/>
              <w:rPr>
                <w:rFonts w:asciiTheme="majorBidi" w:eastAsia="Calibri" w:hAnsiTheme="majorBidi" w:cstheme="majorBidi"/>
                <w:rtl/>
                <w:lang w:bidi="ar-SY"/>
              </w:rPr>
            </w:pPr>
            <w:r>
              <w:rPr>
                <w:rFonts w:asciiTheme="majorBidi" w:eastAsia="Calibri" w:hAnsiTheme="majorBidi" w:cstheme="majorBidi" w:hint="cs"/>
                <w:rtl/>
                <w:lang w:bidi="ar-SY"/>
              </w:rPr>
              <w:t>5</w:t>
            </w:r>
          </w:p>
        </w:tc>
        <w:tc>
          <w:tcPr>
            <w:tcW w:w="7286" w:type="dxa"/>
            <w:gridSpan w:val="2"/>
            <w:vAlign w:val="center"/>
          </w:tcPr>
          <w:p w14:paraId="2F046D79" w14:textId="524FE85A" w:rsidR="007A2A71" w:rsidRPr="006E0C7D" w:rsidRDefault="001722C9" w:rsidP="006E0C7D">
            <w:pPr>
              <w:bidi/>
              <w:spacing w:line="276" w:lineRule="auto"/>
              <w:jc w:val="left"/>
              <w:rPr>
                <w:noProof/>
                <w:lang w:bidi="ar-SY"/>
              </w:rPr>
            </w:pPr>
            <w:r w:rsidRPr="0094514E">
              <w:rPr>
                <w:rFonts w:asciiTheme="majorBidi" w:eastAsia="Calibri" w:hAnsiTheme="majorBidi" w:cstheme="majorBidi"/>
                <w:rtl/>
                <w:lang w:bidi="ar-SY"/>
              </w:rPr>
              <w:t xml:space="preserve">يظهر النظام </w:t>
            </w:r>
            <w:r w:rsidR="008C697C" w:rsidRPr="0094514E">
              <w:rPr>
                <w:rFonts w:asciiTheme="majorBidi" w:eastAsia="Calibri" w:hAnsiTheme="majorBidi" w:cstheme="majorBidi"/>
                <w:rtl/>
                <w:lang w:bidi="ar-SY"/>
              </w:rPr>
              <w:t>صفحة تحديد المديريات</w:t>
            </w:r>
            <w:r w:rsidR="00F04F14">
              <w:rPr>
                <w:rFonts w:asciiTheme="majorBidi" w:eastAsia="Calibri" w:hAnsiTheme="majorBidi" w:cstheme="majorBidi" w:hint="cs"/>
                <w:rtl/>
                <w:lang w:bidi="ar-SY"/>
              </w:rPr>
              <w:t xml:space="preserve"> وفيها جدول يحتوي على المديريات </w:t>
            </w:r>
            <w:r w:rsidR="00DC359B">
              <w:rPr>
                <w:rFonts w:asciiTheme="majorBidi" w:eastAsia="Calibri" w:hAnsiTheme="majorBidi" w:cstheme="majorBidi" w:hint="cs"/>
                <w:rtl/>
                <w:lang w:bidi="ar-SY"/>
              </w:rPr>
              <w:t xml:space="preserve">الموجودة في </w:t>
            </w:r>
            <w:r w:rsidR="002D79DE">
              <w:rPr>
                <w:rFonts w:asciiTheme="majorBidi" w:eastAsia="Calibri" w:hAnsiTheme="majorBidi" w:cstheme="majorBidi" w:hint="cs"/>
                <w:rtl/>
                <w:lang w:bidi="ar-SY"/>
              </w:rPr>
              <w:t xml:space="preserve">الأقاليم </w:t>
            </w:r>
            <w:r w:rsidR="00DC359B">
              <w:rPr>
                <w:rFonts w:asciiTheme="majorBidi" w:eastAsia="Calibri" w:hAnsiTheme="majorBidi" w:cstheme="majorBidi" w:hint="cs"/>
                <w:rtl/>
                <w:lang w:bidi="ar-SY"/>
              </w:rPr>
              <w:t>المحددة</w:t>
            </w:r>
            <w:r w:rsidR="00F04F14">
              <w:rPr>
                <w:rFonts w:asciiTheme="majorBidi" w:eastAsia="Calibri" w:hAnsiTheme="majorBidi" w:cstheme="majorBidi" w:hint="cs"/>
                <w:rtl/>
                <w:lang w:bidi="ar-SY"/>
              </w:rPr>
              <w:t xml:space="preserve"> في الإجراء رقم (4)</w:t>
            </w:r>
            <w:r w:rsidR="00574A64">
              <w:rPr>
                <w:rFonts w:asciiTheme="majorBidi" w:eastAsia="Calibri" w:hAnsiTheme="majorBidi" w:cstheme="majorBidi" w:hint="cs"/>
                <w:rtl/>
                <w:lang w:bidi="ar-SY"/>
              </w:rPr>
              <w:t xml:space="preserve"> أثناء إنشاء نموذج تغذية</w:t>
            </w:r>
            <w:r w:rsidR="00F04F14">
              <w:rPr>
                <w:rFonts w:asciiTheme="majorBidi" w:eastAsia="Calibri" w:hAnsiTheme="majorBidi" w:cstheme="majorBidi" w:hint="cs"/>
                <w:rtl/>
                <w:lang w:bidi="ar-SY"/>
              </w:rPr>
              <w:t xml:space="preserve"> </w:t>
            </w:r>
            <w:r w:rsidR="00F04F14">
              <w:rPr>
                <w:rFonts w:asciiTheme="majorBidi" w:eastAsia="Calibri" w:hAnsiTheme="majorBidi" w:cstheme="majorBidi"/>
                <w:lang w:bidi="ar-SY"/>
              </w:rPr>
              <w:t xml:space="preserve">Ref. to </w:t>
            </w:r>
            <w:r w:rsidR="00F04F14">
              <w:rPr>
                <w:noProof/>
                <w:lang w:bidi="ar-SY"/>
              </w:rPr>
              <w:t>UC.1 FR.1</w:t>
            </w:r>
          </w:p>
        </w:tc>
      </w:tr>
      <w:tr w:rsidR="002B1679" w:rsidRPr="0094514E" w14:paraId="14572ED3" w14:textId="77777777" w:rsidTr="004E278F">
        <w:trPr>
          <w:trHeight w:val="74"/>
        </w:trPr>
        <w:tc>
          <w:tcPr>
            <w:tcW w:w="2540" w:type="dxa"/>
            <w:vMerge/>
            <w:shd w:val="clear" w:color="auto" w:fill="BFBFBF"/>
            <w:vAlign w:val="center"/>
          </w:tcPr>
          <w:p w14:paraId="4F86A72A" w14:textId="77777777" w:rsidR="002B1679" w:rsidRPr="0094514E" w:rsidRDefault="002B1679" w:rsidP="005C701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7BC7E3CD" w14:textId="3995198B" w:rsidR="002B1679" w:rsidRPr="0094514E" w:rsidRDefault="007A2A71" w:rsidP="005C7012">
            <w:pPr>
              <w:bidi/>
              <w:spacing w:line="276" w:lineRule="auto"/>
              <w:jc w:val="center"/>
              <w:rPr>
                <w:rFonts w:asciiTheme="majorBidi" w:eastAsia="Calibri" w:hAnsiTheme="majorBidi" w:cstheme="majorBidi"/>
                <w:rtl/>
                <w:lang w:bidi="ar-SY"/>
              </w:rPr>
            </w:pPr>
            <w:r>
              <w:rPr>
                <w:rFonts w:asciiTheme="majorBidi" w:eastAsia="Calibri" w:hAnsiTheme="majorBidi" w:cstheme="majorBidi" w:hint="cs"/>
                <w:rtl/>
                <w:lang w:bidi="ar-SY"/>
              </w:rPr>
              <w:t>6</w:t>
            </w:r>
          </w:p>
        </w:tc>
        <w:tc>
          <w:tcPr>
            <w:tcW w:w="7286" w:type="dxa"/>
            <w:gridSpan w:val="2"/>
            <w:vAlign w:val="center"/>
          </w:tcPr>
          <w:p w14:paraId="3E7B1EBE" w14:textId="63DEAFF4" w:rsidR="002B1679" w:rsidRPr="0094514E" w:rsidRDefault="008C697C" w:rsidP="005C7012">
            <w:pPr>
              <w:bidi/>
              <w:spacing w:line="276" w:lineRule="auto"/>
              <w:jc w:val="left"/>
              <w:rPr>
                <w:rFonts w:asciiTheme="majorBidi" w:eastAsia="Calibri" w:hAnsiTheme="majorBidi" w:cstheme="majorBidi"/>
                <w:lang w:bidi="ar-SY"/>
              </w:rPr>
            </w:pPr>
            <w:r w:rsidRPr="0094514E">
              <w:rPr>
                <w:rFonts w:asciiTheme="majorBidi" w:eastAsia="Calibri" w:hAnsiTheme="majorBidi" w:cstheme="majorBidi"/>
                <w:rtl/>
                <w:lang w:bidi="ar-SY"/>
              </w:rPr>
              <w:t xml:space="preserve">يقوم المستخدم </w:t>
            </w:r>
            <w:r w:rsidR="00BC14C5">
              <w:rPr>
                <w:rFonts w:asciiTheme="majorBidi" w:eastAsia="Calibri" w:hAnsiTheme="majorBidi" w:cstheme="majorBidi" w:hint="cs"/>
                <w:rtl/>
                <w:lang w:bidi="ar-SY"/>
              </w:rPr>
              <w:t>بتحديد</w:t>
            </w:r>
            <w:r w:rsidR="00934A85" w:rsidRPr="0094514E">
              <w:rPr>
                <w:rFonts w:asciiTheme="majorBidi" w:eastAsia="Calibri" w:hAnsiTheme="majorBidi" w:cstheme="majorBidi"/>
                <w:rtl/>
                <w:lang w:bidi="ar-SY"/>
              </w:rPr>
              <w:t xml:space="preserve"> المديري</w:t>
            </w:r>
            <w:r w:rsidR="00F04F14">
              <w:rPr>
                <w:rFonts w:asciiTheme="majorBidi" w:eastAsia="Calibri" w:hAnsiTheme="majorBidi" w:cstheme="majorBidi" w:hint="cs"/>
                <w:rtl/>
                <w:lang w:bidi="ar-SY"/>
              </w:rPr>
              <w:t>ات</w:t>
            </w:r>
            <w:r w:rsidR="00934A85" w:rsidRPr="0094514E">
              <w:rPr>
                <w:rFonts w:asciiTheme="majorBidi" w:eastAsia="Calibri" w:hAnsiTheme="majorBidi" w:cstheme="majorBidi"/>
                <w:rtl/>
                <w:lang w:bidi="ar-SY"/>
              </w:rPr>
              <w:t xml:space="preserve"> المراد شمولها ثم يقوم المستخدم بالضغط على خيار </w:t>
            </w:r>
            <w:r w:rsidR="00BC14C5">
              <w:rPr>
                <w:rFonts w:asciiTheme="majorBidi" w:eastAsia="Calibri" w:hAnsiTheme="majorBidi" w:cstheme="majorBidi" w:hint="cs"/>
                <w:rtl/>
                <w:lang w:bidi="ar-SY"/>
              </w:rPr>
              <w:t>حفظ</w:t>
            </w:r>
            <w:r w:rsidR="00934A85" w:rsidRPr="0094514E">
              <w:rPr>
                <w:rFonts w:asciiTheme="majorBidi" w:eastAsia="Calibri" w:hAnsiTheme="majorBidi" w:cstheme="majorBidi"/>
                <w:rtl/>
                <w:lang w:bidi="ar-SY"/>
              </w:rPr>
              <w:t xml:space="preserve"> </w:t>
            </w:r>
            <w:r w:rsidR="00BC14C5">
              <w:rPr>
                <w:rFonts w:asciiTheme="majorBidi" w:eastAsia="Calibri" w:hAnsiTheme="majorBidi" w:cstheme="majorBidi" w:hint="cs"/>
                <w:rtl/>
                <w:lang w:bidi="ar-SY"/>
              </w:rPr>
              <w:t>في أسفل الصفحة</w:t>
            </w:r>
          </w:p>
        </w:tc>
      </w:tr>
      <w:tr w:rsidR="00934A85" w:rsidRPr="0094514E" w14:paraId="7F905E34" w14:textId="77777777" w:rsidTr="004E278F">
        <w:trPr>
          <w:trHeight w:val="74"/>
        </w:trPr>
        <w:tc>
          <w:tcPr>
            <w:tcW w:w="2540" w:type="dxa"/>
            <w:vMerge/>
            <w:shd w:val="clear" w:color="auto" w:fill="BFBFBF"/>
            <w:vAlign w:val="center"/>
          </w:tcPr>
          <w:p w14:paraId="1D5CCA8D" w14:textId="77777777" w:rsidR="00934A85" w:rsidRPr="0094514E" w:rsidRDefault="00934A85" w:rsidP="00934A85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0BD34A09" w14:textId="63EC6BBA" w:rsidR="00934A85" w:rsidRPr="0094514E" w:rsidRDefault="007A2A71" w:rsidP="00934A85">
            <w:pPr>
              <w:bidi/>
              <w:spacing w:line="276" w:lineRule="auto"/>
              <w:jc w:val="center"/>
              <w:rPr>
                <w:rFonts w:asciiTheme="majorBidi" w:eastAsia="Calibri" w:hAnsiTheme="majorBidi" w:cstheme="majorBidi"/>
                <w:rtl/>
                <w:lang w:bidi="ar-SY"/>
              </w:rPr>
            </w:pPr>
            <w:r>
              <w:rPr>
                <w:rFonts w:asciiTheme="majorBidi" w:eastAsia="Calibri" w:hAnsiTheme="majorBidi" w:cstheme="majorBidi" w:hint="cs"/>
                <w:rtl/>
                <w:lang w:bidi="ar-SY"/>
              </w:rPr>
              <w:t>7</w:t>
            </w:r>
          </w:p>
        </w:tc>
        <w:tc>
          <w:tcPr>
            <w:tcW w:w="7286" w:type="dxa"/>
            <w:gridSpan w:val="2"/>
            <w:vAlign w:val="center"/>
          </w:tcPr>
          <w:p w14:paraId="43CBE155" w14:textId="04F3EFEF" w:rsidR="00934A85" w:rsidRPr="0094514E" w:rsidRDefault="00934A85" w:rsidP="00934A85">
            <w:pPr>
              <w:bidi/>
              <w:spacing w:line="276" w:lineRule="auto"/>
              <w:jc w:val="left"/>
              <w:rPr>
                <w:rFonts w:asciiTheme="majorBidi" w:eastAsia="Calibri" w:hAnsiTheme="majorBidi" w:cstheme="majorBidi"/>
                <w:rtl/>
                <w:lang w:bidi="ar-SY"/>
              </w:rPr>
            </w:pPr>
            <w:r w:rsidRPr="0094514E">
              <w:rPr>
                <w:rFonts w:asciiTheme="majorBidi" w:eastAsia="Calibri" w:hAnsiTheme="majorBidi" w:cstheme="majorBidi"/>
                <w:rtl/>
                <w:lang w:bidi="ar-SY"/>
              </w:rPr>
              <w:t>يدرج النظام المديري</w:t>
            </w:r>
            <w:r w:rsidR="00BC14C5">
              <w:rPr>
                <w:rFonts w:asciiTheme="majorBidi" w:eastAsia="Calibri" w:hAnsiTheme="majorBidi" w:cstheme="majorBidi" w:hint="cs"/>
                <w:rtl/>
                <w:lang w:bidi="ar-SY"/>
              </w:rPr>
              <w:t>ات</w:t>
            </w:r>
            <w:r w:rsidRPr="0094514E">
              <w:rPr>
                <w:rFonts w:asciiTheme="majorBidi" w:eastAsia="Calibri" w:hAnsiTheme="majorBidi" w:cstheme="majorBidi"/>
                <w:rtl/>
                <w:lang w:bidi="ar-SY"/>
              </w:rPr>
              <w:t xml:space="preserve"> المحددة في جدول المديريات</w:t>
            </w:r>
            <w:r w:rsidR="0008079C">
              <w:rPr>
                <w:rFonts w:asciiTheme="majorBidi" w:eastAsia="Calibri" w:hAnsiTheme="majorBidi" w:cstheme="majorBidi" w:hint="cs"/>
                <w:rtl/>
                <w:lang w:bidi="ar-SY"/>
              </w:rPr>
              <w:t xml:space="preserve"> المشمولة</w:t>
            </w:r>
          </w:p>
        </w:tc>
      </w:tr>
      <w:tr w:rsidR="00934A85" w:rsidRPr="0094514E" w14:paraId="4BFBEA8C" w14:textId="77777777" w:rsidTr="004E278F">
        <w:trPr>
          <w:trHeight w:val="74"/>
        </w:trPr>
        <w:tc>
          <w:tcPr>
            <w:tcW w:w="2540" w:type="dxa"/>
            <w:vMerge/>
            <w:shd w:val="clear" w:color="auto" w:fill="BFBFBF"/>
            <w:vAlign w:val="center"/>
          </w:tcPr>
          <w:p w14:paraId="665A4B5B" w14:textId="77777777" w:rsidR="00934A85" w:rsidRPr="0094514E" w:rsidRDefault="00934A85" w:rsidP="00934A85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3109CDA8" w14:textId="5B5E2A66" w:rsidR="00934A85" w:rsidRPr="0094514E" w:rsidRDefault="007A2A71" w:rsidP="00934A85">
            <w:pPr>
              <w:bidi/>
              <w:spacing w:line="276" w:lineRule="auto"/>
              <w:jc w:val="center"/>
              <w:rPr>
                <w:rFonts w:asciiTheme="majorBidi" w:eastAsia="Calibri" w:hAnsiTheme="majorBidi" w:cstheme="majorBidi"/>
                <w:rtl/>
                <w:lang w:bidi="ar-SY"/>
              </w:rPr>
            </w:pPr>
            <w:r>
              <w:rPr>
                <w:rFonts w:asciiTheme="majorBidi" w:eastAsia="Calibri" w:hAnsiTheme="majorBidi" w:cstheme="majorBidi" w:hint="cs"/>
                <w:rtl/>
                <w:lang w:bidi="ar-SY"/>
              </w:rPr>
              <w:t>8</w:t>
            </w:r>
          </w:p>
        </w:tc>
        <w:tc>
          <w:tcPr>
            <w:tcW w:w="7286" w:type="dxa"/>
            <w:gridSpan w:val="2"/>
            <w:vAlign w:val="center"/>
          </w:tcPr>
          <w:p w14:paraId="60237993" w14:textId="6A39CD93" w:rsidR="00934A85" w:rsidRPr="0094514E" w:rsidRDefault="00934A85" w:rsidP="00934A85">
            <w:pPr>
              <w:bidi/>
              <w:spacing w:line="276" w:lineRule="auto"/>
              <w:jc w:val="left"/>
              <w:rPr>
                <w:rFonts w:asciiTheme="majorBidi" w:eastAsia="Calibri" w:hAnsiTheme="majorBidi" w:cstheme="majorBidi"/>
                <w:rtl/>
                <w:lang w:bidi="ar-SY"/>
              </w:rPr>
            </w:pPr>
            <w:r w:rsidRPr="0094514E">
              <w:rPr>
                <w:rFonts w:asciiTheme="majorBidi" w:eastAsia="Calibri" w:hAnsiTheme="majorBidi" w:cstheme="majorBidi"/>
                <w:rtl/>
                <w:lang w:bidi="ar-SY"/>
              </w:rPr>
              <w:t>يقوم المستخدم بالضغط على خيار تحديد المدارس من عامود خيارات في جدول المديريات</w:t>
            </w:r>
          </w:p>
        </w:tc>
      </w:tr>
      <w:tr w:rsidR="00934A85" w:rsidRPr="0094514E" w14:paraId="476681EC" w14:textId="77777777" w:rsidTr="004E278F">
        <w:trPr>
          <w:trHeight w:val="74"/>
        </w:trPr>
        <w:tc>
          <w:tcPr>
            <w:tcW w:w="2540" w:type="dxa"/>
            <w:vMerge/>
            <w:shd w:val="clear" w:color="auto" w:fill="BFBFBF"/>
            <w:vAlign w:val="center"/>
          </w:tcPr>
          <w:p w14:paraId="55E1E9D2" w14:textId="77777777" w:rsidR="00934A85" w:rsidRPr="0094514E" w:rsidRDefault="00934A85" w:rsidP="00934A85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56D3F39B" w14:textId="3AA66861" w:rsidR="00934A85" w:rsidRPr="0094514E" w:rsidRDefault="007A2A71" w:rsidP="00934A85">
            <w:pPr>
              <w:bidi/>
              <w:spacing w:line="276" w:lineRule="auto"/>
              <w:jc w:val="center"/>
              <w:rPr>
                <w:rFonts w:asciiTheme="majorBidi" w:eastAsia="Calibri" w:hAnsiTheme="majorBidi" w:cstheme="majorBidi"/>
                <w:rtl/>
                <w:lang w:bidi="ar-SY"/>
              </w:rPr>
            </w:pPr>
            <w:r>
              <w:rPr>
                <w:rFonts w:asciiTheme="majorBidi" w:eastAsia="Calibri" w:hAnsiTheme="majorBidi" w:cstheme="majorBidi" w:hint="cs"/>
                <w:rtl/>
                <w:lang w:bidi="ar-SY"/>
              </w:rPr>
              <w:t>9</w:t>
            </w:r>
          </w:p>
        </w:tc>
        <w:tc>
          <w:tcPr>
            <w:tcW w:w="7286" w:type="dxa"/>
            <w:gridSpan w:val="2"/>
            <w:vAlign w:val="center"/>
          </w:tcPr>
          <w:p w14:paraId="5E4C517A" w14:textId="77777777" w:rsidR="00421772" w:rsidRDefault="00934A85" w:rsidP="006E0C7D">
            <w:pPr>
              <w:bidi/>
              <w:spacing w:line="276" w:lineRule="auto"/>
              <w:jc w:val="left"/>
              <w:rPr>
                <w:rFonts w:asciiTheme="majorBidi" w:eastAsia="Calibri" w:hAnsiTheme="majorBidi" w:cstheme="majorBidi"/>
                <w:rtl/>
                <w:lang w:bidi="ar-SY"/>
              </w:rPr>
            </w:pPr>
            <w:r w:rsidRPr="0094514E">
              <w:rPr>
                <w:rFonts w:asciiTheme="majorBidi" w:eastAsia="Calibri" w:hAnsiTheme="majorBidi" w:cstheme="majorBidi"/>
                <w:rtl/>
                <w:lang w:bidi="ar-SY"/>
              </w:rPr>
              <w:t>يظهر النظام صفحة تحديد المدارس</w:t>
            </w:r>
            <w:r w:rsidR="00691357">
              <w:rPr>
                <w:rFonts w:asciiTheme="majorBidi" w:eastAsia="Calibri" w:hAnsiTheme="majorBidi" w:cstheme="majorBidi" w:hint="cs"/>
                <w:rtl/>
                <w:lang w:bidi="ar-SY"/>
              </w:rPr>
              <w:t xml:space="preserve"> وفيها جدول يحتوي على المدارس الموجودة في المديرية المحددة في الإجراء رقم (4)</w:t>
            </w:r>
            <w:r w:rsidR="004A10E2">
              <w:rPr>
                <w:rFonts w:asciiTheme="majorBidi" w:eastAsia="Calibri" w:hAnsiTheme="majorBidi" w:cstheme="majorBidi" w:hint="cs"/>
                <w:rtl/>
                <w:lang w:bidi="ar-SY"/>
              </w:rPr>
              <w:t xml:space="preserve"> </w:t>
            </w:r>
            <w:r w:rsidR="00421772">
              <w:rPr>
                <w:rFonts w:asciiTheme="majorBidi" w:eastAsia="Calibri" w:hAnsiTheme="majorBidi" w:cstheme="majorBidi" w:hint="cs"/>
                <w:rtl/>
                <w:lang w:bidi="ar-JO"/>
              </w:rPr>
              <w:t xml:space="preserve">وأرقامهم الوطنية </w:t>
            </w:r>
            <w:r w:rsidR="004A10E2">
              <w:rPr>
                <w:rFonts w:asciiTheme="majorBidi" w:eastAsia="Calibri" w:hAnsiTheme="majorBidi" w:cstheme="majorBidi" w:hint="cs"/>
                <w:rtl/>
                <w:lang w:bidi="ar-SY"/>
              </w:rPr>
              <w:t>و</w:t>
            </w:r>
            <w:r w:rsidR="00421772">
              <w:rPr>
                <w:rFonts w:asciiTheme="majorBidi" w:eastAsia="Calibri" w:hAnsiTheme="majorBidi" w:cstheme="majorBidi" w:hint="cs"/>
                <w:rtl/>
                <w:lang w:bidi="ar-SY"/>
              </w:rPr>
              <w:t xml:space="preserve">تظهر المدارس </w:t>
            </w:r>
            <w:r w:rsidR="004A10E2">
              <w:rPr>
                <w:rFonts w:asciiTheme="majorBidi" w:eastAsia="Calibri" w:hAnsiTheme="majorBidi" w:cstheme="majorBidi" w:hint="cs"/>
                <w:rtl/>
                <w:lang w:bidi="ar-SY"/>
              </w:rPr>
              <w:t>التي يوجد فيها على الأقل واحدة من الفئات المستهدفة والمحددة في الإجراء رقم (5)</w:t>
            </w:r>
            <w:r w:rsidR="00574A64">
              <w:rPr>
                <w:rFonts w:asciiTheme="majorBidi" w:eastAsia="Calibri" w:hAnsiTheme="majorBidi" w:cstheme="majorBidi" w:hint="cs"/>
                <w:rtl/>
                <w:lang w:bidi="ar-SY"/>
              </w:rPr>
              <w:t xml:space="preserve"> أثناء إنشاء نموذج تغذية</w:t>
            </w:r>
          </w:p>
          <w:p w14:paraId="1C3564BE" w14:textId="2EDC8E50" w:rsidR="007A2A71" w:rsidRPr="0094514E" w:rsidRDefault="004A10E2" w:rsidP="00421772">
            <w:pPr>
              <w:bidi/>
              <w:spacing w:line="276" w:lineRule="auto"/>
              <w:jc w:val="left"/>
              <w:rPr>
                <w:rFonts w:asciiTheme="majorBidi" w:eastAsia="Calibri" w:hAnsiTheme="majorBidi" w:cstheme="majorBidi"/>
                <w:rtl/>
                <w:lang w:bidi="ar-SY"/>
              </w:rPr>
            </w:pPr>
            <w:r>
              <w:rPr>
                <w:rFonts w:asciiTheme="majorBidi" w:eastAsia="Calibri" w:hAnsiTheme="majorBidi" w:cstheme="majorBidi" w:hint="cs"/>
                <w:rtl/>
                <w:lang w:bidi="ar-SY"/>
              </w:rPr>
              <w:t xml:space="preserve"> </w:t>
            </w:r>
            <w:r>
              <w:rPr>
                <w:rFonts w:asciiTheme="majorBidi" w:eastAsia="Calibri" w:hAnsiTheme="majorBidi" w:cstheme="majorBidi"/>
                <w:lang w:bidi="ar-SY"/>
              </w:rPr>
              <w:t>Ref. to UC.1 FR.1</w:t>
            </w:r>
          </w:p>
        </w:tc>
      </w:tr>
      <w:tr w:rsidR="00691357" w:rsidRPr="0094514E" w14:paraId="05B9C12D" w14:textId="77777777" w:rsidTr="004E278F">
        <w:trPr>
          <w:trHeight w:val="74"/>
        </w:trPr>
        <w:tc>
          <w:tcPr>
            <w:tcW w:w="2540" w:type="dxa"/>
            <w:vMerge/>
            <w:shd w:val="clear" w:color="auto" w:fill="BFBFBF"/>
            <w:vAlign w:val="center"/>
          </w:tcPr>
          <w:p w14:paraId="76A6B335" w14:textId="77777777" w:rsidR="00691357" w:rsidRPr="0094514E" w:rsidRDefault="00691357" w:rsidP="00691357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7435E2E0" w14:textId="0ADA09FC" w:rsidR="00691357" w:rsidRPr="0094514E" w:rsidRDefault="007A2A71" w:rsidP="00691357">
            <w:pPr>
              <w:bidi/>
              <w:spacing w:line="276" w:lineRule="auto"/>
              <w:jc w:val="center"/>
              <w:rPr>
                <w:rFonts w:asciiTheme="majorBidi" w:eastAsia="Calibri" w:hAnsiTheme="majorBidi" w:cstheme="majorBidi"/>
                <w:rtl/>
                <w:lang w:bidi="ar-SY"/>
              </w:rPr>
            </w:pPr>
            <w:r>
              <w:rPr>
                <w:rFonts w:asciiTheme="majorBidi" w:eastAsia="Calibri" w:hAnsiTheme="majorBidi" w:cstheme="majorBidi" w:hint="cs"/>
                <w:rtl/>
                <w:lang w:bidi="ar-SY"/>
              </w:rPr>
              <w:t>10</w:t>
            </w:r>
          </w:p>
        </w:tc>
        <w:tc>
          <w:tcPr>
            <w:tcW w:w="7286" w:type="dxa"/>
            <w:gridSpan w:val="2"/>
            <w:vAlign w:val="center"/>
          </w:tcPr>
          <w:p w14:paraId="524D977F" w14:textId="75DBF29C" w:rsidR="00691357" w:rsidRPr="0094514E" w:rsidRDefault="00691357" w:rsidP="00691357">
            <w:pPr>
              <w:bidi/>
              <w:spacing w:line="276" w:lineRule="auto"/>
              <w:jc w:val="left"/>
              <w:rPr>
                <w:rFonts w:asciiTheme="majorBidi" w:eastAsia="Calibri" w:hAnsiTheme="majorBidi" w:cstheme="majorBidi"/>
                <w:rtl/>
                <w:lang w:bidi="ar-SY"/>
              </w:rPr>
            </w:pPr>
            <w:r w:rsidRPr="0094514E">
              <w:rPr>
                <w:rFonts w:asciiTheme="majorBidi" w:eastAsia="Calibri" w:hAnsiTheme="majorBidi" w:cstheme="majorBidi"/>
                <w:rtl/>
                <w:lang w:bidi="ar-SY"/>
              </w:rPr>
              <w:t xml:space="preserve">يقوم المستخدم </w:t>
            </w:r>
            <w:r>
              <w:rPr>
                <w:rFonts w:asciiTheme="majorBidi" w:eastAsia="Calibri" w:hAnsiTheme="majorBidi" w:cstheme="majorBidi" w:hint="cs"/>
                <w:rtl/>
                <w:lang w:bidi="ar-SY"/>
              </w:rPr>
              <w:t>بتحديد</w:t>
            </w:r>
            <w:r w:rsidRPr="0094514E">
              <w:rPr>
                <w:rFonts w:asciiTheme="majorBidi" w:eastAsia="Calibri" w:hAnsiTheme="majorBidi" w:cstheme="majorBidi"/>
                <w:rtl/>
                <w:lang w:bidi="ar-SY"/>
              </w:rPr>
              <w:t xml:space="preserve"> </w:t>
            </w:r>
            <w:r>
              <w:rPr>
                <w:rFonts w:asciiTheme="majorBidi" w:eastAsia="Calibri" w:hAnsiTheme="majorBidi" w:cstheme="majorBidi" w:hint="cs"/>
                <w:rtl/>
                <w:lang w:bidi="ar-SY"/>
              </w:rPr>
              <w:t>المدارس</w:t>
            </w:r>
            <w:r w:rsidRPr="0094514E">
              <w:rPr>
                <w:rFonts w:asciiTheme="majorBidi" w:eastAsia="Calibri" w:hAnsiTheme="majorBidi" w:cstheme="majorBidi"/>
                <w:rtl/>
                <w:lang w:bidi="ar-SY"/>
              </w:rPr>
              <w:t xml:space="preserve"> المراد شمولها ثم يقوم المستخدم بالضغط على خيار </w:t>
            </w:r>
            <w:r>
              <w:rPr>
                <w:rFonts w:asciiTheme="majorBidi" w:eastAsia="Calibri" w:hAnsiTheme="majorBidi" w:cstheme="majorBidi" w:hint="cs"/>
                <w:rtl/>
                <w:lang w:bidi="ar-SY"/>
              </w:rPr>
              <w:t>حفظ</w:t>
            </w:r>
            <w:r w:rsidRPr="0094514E">
              <w:rPr>
                <w:rFonts w:asciiTheme="majorBidi" w:eastAsia="Calibri" w:hAnsiTheme="majorBidi" w:cstheme="majorBidi"/>
                <w:rtl/>
                <w:lang w:bidi="ar-SY"/>
              </w:rPr>
              <w:t xml:space="preserve"> </w:t>
            </w:r>
            <w:r>
              <w:rPr>
                <w:rFonts w:asciiTheme="majorBidi" w:eastAsia="Calibri" w:hAnsiTheme="majorBidi" w:cstheme="majorBidi" w:hint="cs"/>
                <w:rtl/>
                <w:lang w:bidi="ar-SY"/>
              </w:rPr>
              <w:t>في أسفل الصفحة</w:t>
            </w:r>
          </w:p>
        </w:tc>
      </w:tr>
      <w:tr w:rsidR="00691357" w:rsidRPr="0094514E" w14:paraId="15EBA79C" w14:textId="77777777" w:rsidTr="004E278F">
        <w:trPr>
          <w:trHeight w:val="74"/>
        </w:trPr>
        <w:tc>
          <w:tcPr>
            <w:tcW w:w="2540" w:type="dxa"/>
            <w:vMerge/>
            <w:shd w:val="clear" w:color="auto" w:fill="BFBFBF"/>
            <w:vAlign w:val="center"/>
          </w:tcPr>
          <w:p w14:paraId="076F4978" w14:textId="77777777" w:rsidR="00691357" w:rsidRPr="0094514E" w:rsidRDefault="00691357" w:rsidP="00691357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53622336" w14:textId="31A903E9" w:rsidR="00691357" w:rsidRPr="0094514E" w:rsidRDefault="0008079C" w:rsidP="00691357">
            <w:pPr>
              <w:bidi/>
              <w:spacing w:line="276" w:lineRule="auto"/>
              <w:jc w:val="center"/>
              <w:rPr>
                <w:rFonts w:asciiTheme="majorBidi" w:eastAsia="Calibri" w:hAnsiTheme="majorBidi" w:cstheme="majorBidi"/>
                <w:rtl/>
                <w:lang w:bidi="ar-SY"/>
              </w:rPr>
            </w:pPr>
            <w:r>
              <w:rPr>
                <w:rFonts w:asciiTheme="majorBidi" w:eastAsia="Calibri" w:hAnsiTheme="majorBidi" w:cstheme="majorBidi" w:hint="cs"/>
                <w:rtl/>
                <w:lang w:bidi="ar-SY"/>
              </w:rPr>
              <w:t>1</w:t>
            </w:r>
            <w:r w:rsidR="007A2A71">
              <w:rPr>
                <w:rFonts w:asciiTheme="majorBidi" w:eastAsia="Calibri" w:hAnsiTheme="majorBidi" w:cstheme="majorBidi" w:hint="cs"/>
                <w:rtl/>
                <w:lang w:bidi="ar-SY"/>
              </w:rPr>
              <w:t>1</w:t>
            </w:r>
          </w:p>
        </w:tc>
        <w:tc>
          <w:tcPr>
            <w:tcW w:w="7286" w:type="dxa"/>
            <w:gridSpan w:val="2"/>
            <w:vAlign w:val="center"/>
          </w:tcPr>
          <w:p w14:paraId="76EDA54E" w14:textId="01645357" w:rsidR="00691357" w:rsidRPr="0094514E" w:rsidRDefault="00691357" w:rsidP="00691357">
            <w:pPr>
              <w:bidi/>
              <w:spacing w:line="276" w:lineRule="auto"/>
              <w:jc w:val="left"/>
              <w:rPr>
                <w:rFonts w:asciiTheme="majorBidi" w:eastAsia="Calibri" w:hAnsiTheme="majorBidi" w:cstheme="majorBidi"/>
                <w:rtl/>
                <w:lang w:bidi="ar-SY"/>
              </w:rPr>
            </w:pPr>
            <w:r w:rsidRPr="0094514E">
              <w:rPr>
                <w:rFonts w:asciiTheme="majorBidi" w:eastAsia="Calibri" w:hAnsiTheme="majorBidi" w:cstheme="majorBidi"/>
                <w:rtl/>
                <w:lang w:bidi="ar-SY"/>
              </w:rPr>
              <w:t xml:space="preserve">يدرج النظام </w:t>
            </w:r>
            <w:r w:rsidR="0008079C">
              <w:rPr>
                <w:rFonts w:asciiTheme="majorBidi" w:eastAsia="Calibri" w:hAnsiTheme="majorBidi" w:cstheme="majorBidi" w:hint="cs"/>
                <w:rtl/>
                <w:lang w:bidi="ar-SY"/>
              </w:rPr>
              <w:t>المدارس</w:t>
            </w:r>
            <w:r w:rsidRPr="0094514E">
              <w:rPr>
                <w:rFonts w:asciiTheme="majorBidi" w:eastAsia="Calibri" w:hAnsiTheme="majorBidi" w:cstheme="majorBidi"/>
                <w:rtl/>
                <w:lang w:bidi="ar-SY"/>
              </w:rPr>
              <w:t xml:space="preserve"> المحددة في جدول ال</w:t>
            </w:r>
            <w:r w:rsidR="0008079C">
              <w:rPr>
                <w:rFonts w:asciiTheme="majorBidi" w:eastAsia="Calibri" w:hAnsiTheme="majorBidi" w:cstheme="majorBidi" w:hint="cs"/>
                <w:rtl/>
                <w:lang w:bidi="ar-SY"/>
              </w:rPr>
              <w:t>مدارس المشمولة</w:t>
            </w:r>
          </w:p>
        </w:tc>
      </w:tr>
      <w:tr w:rsidR="00934A85" w:rsidRPr="0094514E" w14:paraId="7F8632DE" w14:textId="77777777" w:rsidTr="004E278F">
        <w:trPr>
          <w:trHeight w:val="74"/>
        </w:trPr>
        <w:tc>
          <w:tcPr>
            <w:tcW w:w="2540" w:type="dxa"/>
            <w:vMerge/>
            <w:shd w:val="clear" w:color="auto" w:fill="BFBFBF"/>
            <w:vAlign w:val="center"/>
          </w:tcPr>
          <w:p w14:paraId="52D5DB40" w14:textId="77777777" w:rsidR="00934A85" w:rsidRPr="0094514E" w:rsidRDefault="00934A85" w:rsidP="00934A85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7149052F" w14:textId="78A64BE7" w:rsidR="00934A85" w:rsidRPr="0094514E" w:rsidRDefault="00310116" w:rsidP="00934A85">
            <w:pPr>
              <w:bidi/>
              <w:spacing w:line="276" w:lineRule="auto"/>
              <w:jc w:val="center"/>
              <w:rPr>
                <w:rFonts w:asciiTheme="majorBidi" w:eastAsia="Calibri" w:hAnsiTheme="majorBidi" w:cstheme="majorBidi"/>
                <w:rtl/>
                <w:lang w:bidi="ar-SY"/>
              </w:rPr>
            </w:pPr>
            <w:r>
              <w:rPr>
                <w:rFonts w:asciiTheme="majorBidi" w:eastAsia="Calibri" w:hAnsiTheme="majorBidi" w:cstheme="majorBidi" w:hint="cs"/>
                <w:rtl/>
                <w:lang w:bidi="ar-SY"/>
              </w:rPr>
              <w:t>1</w:t>
            </w:r>
            <w:r w:rsidR="007A2A71">
              <w:rPr>
                <w:rFonts w:asciiTheme="majorBidi" w:eastAsia="Calibr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286" w:type="dxa"/>
            <w:gridSpan w:val="2"/>
            <w:vAlign w:val="center"/>
          </w:tcPr>
          <w:p w14:paraId="1958D23D" w14:textId="73347BC7" w:rsidR="007A2A71" w:rsidRPr="0094514E" w:rsidRDefault="00A66EFB" w:rsidP="007A2A71">
            <w:pPr>
              <w:bidi/>
              <w:spacing w:line="276" w:lineRule="auto"/>
              <w:jc w:val="left"/>
              <w:rPr>
                <w:rFonts w:asciiTheme="majorBidi" w:eastAsia="Calibri" w:hAnsiTheme="majorBidi" w:cstheme="majorBidi"/>
                <w:rtl/>
                <w:lang w:bidi="ar-SY"/>
              </w:rPr>
            </w:pPr>
            <w:r>
              <w:rPr>
                <w:rFonts w:asciiTheme="majorBidi" w:eastAsia="Calibri" w:hAnsiTheme="majorBidi" w:cstheme="majorBidi" w:hint="cs"/>
                <w:rtl/>
                <w:lang w:bidi="ar-SY"/>
              </w:rPr>
              <w:t xml:space="preserve">يقوم المستخدم بالضغط على خيار </w:t>
            </w:r>
            <w:r w:rsidR="001D6808">
              <w:rPr>
                <w:rFonts w:asciiTheme="majorBidi" w:eastAsia="Calibri" w:hAnsiTheme="majorBidi" w:cstheme="majorBidi" w:hint="cs"/>
                <w:rtl/>
                <w:lang w:bidi="ar-SY"/>
              </w:rPr>
              <w:t>تحديد</w:t>
            </w:r>
            <w:r>
              <w:rPr>
                <w:rFonts w:asciiTheme="majorBidi" w:eastAsia="Calibri" w:hAnsiTheme="majorBidi" w:cstheme="majorBidi" w:hint="cs"/>
                <w:rtl/>
                <w:lang w:bidi="ar-SY"/>
              </w:rPr>
              <w:t xml:space="preserve"> صفوف لإدراج صفوف من عامود خيارات في جدول المدارس</w:t>
            </w:r>
          </w:p>
        </w:tc>
      </w:tr>
      <w:tr w:rsidR="00934A85" w:rsidRPr="0094514E" w14:paraId="7F30E2D9" w14:textId="77777777" w:rsidTr="004E278F">
        <w:trPr>
          <w:trHeight w:val="74"/>
        </w:trPr>
        <w:tc>
          <w:tcPr>
            <w:tcW w:w="2540" w:type="dxa"/>
            <w:vMerge/>
            <w:shd w:val="clear" w:color="auto" w:fill="BFBFBF"/>
            <w:vAlign w:val="center"/>
          </w:tcPr>
          <w:p w14:paraId="76BFD8A3" w14:textId="77777777" w:rsidR="00934A85" w:rsidRPr="0094514E" w:rsidRDefault="00934A85" w:rsidP="00934A85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38E6E977" w14:textId="4DF4BD37" w:rsidR="00934A85" w:rsidRPr="0094514E" w:rsidRDefault="00310116" w:rsidP="00934A85">
            <w:pPr>
              <w:bidi/>
              <w:spacing w:line="276" w:lineRule="auto"/>
              <w:jc w:val="center"/>
              <w:rPr>
                <w:rFonts w:asciiTheme="majorBidi" w:eastAsia="Calibri" w:hAnsiTheme="majorBidi" w:cstheme="majorBidi"/>
                <w:rtl/>
                <w:lang w:bidi="ar-SY"/>
              </w:rPr>
            </w:pPr>
            <w:r>
              <w:rPr>
                <w:rFonts w:asciiTheme="majorBidi" w:eastAsia="Calibri" w:hAnsiTheme="majorBidi" w:cstheme="majorBidi" w:hint="cs"/>
                <w:rtl/>
                <w:lang w:bidi="ar-SY"/>
              </w:rPr>
              <w:t>13</w:t>
            </w:r>
          </w:p>
        </w:tc>
        <w:tc>
          <w:tcPr>
            <w:tcW w:w="7286" w:type="dxa"/>
            <w:gridSpan w:val="2"/>
            <w:vAlign w:val="center"/>
          </w:tcPr>
          <w:p w14:paraId="0D9744A3" w14:textId="6B930386" w:rsidR="00934A85" w:rsidRPr="0094514E" w:rsidRDefault="006F5F51" w:rsidP="00934A85">
            <w:pPr>
              <w:bidi/>
              <w:spacing w:line="276" w:lineRule="auto"/>
              <w:jc w:val="left"/>
              <w:rPr>
                <w:rFonts w:asciiTheme="majorBidi" w:eastAsia="Calibri" w:hAnsiTheme="majorBidi" w:cstheme="majorBidi"/>
                <w:rtl/>
                <w:lang w:bidi="ar-SY"/>
              </w:rPr>
            </w:pPr>
            <w:r>
              <w:rPr>
                <w:rFonts w:asciiTheme="majorBidi" w:eastAsia="Calibri" w:hAnsiTheme="majorBidi" w:cstheme="majorBidi" w:hint="cs"/>
                <w:rtl/>
                <w:lang w:bidi="ar-SY"/>
              </w:rPr>
              <w:t>يظهر النظام صفحة تحديد الصفوف</w:t>
            </w:r>
          </w:p>
        </w:tc>
      </w:tr>
      <w:tr w:rsidR="009F4D15" w:rsidRPr="0094514E" w14:paraId="7A2A1495" w14:textId="77777777" w:rsidTr="004E278F">
        <w:trPr>
          <w:trHeight w:val="74"/>
        </w:trPr>
        <w:tc>
          <w:tcPr>
            <w:tcW w:w="2540" w:type="dxa"/>
            <w:vMerge/>
            <w:shd w:val="clear" w:color="auto" w:fill="BFBFBF"/>
            <w:vAlign w:val="center"/>
          </w:tcPr>
          <w:p w14:paraId="73100F7B" w14:textId="77777777" w:rsidR="009F4D15" w:rsidRPr="0094514E" w:rsidRDefault="009F4D15" w:rsidP="009F4D15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4A2EC81C" w14:textId="3C6D38E0" w:rsidR="009F4D15" w:rsidRDefault="009F4D15" w:rsidP="009F4D15">
            <w:pPr>
              <w:bidi/>
              <w:spacing w:line="276" w:lineRule="auto"/>
              <w:jc w:val="center"/>
              <w:rPr>
                <w:rFonts w:asciiTheme="majorBidi" w:eastAsia="Calibri" w:hAnsiTheme="majorBidi" w:cstheme="majorBidi"/>
                <w:rtl/>
                <w:lang w:bidi="ar-SY"/>
              </w:rPr>
            </w:pPr>
            <w:r>
              <w:rPr>
                <w:rFonts w:asciiTheme="majorBidi" w:eastAsia="Calibri" w:hAnsiTheme="majorBidi" w:cstheme="majorBidi" w:hint="cs"/>
                <w:rtl/>
                <w:lang w:bidi="ar-SY"/>
              </w:rPr>
              <w:t>14</w:t>
            </w:r>
          </w:p>
        </w:tc>
        <w:tc>
          <w:tcPr>
            <w:tcW w:w="7286" w:type="dxa"/>
            <w:gridSpan w:val="2"/>
            <w:vAlign w:val="center"/>
          </w:tcPr>
          <w:p w14:paraId="7FBFBFB2" w14:textId="269CDA5B" w:rsidR="007A2A71" w:rsidRDefault="009F4D15" w:rsidP="006E0C7D">
            <w:pPr>
              <w:bidi/>
              <w:spacing w:line="276" w:lineRule="auto"/>
              <w:jc w:val="left"/>
              <w:rPr>
                <w:rFonts w:asciiTheme="majorBidi" w:eastAsia="Calibri" w:hAnsiTheme="majorBidi" w:cstheme="majorBidi"/>
                <w:rtl/>
                <w:lang w:bidi="ar-SY"/>
              </w:rPr>
            </w:pPr>
            <w:r w:rsidRPr="0094514E">
              <w:rPr>
                <w:rFonts w:asciiTheme="majorBidi" w:eastAsia="Calibri" w:hAnsiTheme="majorBidi" w:cstheme="majorBidi"/>
                <w:rtl/>
                <w:lang w:bidi="ar-SY"/>
              </w:rPr>
              <w:t xml:space="preserve">يقوم المستخدم </w:t>
            </w:r>
            <w:r>
              <w:rPr>
                <w:rFonts w:asciiTheme="majorBidi" w:eastAsia="Calibri" w:hAnsiTheme="majorBidi" w:cstheme="majorBidi" w:hint="cs"/>
                <w:rtl/>
                <w:lang w:bidi="ar-SY"/>
              </w:rPr>
              <w:t>بتحديد</w:t>
            </w:r>
            <w:r w:rsidRPr="0094514E">
              <w:rPr>
                <w:rFonts w:asciiTheme="majorBidi" w:eastAsia="Calibri" w:hAnsiTheme="majorBidi" w:cstheme="majorBidi"/>
                <w:rtl/>
                <w:lang w:bidi="ar-SY"/>
              </w:rPr>
              <w:t xml:space="preserve"> </w:t>
            </w:r>
            <w:r>
              <w:rPr>
                <w:rFonts w:asciiTheme="majorBidi" w:eastAsia="Calibri" w:hAnsiTheme="majorBidi" w:cstheme="majorBidi" w:hint="cs"/>
                <w:rtl/>
                <w:lang w:bidi="ar-SY"/>
              </w:rPr>
              <w:t xml:space="preserve">الصفوف </w:t>
            </w:r>
            <w:r w:rsidRPr="0094514E">
              <w:rPr>
                <w:rFonts w:asciiTheme="majorBidi" w:eastAsia="Calibri" w:hAnsiTheme="majorBidi" w:cstheme="majorBidi"/>
                <w:rtl/>
                <w:lang w:bidi="ar-SY"/>
              </w:rPr>
              <w:t>المراد شموله</w:t>
            </w:r>
            <w:r>
              <w:rPr>
                <w:rFonts w:asciiTheme="majorBidi" w:eastAsia="Calibri" w:hAnsiTheme="majorBidi" w:cstheme="majorBidi" w:hint="cs"/>
                <w:rtl/>
                <w:lang w:bidi="ar-SY"/>
              </w:rPr>
              <w:t>ا</w:t>
            </w:r>
            <w:r w:rsidRPr="0094514E">
              <w:rPr>
                <w:rFonts w:asciiTheme="majorBidi" w:eastAsia="Calibri" w:hAnsiTheme="majorBidi" w:cstheme="majorBidi"/>
                <w:rtl/>
                <w:lang w:bidi="ar-SY"/>
              </w:rPr>
              <w:t xml:space="preserve"> من </w:t>
            </w:r>
            <w:r>
              <w:rPr>
                <w:rFonts w:asciiTheme="majorBidi" w:eastAsia="Calibri" w:hAnsiTheme="majorBidi" w:cstheme="majorBidi" w:hint="cs"/>
                <w:rtl/>
                <w:lang w:bidi="ar-SY"/>
              </w:rPr>
              <w:t>قائمة الصفوف الموجودة في المدرسة</w:t>
            </w:r>
            <w:r w:rsidR="00421772">
              <w:rPr>
                <w:rFonts w:asciiTheme="majorBidi" w:eastAsia="Calibri" w:hAnsiTheme="majorBidi" w:cstheme="majorBidi" w:hint="cs"/>
                <w:rtl/>
                <w:lang w:bidi="ar-SY"/>
              </w:rPr>
              <w:t xml:space="preserve"> حيث يتم تحديد الصفوف من </w:t>
            </w:r>
            <w:r w:rsidR="00421772">
              <w:rPr>
                <w:rFonts w:asciiTheme="majorBidi" w:eastAsia="Calibri" w:hAnsiTheme="majorBidi" w:cstheme="majorBidi"/>
                <w:lang w:bidi="ar-SY"/>
              </w:rPr>
              <w:t>KG2</w:t>
            </w:r>
            <w:r w:rsidR="00421772">
              <w:rPr>
                <w:rFonts w:asciiTheme="majorBidi" w:eastAsia="Calibri" w:hAnsiTheme="majorBidi" w:cstheme="majorBidi" w:hint="cs"/>
                <w:rtl/>
                <w:lang w:bidi="ar-JO"/>
              </w:rPr>
              <w:t xml:space="preserve"> إلى الصف السادس بشكل مسبق كما يمكن تعديله</w:t>
            </w:r>
            <w:r w:rsidRPr="0094514E">
              <w:rPr>
                <w:rFonts w:asciiTheme="majorBidi" w:eastAsia="Calibri" w:hAnsiTheme="majorBidi" w:cstheme="majorBidi"/>
                <w:rtl/>
                <w:lang w:bidi="ar-SY"/>
              </w:rPr>
              <w:t xml:space="preserve"> ثم يقوم المستخدم بالضغط على خيار </w:t>
            </w:r>
            <w:r>
              <w:rPr>
                <w:rFonts w:asciiTheme="majorBidi" w:eastAsia="Calibri" w:hAnsiTheme="majorBidi" w:cstheme="majorBidi" w:hint="cs"/>
                <w:rtl/>
                <w:lang w:bidi="ar-SY"/>
              </w:rPr>
              <w:t>حفظ</w:t>
            </w:r>
            <w:r w:rsidRPr="0094514E">
              <w:rPr>
                <w:rFonts w:asciiTheme="majorBidi" w:eastAsia="Calibri" w:hAnsiTheme="majorBidi" w:cstheme="majorBidi"/>
                <w:rtl/>
                <w:lang w:bidi="ar-SY"/>
              </w:rPr>
              <w:t xml:space="preserve"> </w:t>
            </w:r>
            <w:r>
              <w:rPr>
                <w:rFonts w:asciiTheme="majorBidi" w:eastAsia="Calibri" w:hAnsiTheme="majorBidi" w:cstheme="majorBidi" w:hint="cs"/>
                <w:rtl/>
                <w:lang w:bidi="ar-SY"/>
              </w:rPr>
              <w:t>من أسفل الصفحة</w:t>
            </w:r>
          </w:p>
        </w:tc>
      </w:tr>
      <w:tr w:rsidR="009F4D15" w:rsidRPr="0094514E" w14:paraId="6081A0D2" w14:textId="77777777" w:rsidTr="004E278F">
        <w:trPr>
          <w:trHeight w:val="74"/>
        </w:trPr>
        <w:tc>
          <w:tcPr>
            <w:tcW w:w="2540" w:type="dxa"/>
            <w:vMerge/>
            <w:shd w:val="clear" w:color="auto" w:fill="BFBFBF"/>
            <w:vAlign w:val="center"/>
          </w:tcPr>
          <w:p w14:paraId="262AA631" w14:textId="77777777" w:rsidR="009F4D15" w:rsidRPr="0094514E" w:rsidRDefault="009F4D15" w:rsidP="009F4D15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4D36748D" w14:textId="4ABA96C3" w:rsidR="009F4D15" w:rsidRPr="0094514E" w:rsidRDefault="009F4D15" w:rsidP="009F4D15">
            <w:pPr>
              <w:bidi/>
              <w:spacing w:line="276" w:lineRule="auto"/>
              <w:jc w:val="center"/>
              <w:rPr>
                <w:rFonts w:asciiTheme="majorBidi" w:eastAsia="Calibri" w:hAnsiTheme="majorBidi" w:cstheme="majorBidi"/>
                <w:rtl/>
                <w:lang w:bidi="ar-SY"/>
              </w:rPr>
            </w:pPr>
            <w:r>
              <w:rPr>
                <w:rFonts w:asciiTheme="majorBidi" w:eastAsia="Calibri" w:hAnsiTheme="majorBidi" w:cstheme="majorBidi" w:hint="cs"/>
                <w:rtl/>
                <w:lang w:bidi="ar-SY"/>
              </w:rPr>
              <w:t>15</w:t>
            </w:r>
          </w:p>
        </w:tc>
        <w:tc>
          <w:tcPr>
            <w:tcW w:w="7286" w:type="dxa"/>
            <w:gridSpan w:val="2"/>
            <w:vAlign w:val="center"/>
          </w:tcPr>
          <w:p w14:paraId="3D221B64" w14:textId="2317E3A7" w:rsidR="009F4D15" w:rsidRPr="0094514E" w:rsidRDefault="009F4D15" w:rsidP="009F4D15">
            <w:pPr>
              <w:bidi/>
              <w:spacing w:line="276" w:lineRule="auto"/>
              <w:jc w:val="left"/>
              <w:rPr>
                <w:rFonts w:asciiTheme="majorBidi" w:eastAsia="Calibri" w:hAnsiTheme="majorBidi" w:cstheme="majorBidi"/>
                <w:lang w:bidi="ar-SY"/>
              </w:rPr>
            </w:pPr>
            <w:r>
              <w:rPr>
                <w:rFonts w:asciiTheme="majorBidi" w:eastAsia="Calibri" w:hAnsiTheme="majorBidi" w:cstheme="majorBidi" w:hint="cs"/>
                <w:rtl/>
                <w:lang w:bidi="ar-SY"/>
              </w:rPr>
              <w:t>يعود المستخدم إلى صفحة نماذج التغذية ويظهر النظام زر اعتماد النموذج ويقوم المستخدم بالضغط عليه لاعتماد النموذج</w:t>
            </w:r>
          </w:p>
        </w:tc>
      </w:tr>
      <w:tr w:rsidR="009F4D15" w:rsidRPr="0094514E" w14:paraId="703B771E" w14:textId="77777777" w:rsidTr="004E278F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24B57344" w14:textId="77777777" w:rsidR="009F4D15" w:rsidRPr="0094514E" w:rsidRDefault="009F4D15" w:rsidP="009F4D15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  <w:rtl/>
                <w:lang w:bidi="ar-SY"/>
              </w:rPr>
            </w:pPr>
            <w:r w:rsidRPr="0094514E">
              <w:rPr>
                <w:rFonts w:asciiTheme="majorBidi" w:hAnsiTheme="majorBidi" w:cstheme="majorBidi"/>
                <w:b/>
                <w:bCs/>
                <w:noProof/>
                <w:rtl/>
                <w:lang w:bidi="ar-SY"/>
              </w:rPr>
              <w:t>المخرجات المتوقعة</w:t>
            </w:r>
          </w:p>
        </w:tc>
        <w:tc>
          <w:tcPr>
            <w:tcW w:w="8114" w:type="dxa"/>
            <w:gridSpan w:val="2"/>
            <w:vAlign w:val="center"/>
          </w:tcPr>
          <w:p w14:paraId="656F3A45" w14:textId="177E5AA7" w:rsidR="009F4D15" w:rsidRDefault="009F4D15" w:rsidP="009F4D15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rFonts w:asciiTheme="majorBidi" w:hAnsiTheme="majorBidi" w:cstheme="majorBidi"/>
                <w:noProof/>
                <w:rtl/>
                <w:lang w:bidi="ar-SY"/>
              </w:rPr>
            </w:pPr>
            <w:r w:rsidRPr="0094514E">
              <w:rPr>
                <w:rFonts w:asciiTheme="majorBidi" w:hAnsiTheme="majorBidi" w:cstheme="majorBidi"/>
                <w:noProof/>
                <w:rtl/>
                <w:lang w:bidi="ar-SY"/>
              </w:rPr>
              <w:t xml:space="preserve">إدراج </w:t>
            </w:r>
            <w:r>
              <w:rPr>
                <w:rFonts w:asciiTheme="majorBidi" w:hAnsiTheme="majorBidi" w:cstheme="majorBidi" w:hint="cs"/>
                <w:noProof/>
                <w:rtl/>
                <w:lang w:bidi="ar-SY"/>
              </w:rPr>
              <w:t>نموذج</w:t>
            </w:r>
            <w:r w:rsidRPr="0094514E">
              <w:rPr>
                <w:rFonts w:asciiTheme="majorBidi" w:hAnsiTheme="majorBidi" w:cstheme="majorBidi"/>
                <w:noProof/>
                <w:rtl/>
                <w:lang w:bidi="ar-SY"/>
              </w:rPr>
              <w:t xml:space="preserve"> في جدول </w:t>
            </w:r>
            <w:r>
              <w:rPr>
                <w:rFonts w:asciiTheme="majorBidi" w:hAnsiTheme="majorBidi" w:cstheme="majorBidi" w:hint="cs"/>
                <w:noProof/>
                <w:rtl/>
                <w:lang w:bidi="ar-SY"/>
              </w:rPr>
              <w:t>نماذج التغذية</w:t>
            </w:r>
          </w:p>
          <w:p w14:paraId="5C621349" w14:textId="77777777" w:rsidR="009F4D15" w:rsidRDefault="009F4D15" w:rsidP="009F4D15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rFonts w:asciiTheme="majorBidi" w:hAnsiTheme="majorBidi" w:cstheme="majorBidi"/>
                <w:noProof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noProof/>
                <w:rtl/>
                <w:lang w:bidi="ar-SY"/>
              </w:rPr>
              <w:t>إدراج المديريات المشمولة في جدول المديريات</w:t>
            </w:r>
          </w:p>
          <w:p w14:paraId="075E61F0" w14:textId="77777777" w:rsidR="009F4D15" w:rsidRDefault="009F4D15" w:rsidP="009F4D15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rFonts w:asciiTheme="majorBidi" w:hAnsiTheme="majorBidi" w:cstheme="majorBidi"/>
                <w:noProof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noProof/>
                <w:rtl/>
                <w:lang w:bidi="ar-SY"/>
              </w:rPr>
              <w:t>إدراج المدارس المشمولة في جدول المدارس</w:t>
            </w:r>
          </w:p>
          <w:p w14:paraId="6013BCB6" w14:textId="17521EF9" w:rsidR="009F4D15" w:rsidRPr="0094514E" w:rsidRDefault="009F4D15" w:rsidP="009F4D15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rFonts w:asciiTheme="majorBidi" w:hAnsiTheme="majorBidi" w:cstheme="majorBidi"/>
                <w:noProof/>
                <w:lang w:bidi="ar-SY"/>
              </w:rPr>
            </w:pPr>
            <w:r>
              <w:rPr>
                <w:rFonts w:asciiTheme="majorBidi" w:hAnsiTheme="majorBidi" w:cstheme="majorBidi" w:hint="cs"/>
                <w:noProof/>
                <w:rtl/>
                <w:lang w:bidi="ar-SY"/>
              </w:rPr>
              <w:t>إدراج الصفوف المشمولة في جدول الصفوف</w:t>
            </w:r>
          </w:p>
        </w:tc>
      </w:tr>
      <w:tr w:rsidR="009F4D15" w:rsidRPr="0094514E" w14:paraId="560A4D78" w14:textId="77777777" w:rsidTr="004E278F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3455B468" w14:textId="77777777" w:rsidR="009F4D15" w:rsidRPr="0094514E" w:rsidRDefault="009F4D15" w:rsidP="009F4D15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  <w:rtl/>
                <w:lang w:bidi="ar-SY"/>
              </w:rPr>
            </w:pPr>
            <w:r w:rsidRPr="0094514E">
              <w:rPr>
                <w:rFonts w:asciiTheme="majorBidi" w:hAnsiTheme="majorBidi" w:cstheme="majorBidi"/>
                <w:b/>
                <w:bCs/>
                <w:noProof/>
                <w:rtl/>
                <w:lang w:bidi="ar-SY"/>
              </w:rPr>
              <w:t>آلية السير البديلة</w:t>
            </w:r>
          </w:p>
        </w:tc>
        <w:tc>
          <w:tcPr>
            <w:tcW w:w="8114" w:type="dxa"/>
            <w:gridSpan w:val="2"/>
            <w:vAlign w:val="center"/>
          </w:tcPr>
          <w:p w14:paraId="56F6D305" w14:textId="44B91A95" w:rsidR="009F4D15" w:rsidRPr="0083066E" w:rsidRDefault="009F4D15" w:rsidP="009F4D15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rFonts w:asciiTheme="majorBidi" w:hAnsiTheme="majorBidi" w:cstheme="majorBidi"/>
                <w:noProof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noProof/>
                <w:rtl/>
                <w:lang w:bidi="ar-SY"/>
              </w:rPr>
              <w:t>-</w:t>
            </w:r>
          </w:p>
        </w:tc>
      </w:tr>
      <w:tr w:rsidR="009F4D15" w:rsidRPr="0094514E" w14:paraId="396A3157" w14:textId="77777777" w:rsidTr="004E278F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11B4D267" w14:textId="11B5A808" w:rsidR="009F4D15" w:rsidRPr="0094514E" w:rsidRDefault="009F4D15" w:rsidP="009F4D15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rFonts w:asciiTheme="majorBidi" w:hAnsiTheme="majorBidi" w:cstheme="majorBidi"/>
                <w:b/>
                <w:bCs/>
                <w:noProof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rtl/>
                <w:lang w:bidi="ar-SY"/>
              </w:rPr>
              <w:t>الخيارات</w:t>
            </w:r>
            <w:r w:rsidRPr="0094514E">
              <w:rPr>
                <w:rFonts w:asciiTheme="majorBidi" w:hAnsiTheme="majorBidi" w:cstheme="majorBidi"/>
                <w:b/>
                <w:bCs/>
                <w:noProof/>
                <w:rtl/>
                <w:lang w:bidi="ar-SY"/>
              </w:rPr>
              <w:t xml:space="preserve"> الإضافية</w:t>
            </w:r>
          </w:p>
        </w:tc>
        <w:tc>
          <w:tcPr>
            <w:tcW w:w="8114" w:type="dxa"/>
            <w:gridSpan w:val="2"/>
            <w:vAlign w:val="center"/>
          </w:tcPr>
          <w:p w14:paraId="60F88744" w14:textId="64703634" w:rsidR="009F4D15" w:rsidRPr="005919C8" w:rsidRDefault="009F4D15" w:rsidP="009F4D15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rFonts w:asciiTheme="majorBidi" w:hAnsiTheme="majorBidi" w:cstheme="majorBidi"/>
                <w:noProof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noProof/>
                <w:rtl/>
                <w:lang w:bidi="ar-SY"/>
              </w:rPr>
              <w:t>-</w:t>
            </w:r>
          </w:p>
        </w:tc>
      </w:tr>
    </w:tbl>
    <w:p w14:paraId="4B4CC724" w14:textId="77777777" w:rsidR="003664F5" w:rsidRDefault="003664F5" w:rsidP="0028197C">
      <w:pPr>
        <w:jc w:val="both"/>
        <w:rPr>
          <w:rtl/>
          <w:lang w:eastAsia="en-GB"/>
        </w:rPr>
      </w:pPr>
    </w:p>
    <w:p w14:paraId="28879B54" w14:textId="77777777" w:rsidR="004F6D48" w:rsidRDefault="004F6D48" w:rsidP="007A2A71">
      <w:pPr>
        <w:jc w:val="both"/>
        <w:rPr>
          <w:rtl/>
          <w:lang w:eastAsia="en-GB"/>
        </w:rPr>
      </w:pPr>
    </w:p>
    <w:p w14:paraId="3055B182" w14:textId="77777777" w:rsidR="006E0C7D" w:rsidRPr="003664F5" w:rsidRDefault="006E0C7D" w:rsidP="007A2A71">
      <w:pPr>
        <w:jc w:val="both"/>
        <w:rPr>
          <w:rtl/>
          <w:lang w:eastAsia="en-GB"/>
        </w:rPr>
      </w:pPr>
    </w:p>
    <w:p w14:paraId="583C6171" w14:textId="77777777" w:rsidR="001C2F19" w:rsidRPr="00705A95" w:rsidRDefault="001C2F19" w:rsidP="001C2F19">
      <w:pPr>
        <w:rPr>
          <w:b/>
          <w:bCs/>
          <w:sz w:val="28"/>
          <w:szCs w:val="28"/>
          <w:rtl/>
        </w:rPr>
      </w:pPr>
      <w:r w:rsidRPr="00705A95">
        <w:rPr>
          <w:rFonts w:hint="cs"/>
          <w:b/>
          <w:bCs/>
          <w:sz w:val="28"/>
          <w:szCs w:val="28"/>
          <w:rtl/>
        </w:rPr>
        <w:t>تعريف الحقول</w:t>
      </w:r>
    </w:p>
    <w:p w14:paraId="1F731B9F" w14:textId="77777777" w:rsidR="001C2F19" w:rsidRPr="001558BE" w:rsidRDefault="001C2F19" w:rsidP="001C2F19">
      <w:pPr>
        <w:bidi/>
        <w:rPr>
          <w:rtl/>
          <w:lang w:eastAsia="en-GB"/>
        </w:rPr>
      </w:pPr>
    </w:p>
    <w:tbl>
      <w:tblPr>
        <w:tblStyle w:val="TableGrid"/>
        <w:bidiVisual/>
        <w:tblW w:w="10985" w:type="dxa"/>
        <w:jc w:val="center"/>
        <w:tblLook w:val="04A0" w:firstRow="1" w:lastRow="0" w:firstColumn="1" w:lastColumn="0" w:noHBand="0" w:noVBand="1"/>
      </w:tblPr>
      <w:tblGrid>
        <w:gridCol w:w="1269"/>
        <w:gridCol w:w="1537"/>
        <w:gridCol w:w="779"/>
        <w:gridCol w:w="4251"/>
        <w:gridCol w:w="1003"/>
        <w:gridCol w:w="774"/>
        <w:gridCol w:w="1372"/>
      </w:tblGrid>
      <w:tr w:rsidR="0061773C" w:rsidRPr="0013635E" w14:paraId="56E69439" w14:textId="77777777" w:rsidTr="00E82F2A">
        <w:trPr>
          <w:trHeight w:val="533"/>
          <w:jc w:val="center"/>
        </w:trPr>
        <w:tc>
          <w:tcPr>
            <w:tcW w:w="1269" w:type="dxa"/>
            <w:shd w:val="clear" w:color="auto" w:fill="BFBFBF"/>
            <w:vAlign w:val="center"/>
          </w:tcPr>
          <w:p w14:paraId="1DF77376" w14:textId="77777777" w:rsidR="0061773C" w:rsidRPr="0013635E" w:rsidRDefault="0061773C" w:rsidP="00E82F2A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اسم الحقل</w:t>
            </w:r>
          </w:p>
        </w:tc>
        <w:tc>
          <w:tcPr>
            <w:tcW w:w="1537" w:type="dxa"/>
            <w:shd w:val="clear" w:color="auto" w:fill="BFBFBF"/>
            <w:vAlign w:val="center"/>
          </w:tcPr>
          <w:p w14:paraId="39154165" w14:textId="77777777" w:rsidR="0061773C" w:rsidRPr="0013635E" w:rsidRDefault="0061773C" w:rsidP="00E82F2A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نوع الحقل</w:t>
            </w:r>
          </w:p>
        </w:tc>
        <w:tc>
          <w:tcPr>
            <w:tcW w:w="779" w:type="dxa"/>
            <w:shd w:val="clear" w:color="auto" w:fill="BFBFBF"/>
            <w:vAlign w:val="center"/>
          </w:tcPr>
          <w:p w14:paraId="7D2EAA5A" w14:textId="2097DEC3" w:rsidR="0061773C" w:rsidRPr="0013635E" w:rsidRDefault="0061773C" w:rsidP="00E82F2A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rtl/>
              </w:rPr>
              <w:t>رقم الإجراء</w:t>
            </w:r>
          </w:p>
        </w:tc>
        <w:tc>
          <w:tcPr>
            <w:tcW w:w="4251" w:type="dxa"/>
            <w:shd w:val="clear" w:color="auto" w:fill="BFBFBF"/>
            <w:vAlign w:val="center"/>
          </w:tcPr>
          <w:p w14:paraId="7F7A9D20" w14:textId="4EA3CE50" w:rsidR="0061773C" w:rsidRPr="0013635E" w:rsidRDefault="0061773C" w:rsidP="00E82F2A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وصف الحقل</w:t>
            </w:r>
          </w:p>
        </w:tc>
        <w:tc>
          <w:tcPr>
            <w:tcW w:w="1003" w:type="dxa"/>
            <w:shd w:val="clear" w:color="auto" w:fill="BFBFBF"/>
            <w:vAlign w:val="center"/>
          </w:tcPr>
          <w:p w14:paraId="1DEAC1DF" w14:textId="77777777" w:rsidR="0061773C" w:rsidRPr="0013635E" w:rsidRDefault="0061773C" w:rsidP="00E82F2A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الخيار الافتراضي</w:t>
            </w:r>
          </w:p>
        </w:tc>
        <w:tc>
          <w:tcPr>
            <w:tcW w:w="774" w:type="dxa"/>
            <w:shd w:val="clear" w:color="auto" w:fill="BFBFBF"/>
            <w:vAlign w:val="center"/>
          </w:tcPr>
          <w:p w14:paraId="521C5B8E" w14:textId="77777777" w:rsidR="0061773C" w:rsidRPr="0013635E" w:rsidRDefault="0061773C" w:rsidP="00E82F2A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إجباري</w:t>
            </w:r>
          </w:p>
        </w:tc>
        <w:tc>
          <w:tcPr>
            <w:tcW w:w="1372" w:type="dxa"/>
            <w:shd w:val="clear" w:color="auto" w:fill="BFBFBF"/>
            <w:vAlign w:val="center"/>
          </w:tcPr>
          <w:p w14:paraId="24F144BC" w14:textId="77777777" w:rsidR="0061773C" w:rsidRPr="0013635E" w:rsidRDefault="0061773C" w:rsidP="00E82F2A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شروط خاصة</w:t>
            </w:r>
          </w:p>
        </w:tc>
      </w:tr>
      <w:tr w:rsidR="0061773C" w:rsidRPr="0013635E" w14:paraId="7248F0A9" w14:textId="77777777" w:rsidTr="00E82F2A">
        <w:trPr>
          <w:jc w:val="center"/>
        </w:trPr>
        <w:tc>
          <w:tcPr>
            <w:tcW w:w="1269" w:type="dxa"/>
            <w:vAlign w:val="center"/>
          </w:tcPr>
          <w:p w14:paraId="208AFBF7" w14:textId="20F4986D" w:rsidR="0061773C" w:rsidRDefault="0061773C" w:rsidP="00E82F2A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المديريات المشمولة</w:t>
            </w:r>
          </w:p>
        </w:tc>
        <w:tc>
          <w:tcPr>
            <w:tcW w:w="1537" w:type="dxa"/>
            <w:vAlign w:val="center"/>
          </w:tcPr>
          <w:p w14:paraId="0EF0FE90" w14:textId="3A28C52E" w:rsidR="0061773C" w:rsidRDefault="00E82F2A" w:rsidP="00E82F2A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CHECKBOX</w:t>
            </w:r>
          </w:p>
        </w:tc>
        <w:tc>
          <w:tcPr>
            <w:tcW w:w="779" w:type="dxa"/>
            <w:vAlign w:val="center"/>
          </w:tcPr>
          <w:p w14:paraId="35B37064" w14:textId="7B298F37" w:rsidR="0061773C" w:rsidRDefault="00E82F2A" w:rsidP="00E82F2A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5</w:t>
            </w:r>
          </w:p>
        </w:tc>
        <w:tc>
          <w:tcPr>
            <w:tcW w:w="4251" w:type="dxa"/>
            <w:vAlign w:val="center"/>
          </w:tcPr>
          <w:p w14:paraId="4E6286E5" w14:textId="3541E5CD" w:rsidR="0061773C" w:rsidRDefault="00D51CCA" w:rsidP="00E82F2A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قائمة بجميع المديريات</w:t>
            </w:r>
          </w:p>
        </w:tc>
        <w:tc>
          <w:tcPr>
            <w:tcW w:w="1003" w:type="dxa"/>
            <w:vAlign w:val="center"/>
          </w:tcPr>
          <w:p w14:paraId="34DDDBF4" w14:textId="20380427" w:rsidR="0061773C" w:rsidRDefault="0061773C" w:rsidP="00E82F2A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 w:rsidRPr="0013635E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774" w:type="dxa"/>
            <w:vAlign w:val="center"/>
          </w:tcPr>
          <w:p w14:paraId="3E4BF489" w14:textId="20041740" w:rsidR="0061773C" w:rsidRDefault="0061773C" w:rsidP="00E82F2A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 w:rsidRPr="0013635E">
              <w:rPr>
                <w:rFonts w:asciiTheme="majorBidi" w:hAnsiTheme="majorBidi" w:cstheme="majorBidi"/>
                <w:rtl/>
              </w:rPr>
              <w:t>نعم</w:t>
            </w:r>
          </w:p>
        </w:tc>
        <w:tc>
          <w:tcPr>
            <w:tcW w:w="1372" w:type="dxa"/>
            <w:vAlign w:val="center"/>
          </w:tcPr>
          <w:p w14:paraId="02F0FDE5" w14:textId="3DFF17DE" w:rsidR="0061773C" w:rsidRDefault="0061773C" w:rsidP="00E82F2A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-</w:t>
            </w:r>
          </w:p>
        </w:tc>
      </w:tr>
      <w:tr w:rsidR="00E82F2A" w:rsidRPr="0013635E" w14:paraId="1422383C" w14:textId="77777777" w:rsidTr="00E82F2A">
        <w:trPr>
          <w:jc w:val="center"/>
        </w:trPr>
        <w:tc>
          <w:tcPr>
            <w:tcW w:w="1269" w:type="dxa"/>
            <w:vAlign w:val="center"/>
          </w:tcPr>
          <w:p w14:paraId="7A5B1978" w14:textId="5117266F" w:rsidR="00E82F2A" w:rsidRDefault="00E82F2A" w:rsidP="00E82F2A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المدارس المشمولة</w:t>
            </w:r>
          </w:p>
        </w:tc>
        <w:tc>
          <w:tcPr>
            <w:tcW w:w="1537" w:type="dxa"/>
            <w:vAlign w:val="center"/>
          </w:tcPr>
          <w:p w14:paraId="13ED014A" w14:textId="09914E2A" w:rsidR="00E82F2A" w:rsidRPr="0013635E" w:rsidRDefault="00E82F2A" w:rsidP="00E82F2A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AE3036">
              <w:rPr>
                <w:rFonts w:asciiTheme="majorBidi" w:hAnsiTheme="majorBidi" w:cstheme="majorBidi"/>
              </w:rPr>
              <w:t>CHECKBOX</w:t>
            </w:r>
          </w:p>
        </w:tc>
        <w:tc>
          <w:tcPr>
            <w:tcW w:w="779" w:type="dxa"/>
            <w:vAlign w:val="center"/>
          </w:tcPr>
          <w:p w14:paraId="4947B423" w14:textId="2B9590DC" w:rsidR="00E82F2A" w:rsidRDefault="00E82F2A" w:rsidP="00E82F2A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9</w:t>
            </w:r>
          </w:p>
        </w:tc>
        <w:tc>
          <w:tcPr>
            <w:tcW w:w="4251" w:type="dxa"/>
            <w:vAlign w:val="center"/>
          </w:tcPr>
          <w:p w14:paraId="06572E8E" w14:textId="3758452B" w:rsidR="00E82F2A" w:rsidRPr="0013635E" w:rsidRDefault="00B150CD" w:rsidP="00E82F2A">
            <w:pPr>
              <w:bidi/>
              <w:spacing w:line="276" w:lineRule="auto"/>
              <w:jc w:val="center"/>
              <w:rPr>
                <w:rFonts w:asciiTheme="majorBidi" w:hAnsiTheme="majorBidi" w:cstheme="majorBidi" w:hint="cs"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rtl/>
                <w:lang w:bidi="ar-JO"/>
              </w:rPr>
              <w:t>قائمة بجميع المدارس في المديرية وأرقامهم الوطنية</w:t>
            </w:r>
          </w:p>
        </w:tc>
        <w:tc>
          <w:tcPr>
            <w:tcW w:w="1003" w:type="dxa"/>
            <w:vAlign w:val="center"/>
          </w:tcPr>
          <w:p w14:paraId="59A1B9AD" w14:textId="1EC96BB8" w:rsidR="00E82F2A" w:rsidRPr="0013635E" w:rsidRDefault="00E82F2A" w:rsidP="00E82F2A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13635E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774" w:type="dxa"/>
            <w:vAlign w:val="center"/>
          </w:tcPr>
          <w:p w14:paraId="2C5D159D" w14:textId="30363F52" w:rsidR="00E82F2A" w:rsidRPr="0013635E" w:rsidRDefault="00E82F2A" w:rsidP="00E82F2A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 w:rsidRPr="0013635E">
              <w:rPr>
                <w:rFonts w:asciiTheme="majorBidi" w:hAnsiTheme="majorBidi" w:cstheme="majorBidi"/>
                <w:rtl/>
              </w:rPr>
              <w:t>نعم</w:t>
            </w:r>
          </w:p>
        </w:tc>
        <w:tc>
          <w:tcPr>
            <w:tcW w:w="1372" w:type="dxa"/>
            <w:vAlign w:val="center"/>
          </w:tcPr>
          <w:p w14:paraId="0A12F3DE" w14:textId="05DFF905" w:rsidR="00E82F2A" w:rsidRDefault="00EE1211" w:rsidP="00E82F2A">
            <w:pPr>
              <w:bidi/>
              <w:spacing w:line="276" w:lineRule="auto"/>
              <w:jc w:val="center"/>
              <w:rPr>
                <w:rFonts w:asciiTheme="majorBidi" w:hAnsiTheme="majorBidi" w:cstheme="majorBidi" w:hint="cs"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rtl/>
              </w:rPr>
              <w:t xml:space="preserve">ظهور المدارس التي تحتوي على أحد الصفوف من </w:t>
            </w:r>
            <w:r>
              <w:rPr>
                <w:rFonts w:asciiTheme="majorBidi" w:hAnsiTheme="majorBidi" w:cstheme="majorBidi"/>
              </w:rPr>
              <w:t>KG2</w:t>
            </w:r>
            <w:r>
              <w:rPr>
                <w:rFonts w:asciiTheme="majorBidi" w:hAnsiTheme="majorBidi" w:cstheme="majorBidi" w:hint="cs"/>
                <w:rtl/>
                <w:lang w:bidi="ar-JO"/>
              </w:rPr>
              <w:t xml:space="preserve"> إلى الصف السادس</w:t>
            </w:r>
          </w:p>
        </w:tc>
      </w:tr>
      <w:tr w:rsidR="00E82F2A" w:rsidRPr="0013635E" w14:paraId="45CF5361" w14:textId="77777777" w:rsidTr="00E82F2A">
        <w:trPr>
          <w:jc w:val="center"/>
        </w:trPr>
        <w:tc>
          <w:tcPr>
            <w:tcW w:w="1269" w:type="dxa"/>
            <w:vAlign w:val="center"/>
          </w:tcPr>
          <w:p w14:paraId="753E5279" w14:textId="22F2BED4" w:rsidR="00E82F2A" w:rsidRDefault="00D51CCA" w:rsidP="00E82F2A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الصفوف</w:t>
            </w:r>
            <w:r w:rsidR="00E82F2A">
              <w:rPr>
                <w:rFonts w:asciiTheme="majorBidi" w:hAnsiTheme="majorBidi" w:cstheme="majorBidi" w:hint="cs"/>
                <w:rtl/>
              </w:rPr>
              <w:t xml:space="preserve"> المشمولة</w:t>
            </w:r>
          </w:p>
        </w:tc>
        <w:tc>
          <w:tcPr>
            <w:tcW w:w="1537" w:type="dxa"/>
            <w:vAlign w:val="center"/>
          </w:tcPr>
          <w:p w14:paraId="72EEF4C6" w14:textId="3CBD757F" w:rsidR="00E82F2A" w:rsidRPr="0013635E" w:rsidRDefault="00E82F2A" w:rsidP="00E82F2A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AE3036">
              <w:rPr>
                <w:rFonts w:asciiTheme="majorBidi" w:hAnsiTheme="majorBidi" w:cstheme="majorBidi"/>
              </w:rPr>
              <w:t>CHECKBOX</w:t>
            </w:r>
          </w:p>
        </w:tc>
        <w:tc>
          <w:tcPr>
            <w:tcW w:w="779" w:type="dxa"/>
            <w:vAlign w:val="center"/>
          </w:tcPr>
          <w:p w14:paraId="543143D8" w14:textId="6E064840" w:rsidR="00E82F2A" w:rsidRDefault="0090511E" w:rsidP="00E82F2A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4251" w:type="dxa"/>
            <w:vAlign w:val="center"/>
          </w:tcPr>
          <w:p w14:paraId="01048F50" w14:textId="467055D4" w:rsidR="00E82F2A" w:rsidRPr="0013635E" w:rsidRDefault="00D51CCA" w:rsidP="00E82F2A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قائمة بجميع الصفوف في المدرسة</w:t>
            </w:r>
          </w:p>
        </w:tc>
        <w:tc>
          <w:tcPr>
            <w:tcW w:w="1003" w:type="dxa"/>
            <w:vAlign w:val="center"/>
          </w:tcPr>
          <w:p w14:paraId="26FA9B5F" w14:textId="42E1B70B" w:rsidR="00E82F2A" w:rsidRPr="0013635E" w:rsidRDefault="00470A03" w:rsidP="00E82F2A">
            <w:pPr>
              <w:bidi/>
              <w:spacing w:line="276" w:lineRule="auto"/>
              <w:jc w:val="center"/>
              <w:rPr>
                <w:rFonts w:asciiTheme="majorBidi" w:hAnsiTheme="majorBidi" w:cstheme="majorBidi" w:hint="cs"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rtl/>
              </w:rPr>
              <w:t xml:space="preserve">الصفوف من </w:t>
            </w:r>
            <w:r>
              <w:rPr>
                <w:rFonts w:asciiTheme="majorBidi" w:hAnsiTheme="majorBidi" w:cstheme="majorBidi"/>
              </w:rPr>
              <w:t>KG2</w:t>
            </w:r>
            <w:r>
              <w:rPr>
                <w:rFonts w:asciiTheme="majorBidi" w:hAnsiTheme="majorBidi" w:cstheme="majorBidi" w:hint="cs"/>
                <w:rtl/>
                <w:lang w:bidi="ar-JO"/>
              </w:rPr>
              <w:t xml:space="preserve"> إلى الصف السادس محددة مسبقاً</w:t>
            </w:r>
          </w:p>
        </w:tc>
        <w:tc>
          <w:tcPr>
            <w:tcW w:w="774" w:type="dxa"/>
            <w:vAlign w:val="center"/>
          </w:tcPr>
          <w:p w14:paraId="772764E6" w14:textId="1114A7BF" w:rsidR="00E82F2A" w:rsidRPr="0013635E" w:rsidRDefault="00E82F2A" w:rsidP="00E82F2A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 w:rsidRPr="0013635E">
              <w:rPr>
                <w:rFonts w:asciiTheme="majorBidi" w:hAnsiTheme="majorBidi" w:cstheme="majorBidi"/>
                <w:rtl/>
              </w:rPr>
              <w:t>نعم</w:t>
            </w:r>
          </w:p>
        </w:tc>
        <w:tc>
          <w:tcPr>
            <w:tcW w:w="1372" w:type="dxa"/>
            <w:vAlign w:val="center"/>
          </w:tcPr>
          <w:p w14:paraId="3D56CBA5" w14:textId="6073FE89" w:rsidR="00E82F2A" w:rsidRDefault="00E82F2A" w:rsidP="00E82F2A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-</w:t>
            </w:r>
          </w:p>
        </w:tc>
      </w:tr>
    </w:tbl>
    <w:p w14:paraId="2628275E" w14:textId="77777777" w:rsidR="00454B44" w:rsidRDefault="00454B44" w:rsidP="00B72F0E">
      <w:pPr>
        <w:jc w:val="both"/>
        <w:rPr>
          <w:rtl/>
          <w:lang w:eastAsia="en-GB"/>
        </w:rPr>
      </w:pPr>
    </w:p>
    <w:p w14:paraId="22BC5C24" w14:textId="77777777" w:rsidR="00454B44" w:rsidRPr="00454B44" w:rsidRDefault="00454B44" w:rsidP="00454B44">
      <w:pPr>
        <w:rPr>
          <w:rtl/>
          <w:lang w:eastAsia="en-GB"/>
        </w:rPr>
      </w:pPr>
    </w:p>
    <w:p w14:paraId="684BD8D6" w14:textId="3E9CED63" w:rsidR="00A351CD" w:rsidRDefault="00A351CD" w:rsidP="00A351CD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الخيارات الإضافية</w:t>
      </w:r>
    </w:p>
    <w:p w14:paraId="40CA7736" w14:textId="77777777" w:rsidR="00A351CD" w:rsidRDefault="00A351CD" w:rsidP="00A351CD">
      <w:pPr>
        <w:rPr>
          <w:b/>
          <w:bCs/>
          <w:sz w:val="28"/>
          <w:szCs w:val="28"/>
          <w:rtl/>
        </w:rPr>
      </w:pPr>
    </w:p>
    <w:tbl>
      <w:tblPr>
        <w:tblStyle w:val="TableGrid"/>
        <w:bidiVisual/>
        <w:tblW w:w="10740" w:type="dxa"/>
        <w:jc w:val="center"/>
        <w:tblLook w:val="04A0" w:firstRow="1" w:lastRow="0" w:firstColumn="1" w:lastColumn="0" w:noHBand="0" w:noVBand="1"/>
      </w:tblPr>
      <w:tblGrid>
        <w:gridCol w:w="1666"/>
        <w:gridCol w:w="1537"/>
        <w:gridCol w:w="4440"/>
        <w:gridCol w:w="3097"/>
      </w:tblGrid>
      <w:tr w:rsidR="00A351CD" w:rsidRPr="0013635E" w14:paraId="16CA0B70" w14:textId="77777777" w:rsidTr="004E278F">
        <w:trPr>
          <w:trHeight w:val="533"/>
          <w:jc w:val="center"/>
        </w:trPr>
        <w:tc>
          <w:tcPr>
            <w:tcW w:w="1666" w:type="dxa"/>
            <w:shd w:val="clear" w:color="auto" w:fill="BFBFBF"/>
            <w:vAlign w:val="center"/>
          </w:tcPr>
          <w:p w14:paraId="324C3AEB" w14:textId="77777777" w:rsidR="00A351CD" w:rsidRPr="0013635E" w:rsidRDefault="00A351CD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اسم الحقل</w:t>
            </w:r>
          </w:p>
        </w:tc>
        <w:tc>
          <w:tcPr>
            <w:tcW w:w="1537" w:type="dxa"/>
            <w:shd w:val="clear" w:color="auto" w:fill="BFBFBF"/>
            <w:vAlign w:val="center"/>
          </w:tcPr>
          <w:p w14:paraId="317D1D38" w14:textId="77777777" w:rsidR="00A351CD" w:rsidRPr="0013635E" w:rsidRDefault="00A351CD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نوع الحقل</w:t>
            </w:r>
          </w:p>
        </w:tc>
        <w:tc>
          <w:tcPr>
            <w:tcW w:w="4440" w:type="dxa"/>
            <w:shd w:val="clear" w:color="auto" w:fill="BFBFBF"/>
            <w:vAlign w:val="center"/>
          </w:tcPr>
          <w:p w14:paraId="27D6AAA3" w14:textId="77777777" w:rsidR="00A351CD" w:rsidRPr="0013635E" w:rsidRDefault="00A351CD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وصف الحقل</w:t>
            </w:r>
          </w:p>
        </w:tc>
        <w:tc>
          <w:tcPr>
            <w:tcW w:w="3097" w:type="dxa"/>
            <w:shd w:val="clear" w:color="auto" w:fill="BFBFBF"/>
            <w:vAlign w:val="center"/>
          </w:tcPr>
          <w:p w14:paraId="715CF904" w14:textId="77777777" w:rsidR="00A351CD" w:rsidRPr="0013635E" w:rsidRDefault="00A351CD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شروط خاصة</w:t>
            </w:r>
          </w:p>
        </w:tc>
      </w:tr>
      <w:tr w:rsidR="00F573F8" w:rsidRPr="0013635E" w14:paraId="16F6CB03" w14:textId="77777777" w:rsidTr="00454B44">
        <w:trPr>
          <w:jc w:val="center"/>
        </w:trPr>
        <w:tc>
          <w:tcPr>
            <w:tcW w:w="1666" w:type="dxa"/>
            <w:vAlign w:val="center"/>
          </w:tcPr>
          <w:p w14:paraId="316129A5" w14:textId="2173070C" w:rsidR="00F573F8" w:rsidRDefault="00F573F8" w:rsidP="00F573F8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 w:rsidRPr="0013635E">
              <w:rPr>
                <w:rFonts w:asciiTheme="majorBidi" w:eastAsia="Times New Roman" w:hAnsiTheme="majorBidi" w:cstheme="majorBidi"/>
                <w:rtl/>
              </w:rPr>
              <w:t>تحديد المديريات</w:t>
            </w:r>
          </w:p>
        </w:tc>
        <w:tc>
          <w:tcPr>
            <w:tcW w:w="1537" w:type="dxa"/>
            <w:vAlign w:val="center"/>
          </w:tcPr>
          <w:p w14:paraId="77875C9B" w14:textId="54E20A33" w:rsidR="00F573F8" w:rsidRDefault="00F573F8" w:rsidP="00F573F8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13635E">
              <w:rPr>
                <w:rFonts w:asciiTheme="majorBidi" w:hAnsiTheme="majorBidi" w:cstheme="majorBidi"/>
              </w:rPr>
              <w:t>LINK</w:t>
            </w:r>
          </w:p>
        </w:tc>
        <w:tc>
          <w:tcPr>
            <w:tcW w:w="4440" w:type="dxa"/>
            <w:vAlign w:val="center"/>
          </w:tcPr>
          <w:p w14:paraId="1EF892F5" w14:textId="09806627" w:rsidR="00F573F8" w:rsidRDefault="00B131CC" w:rsidP="00F573F8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 xml:space="preserve">نقطة </w:t>
            </w:r>
            <w:r w:rsidR="0090511E">
              <w:rPr>
                <w:rFonts w:asciiTheme="majorBidi" w:hAnsiTheme="majorBidi" w:cstheme="majorBidi"/>
                <w:lang w:bidi="ar-SY"/>
              </w:rPr>
              <w:t>4</w:t>
            </w:r>
            <w:r>
              <w:rPr>
                <w:rFonts w:asciiTheme="majorBidi" w:hAnsiTheme="majorBidi" w:cstheme="majorBidi"/>
                <w:rtl/>
                <w:lang w:bidi="ar-SY"/>
              </w:rPr>
              <w:br/>
            </w:r>
            <w:r w:rsidR="00F573F8" w:rsidRPr="0013635E">
              <w:rPr>
                <w:rFonts w:asciiTheme="majorBidi" w:hAnsiTheme="majorBidi" w:cstheme="majorBidi"/>
                <w:rtl/>
                <w:lang w:bidi="ar-SY"/>
              </w:rPr>
              <w:t>يؤدي إلى صفحة تحديد المديريات</w:t>
            </w:r>
          </w:p>
        </w:tc>
        <w:tc>
          <w:tcPr>
            <w:tcW w:w="3097" w:type="dxa"/>
            <w:vAlign w:val="center"/>
          </w:tcPr>
          <w:p w14:paraId="412A832A" w14:textId="49446456" w:rsidR="00F573F8" w:rsidRDefault="00F573F8" w:rsidP="00F573F8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 w:rsidRPr="0013635E">
              <w:rPr>
                <w:rFonts w:asciiTheme="majorBidi" w:hAnsiTheme="majorBidi" w:cstheme="majorBidi"/>
                <w:rtl/>
                <w:lang w:bidi="ar-SY"/>
              </w:rPr>
              <w:t>يتم تفعيل</w:t>
            </w:r>
            <w:r w:rsidR="00052ADD">
              <w:rPr>
                <w:rFonts w:asciiTheme="majorBidi" w:hAnsiTheme="majorBidi" w:cstheme="majorBidi" w:hint="cs"/>
                <w:rtl/>
                <w:lang w:bidi="ar-SY"/>
              </w:rPr>
              <w:t>ه</w:t>
            </w:r>
            <w:r w:rsidRPr="0013635E">
              <w:rPr>
                <w:rFonts w:asciiTheme="majorBidi" w:hAnsiTheme="majorBidi" w:cstheme="majorBidi"/>
                <w:rtl/>
                <w:lang w:bidi="ar-SY"/>
              </w:rPr>
              <w:t xml:space="preserve"> فقط بعد </w:t>
            </w:r>
            <w:r w:rsidR="002005E9">
              <w:rPr>
                <w:rFonts w:asciiTheme="majorBidi" w:hAnsiTheme="majorBidi" w:cstheme="majorBidi" w:hint="cs"/>
                <w:rtl/>
                <w:lang w:bidi="ar-SY"/>
              </w:rPr>
              <w:t xml:space="preserve">إضافة </w:t>
            </w:r>
            <w:r w:rsidR="00710584">
              <w:rPr>
                <w:rFonts w:asciiTheme="majorBidi" w:hAnsiTheme="majorBidi" w:cstheme="majorBidi" w:hint="cs"/>
                <w:rtl/>
                <w:lang w:bidi="ar-SY"/>
              </w:rPr>
              <w:t>نموذج</w:t>
            </w:r>
            <w:r w:rsidR="002005E9">
              <w:rPr>
                <w:rFonts w:asciiTheme="majorBidi" w:hAnsiTheme="majorBidi" w:cstheme="majorBidi" w:hint="cs"/>
                <w:rtl/>
                <w:lang w:bidi="ar-SY"/>
              </w:rPr>
              <w:t xml:space="preserve"> في جدول </w:t>
            </w:r>
            <w:r w:rsidR="00710584">
              <w:rPr>
                <w:rFonts w:asciiTheme="majorBidi" w:hAnsiTheme="majorBidi" w:cstheme="majorBidi" w:hint="cs"/>
                <w:rtl/>
                <w:lang w:bidi="ar-SY"/>
              </w:rPr>
              <w:t>نماذج التغذية</w:t>
            </w:r>
          </w:p>
        </w:tc>
      </w:tr>
      <w:tr w:rsidR="00B75A0E" w:rsidRPr="0013635E" w14:paraId="7CF5F77C" w14:textId="77777777" w:rsidTr="00454B44">
        <w:trPr>
          <w:jc w:val="center"/>
        </w:trPr>
        <w:tc>
          <w:tcPr>
            <w:tcW w:w="1666" w:type="dxa"/>
            <w:vAlign w:val="center"/>
          </w:tcPr>
          <w:p w14:paraId="4B667688" w14:textId="78E7BC73" w:rsidR="00B75A0E" w:rsidRDefault="00B75A0E" w:rsidP="00B75A0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 w:rsidRPr="0013635E">
              <w:rPr>
                <w:rFonts w:asciiTheme="majorBidi" w:hAnsiTheme="majorBidi" w:cstheme="majorBidi"/>
                <w:rtl/>
              </w:rPr>
              <w:t>تحديد المدارس</w:t>
            </w:r>
          </w:p>
        </w:tc>
        <w:tc>
          <w:tcPr>
            <w:tcW w:w="1537" w:type="dxa"/>
            <w:vAlign w:val="center"/>
          </w:tcPr>
          <w:p w14:paraId="34DE156D" w14:textId="6D3590BE" w:rsidR="00B75A0E" w:rsidRDefault="00B75A0E" w:rsidP="00B75A0E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13635E">
              <w:rPr>
                <w:rFonts w:asciiTheme="majorBidi" w:hAnsiTheme="majorBidi" w:cstheme="majorBidi"/>
              </w:rPr>
              <w:t>LINK</w:t>
            </w:r>
          </w:p>
        </w:tc>
        <w:tc>
          <w:tcPr>
            <w:tcW w:w="4440" w:type="dxa"/>
            <w:vAlign w:val="center"/>
          </w:tcPr>
          <w:p w14:paraId="46E8BE27" w14:textId="0BBF21D4" w:rsidR="00B75A0E" w:rsidRDefault="00B131CC" w:rsidP="00B75A0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</w:rPr>
              <w:t xml:space="preserve">نقطة </w:t>
            </w:r>
            <w:r w:rsidR="0090511E">
              <w:rPr>
                <w:rFonts w:asciiTheme="majorBidi" w:hAnsiTheme="majorBidi" w:cstheme="majorBidi"/>
              </w:rPr>
              <w:t>8</w:t>
            </w:r>
            <w:r>
              <w:rPr>
                <w:rFonts w:asciiTheme="majorBidi" w:hAnsiTheme="majorBidi" w:cstheme="majorBidi"/>
                <w:rtl/>
              </w:rPr>
              <w:br/>
            </w:r>
            <w:r>
              <w:rPr>
                <w:rFonts w:asciiTheme="majorBidi" w:hAnsiTheme="majorBidi" w:cstheme="majorBidi" w:hint="cs"/>
                <w:rtl/>
              </w:rPr>
              <w:t>يؤدي</w:t>
            </w:r>
            <w:r w:rsidR="00B75A0E" w:rsidRPr="0013635E">
              <w:rPr>
                <w:rFonts w:asciiTheme="majorBidi" w:hAnsiTheme="majorBidi" w:cstheme="majorBidi"/>
                <w:rtl/>
              </w:rPr>
              <w:t xml:space="preserve"> إلى صفحة تحديد المدارس</w:t>
            </w:r>
          </w:p>
        </w:tc>
        <w:tc>
          <w:tcPr>
            <w:tcW w:w="3097" w:type="dxa"/>
            <w:vAlign w:val="center"/>
          </w:tcPr>
          <w:p w14:paraId="69D3C9EA" w14:textId="4B622241" w:rsidR="00B75A0E" w:rsidRDefault="00B75A0E" w:rsidP="00B75A0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 w:rsidRPr="0013635E">
              <w:rPr>
                <w:rFonts w:asciiTheme="majorBidi" w:hAnsiTheme="majorBidi" w:cstheme="majorBidi"/>
                <w:rtl/>
              </w:rPr>
              <w:t xml:space="preserve">يتم تفعيله فقط بعد </w:t>
            </w:r>
            <w:r>
              <w:rPr>
                <w:rFonts w:asciiTheme="majorBidi" w:hAnsiTheme="majorBidi" w:cstheme="majorBidi" w:hint="cs"/>
                <w:rtl/>
              </w:rPr>
              <w:t>إضافة مديرية في جدول المديريات</w:t>
            </w:r>
          </w:p>
        </w:tc>
      </w:tr>
      <w:tr w:rsidR="00B75A0E" w:rsidRPr="0013635E" w14:paraId="6CEDCBE3" w14:textId="77777777" w:rsidTr="00454B44">
        <w:trPr>
          <w:jc w:val="center"/>
        </w:trPr>
        <w:tc>
          <w:tcPr>
            <w:tcW w:w="1666" w:type="dxa"/>
            <w:vAlign w:val="center"/>
          </w:tcPr>
          <w:p w14:paraId="5EEDA88E" w14:textId="3121CB76" w:rsidR="00B75A0E" w:rsidRPr="0013635E" w:rsidRDefault="001D6808" w:rsidP="00B75A0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rtl/>
              </w:rPr>
            </w:pPr>
            <w:r>
              <w:rPr>
                <w:rFonts w:asciiTheme="majorBidi" w:eastAsia="Times New Roman" w:hAnsiTheme="majorBidi" w:cstheme="majorBidi" w:hint="cs"/>
                <w:rtl/>
              </w:rPr>
              <w:t>تحديد الصفوف</w:t>
            </w:r>
          </w:p>
        </w:tc>
        <w:tc>
          <w:tcPr>
            <w:tcW w:w="1537" w:type="dxa"/>
            <w:vAlign w:val="center"/>
          </w:tcPr>
          <w:p w14:paraId="5E6838A2" w14:textId="0471BAE5" w:rsidR="00B75A0E" w:rsidRPr="0013635E" w:rsidRDefault="001D6808" w:rsidP="00B75A0E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LINK</w:t>
            </w:r>
          </w:p>
        </w:tc>
        <w:tc>
          <w:tcPr>
            <w:tcW w:w="4440" w:type="dxa"/>
            <w:vAlign w:val="center"/>
          </w:tcPr>
          <w:p w14:paraId="5F519204" w14:textId="4BCE9004" w:rsidR="00B75A0E" w:rsidRPr="0013635E" w:rsidRDefault="00B131CC" w:rsidP="00B75A0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 xml:space="preserve">نقطة </w:t>
            </w:r>
            <w:r w:rsidR="003E66AD">
              <w:rPr>
                <w:rFonts w:asciiTheme="majorBidi" w:hAnsiTheme="majorBidi" w:cstheme="majorBidi" w:hint="cs"/>
                <w:rtl/>
                <w:lang w:bidi="ar-SY"/>
              </w:rPr>
              <w:t>12</w:t>
            </w:r>
            <w:r>
              <w:rPr>
                <w:rFonts w:asciiTheme="majorBidi" w:hAnsiTheme="majorBidi" w:cstheme="majorBidi"/>
                <w:rtl/>
                <w:lang w:bidi="ar-SY"/>
              </w:rPr>
              <w:br/>
            </w:r>
            <w:r>
              <w:rPr>
                <w:rFonts w:asciiTheme="majorBidi" w:hAnsiTheme="majorBidi" w:cstheme="majorBidi" w:hint="cs"/>
                <w:rtl/>
                <w:lang w:bidi="ar-SY"/>
              </w:rPr>
              <w:t>يؤدي</w:t>
            </w:r>
            <w:r w:rsidR="00F84B3F">
              <w:rPr>
                <w:rFonts w:asciiTheme="majorBidi" w:hAnsiTheme="majorBidi" w:cstheme="majorBidi" w:hint="cs"/>
                <w:rtl/>
                <w:lang w:bidi="ar-SY"/>
              </w:rPr>
              <w:t xml:space="preserve"> إلى صفحة تحديد الصفوف</w:t>
            </w:r>
          </w:p>
        </w:tc>
        <w:tc>
          <w:tcPr>
            <w:tcW w:w="3097" w:type="dxa"/>
            <w:vAlign w:val="center"/>
          </w:tcPr>
          <w:p w14:paraId="575B8442" w14:textId="3C0D7DB5" w:rsidR="00B75A0E" w:rsidRPr="0013635E" w:rsidRDefault="00374AB4" w:rsidP="00B75A0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 w:rsidRPr="0013635E">
              <w:rPr>
                <w:rFonts w:asciiTheme="majorBidi" w:hAnsiTheme="majorBidi" w:cstheme="majorBidi"/>
                <w:rtl/>
              </w:rPr>
              <w:t xml:space="preserve">يتم تفعيله فقط بعد </w:t>
            </w:r>
            <w:r>
              <w:rPr>
                <w:rFonts w:asciiTheme="majorBidi" w:hAnsiTheme="majorBidi" w:cstheme="majorBidi" w:hint="cs"/>
                <w:rtl/>
              </w:rPr>
              <w:t>إضافة مدرسة في جدول المدارس</w:t>
            </w:r>
          </w:p>
        </w:tc>
      </w:tr>
      <w:tr w:rsidR="00B75A0E" w:rsidRPr="0013635E" w14:paraId="12EBFFC0" w14:textId="77777777" w:rsidTr="00454B44">
        <w:trPr>
          <w:jc w:val="center"/>
        </w:trPr>
        <w:tc>
          <w:tcPr>
            <w:tcW w:w="1666" w:type="dxa"/>
            <w:vAlign w:val="center"/>
          </w:tcPr>
          <w:p w14:paraId="10EF1B9B" w14:textId="62D0E90E" w:rsidR="00B75A0E" w:rsidRPr="0013635E" w:rsidRDefault="0064697A" w:rsidP="00B75A0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rtl/>
              </w:rPr>
            </w:pPr>
            <w:r>
              <w:rPr>
                <w:rFonts w:asciiTheme="majorBidi" w:eastAsia="Times New Roman" w:hAnsiTheme="majorBidi" w:cstheme="majorBidi" w:hint="cs"/>
                <w:rtl/>
              </w:rPr>
              <w:t>اعتماد</w:t>
            </w:r>
            <w:r w:rsidR="009F4D15">
              <w:rPr>
                <w:rFonts w:asciiTheme="majorBidi" w:eastAsia="Times New Roman" w:hAnsiTheme="majorBidi" w:cstheme="majorBidi" w:hint="cs"/>
                <w:rtl/>
              </w:rPr>
              <w:t xml:space="preserve"> النموذج</w:t>
            </w:r>
          </w:p>
        </w:tc>
        <w:tc>
          <w:tcPr>
            <w:tcW w:w="1537" w:type="dxa"/>
            <w:vAlign w:val="center"/>
          </w:tcPr>
          <w:p w14:paraId="4002D30A" w14:textId="396E276C" w:rsidR="00B75A0E" w:rsidRPr="0013635E" w:rsidRDefault="0064697A" w:rsidP="00B75A0E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BUTTON</w:t>
            </w:r>
          </w:p>
        </w:tc>
        <w:tc>
          <w:tcPr>
            <w:tcW w:w="4440" w:type="dxa"/>
            <w:vAlign w:val="center"/>
          </w:tcPr>
          <w:p w14:paraId="4766F648" w14:textId="6F6BBF12" w:rsidR="00B75A0E" w:rsidRPr="0013635E" w:rsidRDefault="0064697A" w:rsidP="00B75A0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 xml:space="preserve">نقطة </w:t>
            </w:r>
            <w:r w:rsidR="009F4D15">
              <w:rPr>
                <w:rFonts w:asciiTheme="majorBidi" w:hAnsiTheme="majorBidi" w:cstheme="majorBidi" w:hint="cs"/>
                <w:rtl/>
                <w:lang w:bidi="ar-SY"/>
              </w:rPr>
              <w:t>15</w:t>
            </w:r>
            <w:r w:rsidR="009F4D15">
              <w:rPr>
                <w:rFonts w:asciiTheme="majorBidi" w:hAnsiTheme="majorBidi" w:cstheme="majorBidi"/>
                <w:rtl/>
                <w:lang w:bidi="ar-SY"/>
              </w:rPr>
              <w:br/>
            </w:r>
            <w:r w:rsidR="009F4D15">
              <w:rPr>
                <w:rFonts w:asciiTheme="majorBidi" w:hAnsiTheme="majorBidi" w:cstheme="majorBidi" w:hint="cs"/>
                <w:rtl/>
                <w:lang w:bidi="ar-SY"/>
              </w:rPr>
              <w:t>لاعتماد النموذج وإرسال الإشعارات إلى المديريات والمدارس المشمولة</w:t>
            </w:r>
          </w:p>
        </w:tc>
        <w:tc>
          <w:tcPr>
            <w:tcW w:w="3097" w:type="dxa"/>
            <w:vAlign w:val="center"/>
          </w:tcPr>
          <w:p w14:paraId="54030537" w14:textId="19946092" w:rsidR="00B75A0E" w:rsidRPr="0013635E" w:rsidRDefault="009F4D15" w:rsidP="00B75A0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ي</w:t>
            </w:r>
            <w:r w:rsidR="00182DD4">
              <w:rPr>
                <w:rFonts w:asciiTheme="majorBidi" w:hAnsiTheme="majorBidi" w:cstheme="majorBidi" w:hint="cs"/>
                <w:rtl/>
                <w:lang w:bidi="ar-SY"/>
              </w:rPr>
              <w:t>تم تفعيله فقط في حال تحديد المديريات والمدارس والصفوف المشمولة</w:t>
            </w:r>
            <w:r w:rsidR="008B4BF2">
              <w:rPr>
                <w:rFonts w:asciiTheme="majorBidi" w:hAnsiTheme="majorBidi" w:cstheme="majorBidi"/>
                <w:rtl/>
                <w:lang w:bidi="ar-SY"/>
              </w:rPr>
              <w:br/>
            </w:r>
            <w:r w:rsidR="008B4BF2">
              <w:rPr>
                <w:rFonts w:asciiTheme="majorBidi" w:hAnsiTheme="majorBidi" w:cstheme="majorBidi" w:hint="cs"/>
                <w:rtl/>
                <w:lang w:bidi="ar-SY"/>
              </w:rPr>
              <w:t>وأيضاً بعد أي عملية تعديل يتم تفعيل الزر</w:t>
            </w:r>
          </w:p>
        </w:tc>
      </w:tr>
      <w:tr w:rsidR="00B75A0E" w:rsidRPr="0013635E" w14:paraId="5E59A630" w14:textId="77777777" w:rsidTr="00454B44">
        <w:trPr>
          <w:jc w:val="center"/>
        </w:trPr>
        <w:tc>
          <w:tcPr>
            <w:tcW w:w="1666" w:type="dxa"/>
            <w:vAlign w:val="center"/>
          </w:tcPr>
          <w:p w14:paraId="794CE1D4" w14:textId="025FCB08" w:rsidR="00B75A0E" w:rsidRPr="0013635E" w:rsidRDefault="00B75A0E" w:rsidP="00B75A0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rtl/>
              </w:rPr>
            </w:pPr>
            <w:r w:rsidRPr="0013635E">
              <w:rPr>
                <w:rFonts w:asciiTheme="majorBidi" w:eastAsia="Times New Roman" w:hAnsiTheme="majorBidi" w:cstheme="majorBidi"/>
                <w:rtl/>
              </w:rPr>
              <w:t>حفظ</w:t>
            </w:r>
          </w:p>
        </w:tc>
        <w:tc>
          <w:tcPr>
            <w:tcW w:w="1537" w:type="dxa"/>
            <w:vAlign w:val="center"/>
          </w:tcPr>
          <w:p w14:paraId="15807E53" w14:textId="2FFCB45E" w:rsidR="00B75A0E" w:rsidRPr="0013635E" w:rsidRDefault="00B75A0E" w:rsidP="00B75A0E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13635E">
              <w:rPr>
                <w:rFonts w:asciiTheme="majorBidi" w:hAnsiTheme="majorBidi" w:cstheme="majorBidi"/>
              </w:rPr>
              <w:t>BUTTON</w:t>
            </w:r>
          </w:p>
        </w:tc>
        <w:tc>
          <w:tcPr>
            <w:tcW w:w="4440" w:type="dxa"/>
            <w:vAlign w:val="center"/>
          </w:tcPr>
          <w:p w14:paraId="7D7AF6D0" w14:textId="0CA0586A" w:rsidR="00B75A0E" w:rsidRPr="0013635E" w:rsidRDefault="00B75A0E" w:rsidP="00B75A0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 w:rsidRPr="0013635E">
              <w:rPr>
                <w:rFonts w:asciiTheme="majorBidi" w:hAnsiTheme="majorBidi" w:cstheme="majorBidi"/>
                <w:rtl/>
                <w:lang w:bidi="ar-SY"/>
              </w:rPr>
              <w:t>حفظ المكون الجديد أو حفظ التعديلات</w:t>
            </w:r>
          </w:p>
        </w:tc>
        <w:tc>
          <w:tcPr>
            <w:tcW w:w="3097" w:type="dxa"/>
            <w:vAlign w:val="center"/>
          </w:tcPr>
          <w:p w14:paraId="715B8065" w14:textId="7B18B195" w:rsidR="00B75A0E" w:rsidRPr="0013635E" w:rsidRDefault="00A259B3" w:rsidP="00B75A0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-</w:t>
            </w:r>
          </w:p>
        </w:tc>
      </w:tr>
      <w:tr w:rsidR="00B75A0E" w:rsidRPr="0013635E" w14:paraId="6355E135" w14:textId="77777777" w:rsidTr="00454B44">
        <w:trPr>
          <w:jc w:val="center"/>
        </w:trPr>
        <w:tc>
          <w:tcPr>
            <w:tcW w:w="1666" w:type="dxa"/>
            <w:vAlign w:val="center"/>
          </w:tcPr>
          <w:p w14:paraId="5ED24642" w14:textId="6A5E8F5E" w:rsidR="00B75A0E" w:rsidRPr="0013635E" w:rsidRDefault="00B75A0E" w:rsidP="00B75A0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rtl/>
              </w:rPr>
            </w:pPr>
            <w:r w:rsidRPr="0013635E">
              <w:rPr>
                <w:rFonts w:asciiTheme="majorBidi" w:eastAsia="Times New Roman" w:hAnsiTheme="majorBidi" w:cstheme="majorBidi"/>
                <w:rtl/>
              </w:rPr>
              <w:t>تعديل</w:t>
            </w:r>
          </w:p>
        </w:tc>
        <w:tc>
          <w:tcPr>
            <w:tcW w:w="1537" w:type="dxa"/>
            <w:vAlign w:val="center"/>
          </w:tcPr>
          <w:p w14:paraId="43DE4A50" w14:textId="48AF0707" w:rsidR="00B75A0E" w:rsidRPr="0013635E" w:rsidRDefault="00B75A0E" w:rsidP="00B75A0E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13635E">
              <w:rPr>
                <w:rFonts w:asciiTheme="majorBidi" w:hAnsiTheme="majorBidi" w:cstheme="majorBidi"/>
              </w:rPr>
              <w:t>BUTTON</w:t>
            </w:r>
          </w:p>
        </w:tc>
        <w:tc>
          <w:tcPr>
            <w:tcW w:w="4440" w:type="dxa"/>
            <w:vAlign w:val="center"/>
          </w:tcPr>
          <w:p w14:paraId="41D5ADF6" w14:textId="7DAD775F" w:rsidR="00B75A0E" w:rsidRPr="0013635E" w:rsidRDefault="00B75A0E" w:rsidP="00B75A0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 w:rsidRPr="0013635E">
              <w:rPr>
                <w:rFonts w:asciiTheme="majorBidi" w:hAnsiTheme="majorBidi" w:cstheme="majorBidi"/>
                <w:rtl/>
                <w:lang w:bidi="ar-SY"/>
              </w:rPr>
              <w:t>تعديل مكون تم حفظه مسبقاً ويتم تفعيل خيار حفظ لحفظ التعديلات</w:t>
            </w:r>
          </w:p>
        </w:tc>
        <w:tc>
          <w:tcPr>
            <w:tcW w:w="3097" w:type="dxa"/>
            <w:vAlign w:val="center"/>
          </w:tcPr>
          <w:p w14:paraId="3D7F9A79" w14:textId="7D618F58" w:rsidR="00B75A0E" w:rsidRPr="0013635E" w:rsidRDefault="00A259B3" w:rsidP="00B75A0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-</w:t>
            </w:r>
          </w:p>
        </w:tc>
      </w:tr>
      <w:tr w:rsidR="00B75A0E" w:rsidRPr="0013635E" w14:paraId="23DF2193" w14:textId="77777777" w:rsidTr="00454B44">
        <w:trPr>
          <w:jc w:val="center"/>
        </w:trPr>
        <w:tc>
          <w:tcPr>
            <w:tcW w:w="1666" w:type="dxa"/>
            <w:vAlign w:val="center"/>
          </w:tcPr>
          <w:p w14:paraId="465D6C79" w14:textId="02C983EE" w:rsidR="00B75A0E" w:rsidRPr="0013635E" w:rsidRDefault="00B75A0E" w:rsidP="00B75A0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rtl/>
              </w:rPr>
            </w:pPr>
            <w:r w:rsidRPr="0013635E">
              <w:rPr>
                <w:rFonts w:asciiTheme="majorBidi" w:eastAsia="Times New Roman" w:hAnsiTheme="majorBidi" w:cstheme="majorBidi"/>
                <w:rtl/>
              </w:rPr>
              <w:t>حذف</w:t>
            </w:r>
          </w:p>
        </w:tc>
        <w:tc>
          <w:tcPr>
            <w:tcW w:w="1537" w:type="dxa"/>
            <w:vAlign w:val="center"/>
          </w:tcPr>
          <w:p w14:paraId="0917376D" w14:textId="07D7043A" w:rsidR="00B75A0E" w:rsidRPr="0013635E" w:rsidRDefault="00B75A0E" w:rsidP="00B75A0E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13635E">
              <w:rPr>
                <w:rFonts w:asciiTheme="majorBidi" w:hAnsiTheme="majorBidi" w:cstheme="majorBidi"/>
              </w:rPr>
              <w:t>BUTTON</w:t>
            </w:r>
          </w:p>
        </w:tc>
        <w:tc>
          <w:tcPr>
            <w:tcW w:w="4440" w:type="dxa"/>
            <w:vAlign w:val="center"/>
          </w:tcPr>
          <w:p w14:paraId="5AB5FF6D" w14:textId="5EC9D27A" w:rsidR="00B75A0E" w:rsidRPr="0013635E" w:rsidRDefault="00B75A0E" w:rsidP="00B75A0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 w:rsidRPr="0013635E">
              <w:rPr>
                <w:rFonts w:asciiTheme="majorBidi" w:hAnsiTheme="majorBidi" w:cstheme="majorBidi"/>
                <w:rtl/>
                <w:lang w:bidi="ar-SY"/>
              </w:rPr>
              <w:t>يحذف المكون من الجدول</w:t>
            </w:r>
          </w:p>
        </w:tc>
        <w:tc>
          <w:tcPr>
            <w:tcW w:w="3097" w:type="dxa"/>
            <w:vAlign w:val="center"/>
          </w:tcPr>
          <w:p w14:paraId="1314E698" w14:textId="22C52AAA" w:rsidR="00B75A0E" w:rsidRPr="0013635E" w:rsidRDefault="00A259B3" w:rsidP="00B75A0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-</w:t>
            </w:r>
          </w:p>
        </w:tc>
      </w:tr>
    </w:tbl>
    <w:p w14:paraId="34677A79" w14:textId="40663A53" w:rsidR="001F1D8E" w:rsidRDefault="001F1D8E" w:rsidP="00B44293">
      <w:pPr>
        <w:pStyle w:val="Heading2"/>
        <w:jc w:val="both"/>
        <w:rPr>
          <w:rtl/>
        </w:rPr>
      </w:pPr>
      <w:r>
        <w:rPr>
          <w:rtl/>
        </w:rPr>
        <w:br w:type="page"/>
      </w:r>
    </w:p>
    <w:tbl>
      <w:tblPr>
        <w:tblStyle w:val="TableGrid"/>
        <w:bidiVisual/>
        <w:tblW w:w="10661" w:type="dxa"/>
        <w:tblLook w:val="04A0" w:firstRow="1" w:lastRow="0" w:firstColumn="1" w:lastColumn="0" w:noHBand="0" w:noVBand="1"/>
      </w:tblPr>
      <w:tblGrid>
        <w:gridCol w:w="2540"/>
        <w:gridCol w:w="835"/>
        <w:gridCol w:w="7279"/>
        <w:gridCol w:w="7"/>
      </w:tblGrid>
      <w:tr w:rsidR="001F1D8E" w14:paraId="4D710884" w14:textId="77777777" w:rsidTr="004E278F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00D24ED9" w14:textId="77777777" w:rsidR="001F1D8E" w:rsidRDefault="001F1D8E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lastRenderedPageBreak/>
              <w:t>الرقم التعريفي للإجراء</w:t>
            </w:r>
          </w:p>
        </w:tc>
        <w:tc>
          <w:tcPr>
            <w:tcW w:w="8114" w:type="dxa"/>
            <w:gridSpan w:val="2"/>
            <w:vAlign w:val="center"/>
          </w:tcPr>
          <w:p w14:paraId="1F279AF9" w14:textId="4C281816" w:rsidR="001F1D8E" w:rsidRDefault="000E5E48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rtl/>
                <w:lang w:bidi="ar-SY"/>
              </w:rPr>
            </w:pPr>
            <w:r>
              <w:rPr>
                <w:noProof/>
                <w:lang w:bidi="ar-SY"/>
              </w:rPr>
              <w:t>UC</w:t>
            </w:r>
            <w:r w:rsidR="00842BF0">
              <w:rPr>
                <w:noProof/>
                <w:lang w:bidi="ar-SY"/>
              </w:rPr>
              <w:t>.</w:t>
            </w:r>
            <w:r w:rsidR="00C71204">
              <w:rPr>
                <w:noProof/>
                <w:lang w:bidi="ar-SY"/>
              </w:rPr>
              <w:t>3</w:t>
            </w:r>
          </w:p>
        </w:tc>
      </w:tr>
      <w:tr w:rsidR="001F1D8E" w14:paraId="52A681D6" w14:textId="77777777" w:rsidTr="004E278F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04608EEE" w14:textId="77777777" w:rsidR="001F1D8E" w:rsidRPr="00687DB3" w:rsidRDefault="001F1D8E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المسمى</w:t>
            </w:r>
          </w:p>
        </w:tc>
        <w:tc>
          <w:tcPr>
            <w:tcW w:w="8114" w:type="dxa"/>
            <w:gridSpan w:val="2"/>
            <w:vAlign w:val="center"/>
          </w:tcPr>
          <w:p w14:paraId="0757E987" w14:textId="4592C469" w:rsidR="001F1D8E" w:rsidRDefault="00BC1138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 xml:space="preserve">تحديد لجنة </w:t>
            </w:r>
            <w:r w:rsidR="00282C6A">
              <w:rPr>
                <w:rFonts w:hint="cs"/>
                <w:noProof/>
                <w:rtl/>
                <w:lang w:bidi="ar-SY"/>
              </w:rPr>
              <w:t>التغذية في المدرسة</w:t>
            </w:r>
          </w:p>
        </w:tc>
      </w:tr>
      <w:tr w:rsidR="001F1D8E" w14:paraId="5EF31558" w14:textId="77777777" w:rsidTr="004E278F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58CFC582" w14:textId="77777777" w:rsidR="001F1D8E" w:rsidRPr="00687DB3" w:rsidRDefault="001F1D8E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الوصف</w:t>
            </w:r>
          </w:p>
        </w:tc>
        <w:tc>
          <w:tcPr>
            <w:tcW w:w="8114" w:type="dxa"/>
            <w:gridSpan w:val="2"/>
            <w:vAlign w:val="center"/>
          </w:tcPr>
          <w:p w14:paraId="35D8F31B" w14:textId="2635DB00" w:rsidR="001F1D8E" w:rsidRPr="00A95C5A" w:rsidRDefault="00A95C5A" w:rsidP="00A95C5A">
            <w:pPr>
              <w:bidi/>
              <w:spacing w:line="276" w:lineRule="auto"/>
              <w:jc w:val="center"/>
              <w:rPr>
                <w:rFonts w:asciiTheme="minorBidi" w:eastAsia="Calibri" w:hAnsiTheme="minorBidi"/>
                <w:rtl/>
                <w:lang w:bidi="ar-SY"/>
              </w:rPr>
            </w:pPr>
            <w:r>
              <w:rPr>
                <w:rFonts w:asciiTheme="minorBidi" w:eastAsia="Calibri" w:hAnsiTheme="minorBidi" w:hint="cs"/>
                <w:rtl/>
              </w:rPr>
              <w:t>ت</w:t>
            </w:r>
            <w:r w:rsidRPr="00A95C5A">
              <w:rPr>
                <w:rFonts w:asciiTheme="minorBidi" w:eastAsia="Calibri" w:hAnsiTheme="minorBidi"/>
                <w:rtl/>
              </w:rPr>
              <w:t xml:space="preserve">مكين مدير المدرسة من تعيين أعضاء لجنة </w:t>
            </w:r>
            <w:r w:rsidR="00282C6A">
              <w:rPr>
                <w:rFonts w:asciiTheme="minorBidi" w:eastAsia="Calibri" w:hAnsiTheme="minorBidi" w:hint="cs"/>
                <w:rtl/>
              </w:rPr>
              <w:t>التغذية</w:t>
            </w:r>
            <w:r w:rsidRPr="00A95C5A">
              <w:rPr>
                <w:rFonts w:asciiTheme="minorBidi" w:eastAsia="Calibri" w:hAnsiTheme="minorBidi"/>
                <w:rtl/>
              </w:rPr>
              <w:t xml:space="preserve"> </w:t>
            </w:r>
            <w:r w:rsidR="00842BF0">
              <w:rPr>
                <w:rFonts w:asciiTheme="minorBidi" w:eastAsia="Calibri" w:hAnsiTheme="minorBidi" w:hint="cs"/>
                <w:rtl/>
                <w:lang w:bidi="ar-SY"/>
              </w:rPr>
              <w:t xml:space="preserve">في المدرسة </w:t>
            </w:r>
            <w:r w:rsidR="00842BF0">
              <w:rPr>
                <w:rFonts w:asciiTheme="minorBidi" w:eastAsia="Calibri" w:hAnsiTheme="minorBidi" w:hint="cs"/>
                <w:rtl/>
              </w:rPr>
              <w:t xml:space="preserve">وتحديد مسؤولياتهم </w:t>
            </w:r>
            <w:r w:rsidRPr="00A95C5A">
              <w:rPr>
                <w:rFonts w:asciiTheme="minorBidi" w:eastAsia="Calibri" w:hAnsiTheme="minorBidi"/>
                <w:rtl/>
              </w:rPr>
              <w:t>لضمان توزيع الوجبات بسلاسة</w:t>
            </w:r>
          </w:p>
        </w:tc>
      </w:tr>
      <w:tr w:rsidR="001F1D8E" w14:paraId="3EEB5BC8" w14:textId="77777777" w:rsidTr="004E278F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2E86B633" w14:textId="77777777" w:rsidR="001F1D8E" w:rsidRPr="00687DB3" w:rsidRDefault="001F1D8E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مجموعات المستخدمين</w:t>
            </w:r>
          </w:p>
        </w:tc>
        <w:tc>
          <w:tcPr>
            <w:tcW w:w="8114" w:type="dxa"/>
            <w:gridSpan w:val="2"/>
            <w:vAlign w:val="center"/>
          </w:tcPr>
          <w:p w14:paraId="01088538" w14:textId="6DA3D070" w:rsidR="001F1D8E" w:rsidRDefault="005A1E2B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مدير المدرسة</w:t>
            </w:r>
          </w:p>
        </w:tc>
      </w:tr>
      <w:tr w:rsidR="001F1D8E" w14:paraId="7B99A0A1" w14:textId="77777777" w:rsidTr="004E278F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662CE876" w14:textId="77777777" w:rsidR="001F1D8E" w:rsidRPr="00687DB3" w:rsidRDefault="001F1D8E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الشروط المسبقة</w:t>
            </w:r>
          </w:p>
        </w:tc>
        <w:tc>
          <w:tcPr>
            <w:tcW w:w="8114" w:type="dxa"/>
            <w:gridSpan w:val="2"/>
            <w:vAlign w:val="center"/>
          </w:tcPr>
          <w:p w14:paraId="63DEF63E" w14:textId="7AE72279" w:rsidR="001F1D8E" w:rsidRDefault="005A1E2B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 xml:space="preserve">اعتماد </w:t>
            </w:r>
            <w:r w:rsidR="00724393">
              <w:rPr>
                <w:rFonts w:hint="cs"/>
                <w:noProof/>
                <w:rtl/>
                <w:lang w:bidi="ar-SY"/>
              </w:rPr>
              <w:t>عضو قسم التغذية المدرسية-الوزارة</w:t>
            </w:r>
            <w:r>
              <w:rPr>
                <w:rFonts w:hint="cs"/>
                <w:noProof/>
                <w:rtl/>
                <w:lang w:bidi="ar-SY"/>
              </w:rPr>
              <w:t xml:space="preserve"> للمدرسة في جدول المدارس المشمولة</w:t>
            </w:r>
          </w:p>
        </w:tc>
      </w:tr>
      <w:tr w:rsidR="00D17D4A" w14:paraId="45C253E7" w14:textId="77777777" w:rsidTr="004E278F">
        <w:trPr>
          <w:trHeight w:val="67"/>
        </w:trPr>
        <w:tc>
          <w:tcPr>
            <w:tcW w:w="2540" w:type="dxa"/>
            <w:vMerge w:val="restart"/>
            <w:shd w:val="clear" w:color="auto" w:fill="BFBFBF"/>
            <w:vAlign w:val="center"/>
          </w:tcPr>
          <w:p w14:paraId="4FB44735" w14:textId="77777777" w:rsidR="00D17D4A" w:rsidRPr="00687DB3" w:rsidRDefault="00D17D4A" w:rsidP="00D17D4A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آلية السير الرئيسية</w:t>
            </w:r>
          </w:p>
        </w:tc>
        <w:tc>
          <w:tcPr>
            <w:tcW w:w="835" w:type="dxa"/>
            <w:vAlign w:val="center"/>
          </w:tcPr>
          <w:p w14:paraId="0890653C" w14:textId="6A055CB6" w:rsidR="00D17D4A" w:rsidRPr="00D17D4A" w:rsidRDefault="00D17D4A" w:rsidP="00D17D4A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94514E">
              <w:rPr>
                <w:rFonts w:asciiTheme="majorBidi" w:eastAsia="Calibri" w:hAnsiTheme="majorBidi" w:cstheme="majorBidi"/>
                <w:b/>
                <w:bCs/>
                <w:rtl/>
                <w:lang w:bidi="ar-SY"/>
              </w:rPr>
              <w:t>الترتيب</w:t>
            </w:r>
          </w:p>
        </w:tc>
        <w:tc>
          <w:tcPr>
            <w:tcW w:w="7286" w:type="dxa"/>
            <w:gridSpan w:val="2"/>
            <w:vAlign w:val="center"/>
          </w:tcPr>
          <w:p w14:paraId="4E0C37B7" w14:textId="6AC2A6DA" w:rsidR="00D17D4A" w:rsidRPr="00D17D4A" w:rsidRDefault="00D17D4A" w:rsidP="00D17D4A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94514E">
              <w:rPr>
                <w:rFonts w:asciiTheme="majorBidi" w:eastAsia="Calibri" w:hAnsiTheme="majorBidi" w:cstheme="majorBidi"/>
                <w:b/>
                <w:bCs/>
                <w:rtl/>
                <w:lang w:bidi="ar-SY"/>
              </w:rPr>
              <w:t>الإجراء</w:t>
            </w:r>
          </w:p>
        </w:tc>
      </w:tr>
      <w:tr w:rsidR="00D17D4A" w14:paraId="796630FA" w14:textId="77777777" w:rsidTr="004E278F">
        <w:trPr>
          <w:trHeight w:val="59"/>
        </w:trPr>
        <w:tc>
          <w:tcPr>
            <w:tcW w:w="2540" w:type="dxa"/>
            <w:vMerge/>
            <w:shd w:val="clear" w:color="auto" w:fill="BFBFBF"/>
            <w:vAlign w:val="center"/>
          </w:tcPr>
          <w:p w14:paraId="64EBE832" w14:textId="77777777" w:rsidR="00D17D4A" w:rsidRDefault="00D17D4A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0F418254" w14:textId="4887F93F" w:rsidR="00D17D4A" w:rsidRPr="00D17D4A" w:rsidRDefault="00D17D4A" w:rsidP="00D17D4A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1</w:t>
            </w:r>
          </w:p>
        </w:tc>
        <w:tc>
          <w:tcPr>
            <w:tcW w:w="7286" w:type="dxa"/>
            <w:gridSpan w:val="2"/>
            <w:vAlign w:val="center"/>
          </w:tcPr>
          <w:p w14:paraId="4937B6A2" w14:textId="45068DE3" w:rsidR="00D17D4A" w:rsidRPr="00D17D4A" w:rsidRDefault="005A1923" w:rsidP="00D17D4A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يقوم المستخدم بالضغط على خيار </w:t>
            </w:r>
            <w:r w:rsidR="008B4BF2">
              <w:rPr>
                <w:rFonts w:asciiTheme="minorBidi" w:eastAsia="Times New Roman" w:hAnsiTheme="minorBidi" w:hint="cs"/>
                <w:rtl/>
              </w:rPr>
              <w:t>التغذية</w:t>
            </w:r>
            <w:r>
              <w:rPr>
                <w:rFonts w:asciiTheme="minorBidi" w:eastAsia="Times New Roman" w:hAnsiTheme="minorBidi" w:hint="cs"/>
                <w:rtl/>
              </w:rPr>
              <w:t xml:space="preserve"> المدرسية من القائمة الرئيسية على </w:t>
            </w:r>
            <w:r w:rsidR="001759FE">
              <w:rPr>
                <w:rFonts w:asciiTheme="minorBidi" w:eastAsia="Times New Roman" w:hAnsiTheme="minorBidi" w:hint="cs"/>
                <w:rtl/>
              </w:rPr>
              <w:t>يمين الصفحة</w:t>
            </w:r>
          </w:p>
        </w:tc>
      </w:tr>
      <w:tr w:rsidR="00D17D4A" w14:paraId="327F47D3" w14:textId="77777777" w:rsidTr="004E278F">
        <w:trPr>
          <w:trHeight w:val="59"/>
        </w:trPr>
        <w:tc>
          <w:tcPr>
            <w:tcW w:w="2540" w:type="dxa"/>
            <w:vMerge/>
            <w:shd w:val="clear" w:color="auto" w:fill="BFBFBF"/>
            <w:vAlign w:val="center"/>
          </w:tcPr>
          <w:p w14:paraId="6071D5A3" w14:textId="77777777" w:rsidR="00D17D4A" w:rsidRDefault="00D17D4A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7D9F3E21" w14:textId="663EEE75" w:rsidR="00D17D4A" w:rsidRPr="00D17D4A" w:rsidRDefault="00D17D4A" w:rsidP="00D17D4A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2</w:t>
            </w:r>
          </w:p>
        </w:tc>
        <w:tc>
          <w:tcPr>
            <w:tcW w:w="7286" w:type="dxa"/>
            <w:gridSpan w:val="2"/>
            <w:vAlign w:val="center"/>
          </w:tcPr>
          <w:p w14:paraId="0A1DC0EF" w14:textId="35756CE8" w:rsidR="00D17D4A" w:rsidRPr="00D17D4A" w:rsidRDefault="00334488" w:rsidP="00D17D4A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يظهر النظام صفحة </w:t>
            </w:r>
            <w:r w:rsidR="008B4BF2">
              <w:rPr>
                <w:rFonts w:asciiTheme="minorBidi" w:eastAsia="Times New Roman" w:hAnsiTheme="minorBidi" w:hint="cs"/>
                <w:rtl/>
              </w:rPr>
              <w:t>التغذية</w:t>
            </w:r>
            <w:r>
              <w:rPr>
                <w:rFonts w:asciiTheme="minorBidi" w:eastAsia="Times New Roman" w:hAnsiTheme="minorBidi" w:hint="cs"/>
                <w:rtl/>
              </w:rPr>
              <w:t xml:space="preserve"> المدرسية</w:t>
            </w:r>
          </w:p>
        </w:tc>
      </w:tr>
      <w:tr w:rsidR="00D17D4A" w14:paraId="427F72A2" w14:textId="77777777" w:rsidTr="004E278F">
        <w:trPr>
          <w:trHeight w:val="59"/>
        </w:trPr>
        <w:tc>
          <w:tcPr>
            <w:tcW w:w="2540" w:type="dxa"/>
            <w:vMerge/>
            <w:shd w:val="clear" w:color="auto" w:fill="BFBFBF"/>
            <w:vAlign w:val="center"/>
          </w:tcPr>
          <w:p w14:paraId="57F32991" w14:textId="77777777" w:rsidR="00D17D4A" w:rsidRDefault="00D17D4A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2ADBF603" w14:textId="174EE515" w:rsidR="00D17D4A" w:rsidRPr="00D17D4A" w:rsidRDefault="00D17D4A" w:rsidP="00D17D4A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3</w:t>
            </w:r>
          </w:p>
        </w:tc>
        <w:tc>
          <w:tcPr>
            <w:tcW w:w="7286" w:type="dxa"/>
            <w:gridSpan w:val="2"/>
            <w:vAlign w:val="center"/>
          </w:tcPr>
          <w:p w14:paraId="268E7732" w14:textId="29792408" w:rsidR="00D17D4A" w:rsidRPr="00D17D4A" w:rsidRDefault="00334488" w:rsidP="00D17D4A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  <w:lang w:bidi="ar-SY"/>
              </w:rPr>
            </w:pPr>
            <w:r>
              <w:rPr>
                <w:rFonts w:asciiTheme="minorBidi" w:eastAsia="Times New Roman" w:hAnsiTheme="minorBidi" w:hint="cs"/>
                <w:rtl/>
              </w:rPr>
              <w:t>يقوم المستخدم با</w:t>
            </w:r>
            <w:r w:rsidR="004B4A8B">
              <w:rPr>
                <w:rFonts w:asciiTheme="minorBidi" w:eastAsia="Times New Roman" w:hAnsiTheme="minorBidi" w:hint="cs"/>
                <w:rtl/>
              </w:rPr>
              <w:t xml:space="preserve">لضغط على رابط </w:t>
            </w:r>
            <w:r w:rsidR="00AC4FFB">
              <w:rPr>
                <w:rFonts w:asciiTheme="minorBidi" w:eastAsia="Times New Roman" w:hAnsiTheme="minorBidi" w:hint="cs"/>
                <w:rtl/>
                <w:lang w:bidi="ar-SY"/>
              </w:rPr>
              <w:t>تحديد لجنة التغذية في المدرسة</w:t>
            </w:r>
          </w:p>
        </w:tc>
      </w:tr>
      <w:tr w:rsidR="00D17D4A" w14:paraId="728F8B06" w14:textId="77777777" w:rsidTr="004E278F">
        <w:trPr>
          <w:trHeight w:val="59"/>
        </w:trPr>
        <w:tc>
          <w:tcPr>
            <w:tcW w:w="2540" w:type="dxa"/>
            <w:vMerge/>
            <w:shd w:val="clear" w:color="auto" w:fill="BFBFBF"/>
            <w:vAlign w:val="center"/>
          </w:tcPr>
          <w:p w14:paraId="2E5D96E8" w14:textId="77777777" w:rsidR="00D17D4A" w:rsidRDefault="00D17D4A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2C419C22" w14:textId="48B723A8" w:rsidR="00D17D4A" w:rsidRPr="00D17D4A" w:rsidRDefault="00D17D4A" w:rsidP="00D17D4A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4</w:t>
            </w:r>
          </w:p>
        </w:tc>
        <w:tc>
          <w:tcPr>
            <w:tcW w:w="7286" w:type="dxa"/>
            <w:gridSpan w:val="2"/>
            <w:vAlign w:val="center"/>
          </w:tcPr>
          <w:p w14:paraId="77D908CB" w14:textId="2031FCCD" w:rsidR="00F4791C" w:rsidRDefault="00E953C0" w:rsidP="00F4791C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يظهر النظام صفحة </w:t>
            </w:r>
            <w:r w:rsidR="006E7EF9">
              <w:rPr>
                <w:rFonts w:asciiTheme="minorBidi" w:eastAsia="Times New Roman" w:hAnsiTheme="minorBidi" w:hint="cs"/>
                <w:rtl/>
              </w:rPr>
              <w:t>لجنة التغذية</w:t>
            </w:r>
            <w:r w:rsidR="00F34021">
              <w:rPr>
                <w:rFonts w:asciiTheme="minorBidi" w:eastAsia="Times New Roman" w:hAnsiTheme="minorBidi" w:hint="cs"/>
                <w:rtl/>
              </w:rPr>
              <w:t xml:space="preserve"> وفيها جدول يحتوي على </w:t>
            </w:r>
            <w:r w:rsidR="000F5581">
              <w:rPr>
                <w:rFonts w:asciiTheme="minorBidi" w:eastAsia="Times New Roman" w:hAnsiTheme="minorBidi" w:hint="cs"/>
                <w:rtl/>
              </w:rPr>
              <w:t>الحقول التالية:</w:t>
            </w:r>
          </w:p>
          <w:p w14:paraId="226E058D" w14:textId="510AEB02" w:rsidR="000F5581" w:rsidRPr="000F5581" w:rsidRDefault="000F5581" w:rsidP="000F558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المسمى</w:t>
            </w:r>
          </w:p>
          <w:p w14:paraId="1FA9EBC2" w14:textId="77777777" w:rsidR="00F4791C" w:rsidRDefault="000F5581" w:rsidP="000F5581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رئيس اللجنة</w:t>
            </w:r>
          </w:p>
          <w:p w14:paraId="5E6EEB81" w14:textId="77777777" w:rsidR="000F5581" w:rsidRDefault="000F5581" w:rsidP="000F5581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مسؤول التغذية</w:t>
            </w:r>
          </w:p>
          <w:p w14:paraId="577304E4" w14:textId="4307B80F" w:rsidR="00B7617E" w:rsidRPr="00C33A01" w:rsidRDefault="000F5581" w:rsidP="00C33A0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الموظف المسؤول</w:t>
            </w:r>
          </w:p>
        </w:tc>
      </w:tr>
      <w:tr w:rsidR="00D17D4A" w14:paraId="4A3CD07D" w14:textId="77777777" w:rsidTr="004E278F">
        <w:trPr>
          <w:trHeight w:val="59"/>
        </w:trPr>
        <w:tc>
          <w:tcPr>
            <w:tcW w:w="2540" w:type="dxa"/>
            <w:vMerge/>
            <w:shd w:val="clear" w:color="auto" w:fill="BFBFBF"/>
            <w:vAlign w:val="center"/>
          </w:tcPr>
          <w:p w14:paraId="07D54A1D" w14:textId="77777777" w:rsidR="00D17D4A" w:rsidRDefault="00D17D4A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1EB50927" w14:textId="34DFB362" w:rsidR="00D17D4A" w:rsidRPr="00D17D4A" w:rsidRDefault="00D17D4A" w:rsidP="00D17D4A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5</w:t>
            </w:r>
          </w:p>
        </w:tc>
        <w:tc>
          <w:tcPr>
            <w:tcW w:w="7286" w:type="dxa"/>
            <w:gridSpan w:val="2"/>
            <w:vAlign w:val="center"/>
          </w:tcPr>
          <w:p w14:paraId="1C88E16D" w14:textId="3FA666CB" w:rsidR="00CE18C3" w:rsidRPr="00CE18C3" w:rsidRDefault="00E953C0" w:rsidP="000F5581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يقوم المستخدم ب</w:t>
            </w:r>
            <w:r w:rsidR="000F5581">
              <w:rPr>
                <w:rFonts w:asciiTheme="minorBidi" w:eastAsia="Times New Roman" w:hAnsiTheme="minorBidi" w:hint="cs"/>
                <w:rtl/>
              </w:rPr>
              <w:t>اختيار الموظف المسؤول من سطر مسؤول التغذية</w:t>
            </w:r>
          </w:p>
        </w:tc>
      </w:tr>
      <w:tr w:rsidR="000F5581" w14:paraId="54E3382C" w14:textId="77777777" w:rsidTr="004E278F">
        <w:trPr>
          <w:trHeight w:val="59"/>
        </w:trPr>
        <w:tc>
          <w:tcPr>
            <w:tcW w:w="2540" w:type="dxa"/>
            <w:shd w:val="clear" w:color="auto" w:fill="BFBFBF"/>
            <w:vAlign w:val="center"/>
          </w:tcPr>
          <w:p w14:paraId="55B7B817" w14:textId="77777777" w:rsidR="000F5581" w:rsidRDefault="000F5581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041E38BB" w14:textId="5B2D69AC" w:rsidR="000F5581" w:rsidRDefault="00971B98" w:rsidP="00D17D4A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6</w:t>
            </w:r>
          </w:p>
        </w:tc>
        <w:tc>
          <w:tcPr>
            <w:tcW w:w="7286" w:type="dxa"/>
            <w:gridSpan w:val="2"/>
            <w:vAlign w:val="center"/>
          </w:tcPr>
          <w:p w14:paraId="16730067" w14:textId="7090F92B" w:rsidR="000F5581" w:rsidRDefault="00937862" w:rsidP="000F5581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lang w:bidi="ar-SY"/>
              </w:rPr>
            </w:pPr>
            <w:r>
              <w:rPr>
                <w:rFonts w:asciiTheme="minorBidi" w:eastAsia="Times New Roman" w:hAnsiTheme="minorBidi" w:hint="cs"/>
                <w:rtl/>
              </w:rPr>
              <w:t>يظهر النظام في نفس الصفحة جدول الصفوف التي تم شمولها في الإجراء رقم (9)</w:t>
            </w:r>
            <w:r w:rsidR="00574A64">
              <w:rPr>
                <w:rFonts w:asciiTheme="minorBidi" w:eastAsia="Times New Roman" w:hAnsiTheme="minorBidi" w:hint="cs"/>
                <w:rtl/>
              </w:rPr>
              <w:t xml:space="preserve"> أثناء تحديد المديريات والمدارس والصفوف</w:t>
            </w:r>
            <w:r>
              <w:rPr>
                <w:rFonts w:asciiTheme="minorBidi" w:eastAsia="Times New Roman" w:hAnsiTheme="minorBidi" w:hint="cs"/>
                <w:rtl/>
                <w:lang w:bidi="ar-SY"/>
              </w:rPr>
              <w:t xml:space="preserve"> </w:t>
            </w:r>
            <w:r>
              <w:rPr>
                <w:rFonts w:asciiTheme="minorBidi" w:eastAsia="Times New Roman" w:hAnsiTheme="minorBidi"/>
                <w:lang w:bidi="ar-SY"/>
              </w:rPr>
              <w:t xml:space="preserve">Ref. to </w:t>
            </w:r>
            <w:r>
              <w:rPr>
                <w:rFonts w:asciiTheme="majorBidi" w:hAnsiTheme="majorBidi" w:cstheme="majorBidi"/>
                <w:noProof/>
                <w:lang w:bidi="ar-SY"/>
              </w:rPr>
              <w:t>UC.2 FR.1</w:t>
            </w:r>
            <w:r w:rsidR="00C901BF">
              <w:rPr>
                <w:rFonts w:asciiTheme="majorBidi" w:hAnsiTheme="majorBidi" w:cstheme="majorBidi" w:hint="cs"/>
                <w:noProof/>
                <w:rtl/>
                <w:lang w:bidi="ar-SY"/>
              </w:rPr>
              <w:t xml:space="preserve"> </w:t>
            </w:r>
            <w:r w:rsidR="00036593">
              <w:rPr>
                <w:rFonts w:asciiTheme="majorBidi" w:hAnsiTheme="majorBidi" w:cstheme="majorBidi" w:hint="cs"/>
                <w:noProof/>
                <w:rtl/>
                <w:lang w:bidi="ar-SY"/>
              </w:rPr>
              <w:t>ويحتوي الجدول على الصفوف والشعب الدراسية لكل صف</w:t>
            </w:r>
            <w:r w:rsidR="00C33A01">
              <w:rPr>
                <w:rFonts w:asciiTheme="majorBidi" w:hAnsiTheme="majorBidi" w:cstheme="majorBidi" w:hint="cs"/>
                <w:noProof/>
                <w:rtl/>
                <w:lang w:bidi="ar-SY"/>
              </w:rPr>
              <w:t xml:space="preserve"> وعامود لاختيار الموظف المسؤول لكل شعبة</w:t>
            </w:r>
          </w:p>
        </w:tc>
      </w:tr>
      <w:tr w:rsidR="000F5581" w14:paraId="4D404B2B" w14:textId="77777777" w:rsidTr="004E278F">
        <w:trPr>
          <w:trHeight w:val="59"/>
        </w:trPr>
        <w:tc>
          <w:tcPr>
            <w:tcW w:w="2540" w:type="dxa"/>
            <w:shd w:val="clear" w:color="auto" w:fill="BFBFBF"/>
            <w:vAlign w:val="center"/>
          </w:tcPr>
          <w:p w14:paraId="725CDB72" w14:textId="77777777" w:rsidR="000F5581" w:rsidRDefault="000F5581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6F5BA86F" w14:textId="2BA2C992" w:rsidR="000F5581" w:rsidRDefault="00971B98" w:rsidP="00D17D4A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7</w:t>
            </w:r>
          </w:p>
        </w:tc>
        <w:tc>
          <w:tcPr>
            <w:tcW w:w="7286" w:type="dxa"/>
            <w:gridSpan w:val="2"/>
            <w:vAlign w:val="center"/>
          </w:tcPr>
          <w:p w14:paraId="2A59ACA0" w14:textId="3C7AED88" w:rsidR="000F5581" w:rsidRDefault="00036593" w:rsidP="000F5581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  <w:lang w:bidi="ar-SY"/>
              </w:rPr>
            </w:pPr>
            <w:r>
              <w:rPr>
                <w:rFonts w:asciiTheme="minorBidi" w:eastAsia="Times New Roman" w:hAnsiTheme="minorBidi" w:hint="cs"/>
                <w:rtl/>
                <w:lang w:bidi="ar-SY"/>
              </w:rPr>
              <w:t xml:space="preserve">يقوم المستخدم باختيار </w:t>
            </w:r>
            <w:r w:rsidR="004A507F">
              <w:rPr>
                <w:rFonts w:asciiTheme="minorBidi" w:eastAsia="Times New Roman" w:hAnsiTheme="minorBidi" w:hint="cs"/>
                <w:rtl/>
                <w:lang w:bidi="ar-SY"/>
              </w:rPr>
              <w:t>الموظف</w:t>
            </w:r>
            <w:r>
              <w:rPr>
                <w:rFonts w:asciiTheme="minorBidi" w:eastAsia="Times New Roman" w:hAnsiTheme="minorBidi" w:hint="cs"/>
                <w:rtl/>
                <w:lang w:bidi="ar-SY"/>
              </w:rPr>
              <w:t xml:space="preserve"> المسؤول عن كل شعبة ثم الضغط على حفظ في نهاية الصفحة</w:t>
            </w:r>
          </w:p>
        </w:tc>
      </w:tr>
      <w:tr w:rsidR="001F1D8E" w14:paraId="2B444428" w14:textId="77777777" w:rsidTr="004E278F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4B199863" w14:textId="77777777" w:rsidR="001F1D8E" w:rsidRDefault="001F1D8E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المخرجات المتوقعة</w:t>
            </w:r>
          </w:p>
        </w:tc>
        <w:tc>
          <w:tcPr>
            <w:tcW w:w="8114" w:type="dxa"/>
            <w:gridSpan w:val="2"/>
            <w:vAlign w:val="center"/>
          </w:tcPr>
          <w:p w14:paraId="5684447D" w14:textId="61D7B373" w:rsidR="001F1D8E" w:rsidRDefault="003864EA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جدول لجنة التغذية في المدرسة وجدول الموظفين المسؤولين عن كل شعبة</w:t>
            </w:r>
          </w:p>
        </w:tc>
      </w:tr>
      <w:tr w:rsidR="001F1D8E" w14:paraId="07375C24" w14:textId="77777777" w:rsidTr="004E278F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74F776B7" w14:textId="77777777" w:rsidR="001F1D8E" w:rsidRDefault="001F1D8E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آلية السير البديلة</w:t>
            </w:r>
          </w:p>
        </w:tc>
        <w:tc>
          <w:tcPr>
            <w:tcW w:w="8114" w:type="dxa"/>
            <w:gridSpan w:val="2"/>
            <w:vAlign w:val="center"/>
          </w:tcPr>
          <w:p w14:paraId="54922F8F" w14:textId="22197503" w:rsidR="001F1D8E" w:rsidRDefault="00A95C5A" w:rsidP="00A95C5A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-</w:t>
            </w:r>
          </w:p>
        </w:tc>
      </w:tr>
    </w:tbl>
    <w:p w14:paraId="546DF142" w14:textId="77777777" w:rsidR="00782E3E" w:rsidRDefault="00782E3E" w:rsidP="009C13F4">
      <w:pPr>
        <w:rPr>
          <w:b/>
          <w:bCs/>
          <w:sz w:val="28"/>
          <w:szCs w:val="28"/>
          <w:rtl/>
        </w:rPr>
      </w:pPr>
    </w:p>
    <w:p w14:paraId="58B200E8" w14:textId="72FC4EF5" w:rsidR="009C13F4" w:rsidRPr="00705A95" w:rsidRDefault="009C13F4" w:rsidP="009C13F4">
      <w:pPr>
        <w:rPr>
          <w:b/>
          <w:bCs/>
          <w:sz w:val="28"/>
          <w:szCs w:val="28"/>
          <w:rtl/>
        </w:rPr>
      </w:pPr>
      <w:r w:rsidRPr="00705A95">
        <w:rPr>
          <w:rFonts w:hint="cs"/>
          <w:b/>
          <w:bCs/>
          <w:sz w:val="28"/>
          <w:szCs w:val="28"/>
          <w:rtl/>
        </w:rPr>
        <w:t>تعريف الحقول</w:t>
      </w:r>
    </w:p>
    <w:p w14:paraId="3FD9A64A" w14:textId="77777777" w:rsidR="009C13F4" w:rsidRPr="001558BE" w:rsidRDefault="009C13F4" w:rsidP="009C13F4">
      <w:pPr>
        <w:bidi/>
        <w:rPr>
          <w:rtl/>
          <w:lang w:eastAsia="en-GB"/>
        </w:rPr>
      </w:pPr>
    </w:p>
    <w:tbl>
      <w:tblPr>
        <w:tblStyle w:val="TableGrid"/>
        <w:bidiVisual/>
        <w:tblW w:w="10985" w:type="dxa"/>
        <w:jc w:val="center"/>
        <w:tblLook w:val="04A0" w:firstRow="1" w:lastRow="0" w:firstColumn="1" w:lastColumn="0" w:noHBand="0" w:noVBand="1"/>
      </w:tblPr>
      <w:tblGrid>
        <w:gridCol w:w="1316"/>
        <w:gridCol w:w="968"/>
        <w:gridCol w:w="779"/>
        <w:gridCol w:w="4683"/>
        <w:gridCol w:w="1003"/>
        <w:gridCol w:w="774"/>
        <w:gridCol w:w="1462"/>
      </w:tblGrid>
      <w:tr w:rsidR="009C13F4" w:rsidRPr="0013635E" w14:paraId="4CABF5B3" w14:textId="77777777" w:rsidTr="004E278F">
        <w:trPr>
          <w:trHeight w:val="533"/>
          <w:jc w:val="center"/>
        </w:trPr>
        <w:tc>
          <w:tcPr>
            <w:tcW w:w="1316" w:type="dxa"/>
            <w:shd w:val="clear" w:color="auto" w:fill="BFBFBF"/>
            <w:vAlign w:val="center"/>
          </w:tcPr>
          <w:p w14:paraId="1BCD2ED7" w14:textId="77777777" w:rsidR="009C13F4" w:rsidRPr="0013635E" w:rsidRDefault="009C13F4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اسم الحقل</w:t>
            </w:r>
          </w:p>
        </w:tc>
        <w:tc>
          <w:tcPr>
            <w:tcW w:w="968" w:type="dxa"/>
            <w:shd w:val="clear" w:color="auto" w:fill="BFBFBF"/>
            <w:vAlign w:val="center"/>
          </w:tcPr>
          <w:p w14:paraId="298AAC4C" w14:textId="77777777" w:rsidR="009C13F4" w:rsidRPr="0013635E" w:rsidRDefault="009C13F4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نوع الحقل</w:t>
            </w:r>
          </w:p>
        </w:tc>
        <w:tc>
          <w:tcPr>
            <w:tcW w:w="779" w:type="dxa"/>
            <w:shd w:val="clear" w:color="auto" w:fill="BFBFBF"/>
            <w:vAlign w:val="center"/>
          </w:tcPr>
          <w:p w14:paraId="4800B04F" w14:textId="77777777" w:rsidR="009C13F4" w:rsidRPr="0013635E" w:rsidRDefault="009C13F4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rtl/>
              </w:rPr>
              <w:t>رقم الإجراء</w:t>
            </w:r>
          </w:p>
        </w:tc>
        <w:tc>
          <w:tcPr>
            <w:tcW w:w="4683" w:type="dxa"/>
            <w:shd w:val="clear" w:color="auto" w:fill="BFBFBF"/>
            <w:vAlign w:val="center"/>
          </w:tcPr>
          <w:p w14:paraId="5D78923A" w14:textId="77777777" w:rsidR="009C13F4" w:rsidRPr="0013635E" w:rsidRDefault="009C13F4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وصف الحقل</w:t>
            </w:r>
          </w:p>
        </w:tc>
        <w:tc>
          <w:tcPr>
            <w:tcW w:w="1003" w:type="dxa"/>
            <w:shd w:val="clear" w:color="auto" w:fill="BFBFBF"/>
            <w:vAlign w:val="center"/>
          </w:tcPr>
          <w:p w14:paraId="758E9881" w14:textId="77777777" w:rsidR="009C13F4" w:rsidRPr="0013635E" w:rsidRDefault="009C13F4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الخيار الافتراضي</w:t>
            </w:r>
          </w:p>
        </w:tc>
        <w:tc>
          <w:tcPr>
            <w:tcW w:w="774" w:type="dxa"/>
            <w:shd w:val="clear" w:color="auto" w:fill="BFBFBF"/>
            <w:vAlign w:val="center"/>
          </w:tcPr>
          <w:p w14:paraId="7A7D7A1B" w14:textId="77777777" w:rsidR="009C13F4" w:rsidRPr="0013635E" w:rsidRDefault="009C13F4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إجباري</w:t>
            </w:r>
          </w:p>
        </w:tc>
        <w:tc>
          <w:tcPr>
            <w:tcW w:w="1462" w:type="dxa"/>
            <w:shd w:val="clear" w:color="auto" w:fill="BFBFBF"/>
            <w:vAlign w:val="center"/>
          </w:tcPr>
          <w:p w14:paraId="3AC257B8" w14:textId="77777777" w:rsidR="009C13F4" w:rsidRPr="0013635E" w:rsidRDefault="009C13F4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شروط خاصة</w:t>
            </w:r>
          </w:p>
        </w:tc>
      </w:tr>
      <w:tr w:rsidR="009C13F4" w:rsidRPr="0013635E" w14:paraId="09237ECE" w14:textId="77777777" w:rsidTr="00D870F2">
        <w:trPr>
          <w:jc w:val="center"/>
        </w:trPr>
        <w:tc>
          <w:tcPr>
            <w:tcW w:w="1316" w:type="dxa"/>
            <w:vAlign w:val="center"/>
          </w:tcPr>
          <w:p w14:paraId="7BFDB548" w14:textId="6FA5165E" w:rsidR="009C13F4" w:rsidRPr="0013635E" w:rsidRDefault="003864EA" w:rsidP="00D870F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رئيس اللجنة</w:t>
            </w:r>
          </w:p>
        </w:tc>
        <w:tc>
          <w:tcPr>
            <w:tcW w:w="968" w:type="dxa"/>
            <w:vAlign w:val="center"/>
          </w:tcPr>
          <w:p w14:paraId="4F208284" w14:textId="371BEA49" w:rsidR="009C13F4" w:rsidRPr="0013635E" w:rsidRDefault="00541C67" w:rsidP="00D870F2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TEXT</w:t>
            </w:r>
          </w:p>
        </w:tc>
        <w:tc>
          <w:tcPr>
            <w:tcW w:w="779" w:type="dxa"/>
            <w:vAlign w:val="center"/>
          </w:tcPr>
          <w:p w14:paraId="2D3BE96E" w14:textId="1AE7C855" w:rsidR="009C13F4" w:rsidRDefault="0069210B" w:rsidP="00D870F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4</w:t>
            </w:r>
          </w:p>
        </w:tc>
        <w:tc>
          <w:tcPr>
            <w:tcW w:w="4683" w:type="dxa"/>
            <w:vAlign w:val="center"/>
          </w:tcPr>
          <w:p w14:paraId="6E76F4E1" w14:textId="02E9F525" w:rsidR="009C13F4" w:rsidRPr="0013635E" w:rsidRDefault="00541C67" w:rsidP="00D870F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استرجاع اسم مدير المدرسة</w:t>
            </w:r>
          </w:p>
        </w:tc>
        <w:tc>
          <w:tcPr>
            <w:tcW w:w="1003" w:type="dxa"/>
            <w:vAlign w:val="center"/>
          </w:tcPr>
          <w:p w14:paraId="649D465C" w14:textId="01479645" w:rsidR="009C13F4" w:rsidRPr="0013635E" w:rsidRDefault="00541C67" w:rsidP="00D870F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اسم مدير المدرسة</w:t>
            </w:r>
          </w:p>
        </w:tc>
        <w:tc>
          <w:tcPr>
            <w:tcW w:w="774" w:type="dxa"/>
            <w:vAlign w:val="center"/>
          </w:tcPr>
          <w:p w14:paraId="00A1238C" w14:textId="325C780F" w:rsidR="009C13F4" w:rsidRPr="0013635E" w:rsidRDefault="00541C67" w:rsidP="00D870F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-</w:t>
            </w:r>
          </w:p>
        </w:tc>
        <w:tc>
          <w:tcPr>
            <w:tcW w:w="1462" w:type="dxa"/>
            <w:vAlign w:val="center"/>
          </w:tcPr>
          <w:p w14:paraId="40DD6975" w14:textId="19CEC8D0" w:rsidR="009C13F4" w:rsidRPr="0013635E" w:rsidRDefault="00541C67" w:rsidP="00D870F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لا يمكن تعديله</w:t>
            </w:r>
          </w:p>
        </w:tc>
      </w:tr>
      <w:tr w:rsidR="009C13F4" w:rsidRPr="0013635E" w14:paraId="602D270C" w14:textId="77777777" w:rsidTr="00D870F2">
        <w:trPr>
          <w:jc w:val="center"/>
        </w:trPr>
        <w:tc>
          <w:tcPr>
            <w:tcW w:w="1316" w:type="dxa"/>
            <w:vAlign w:val="center"/>
          </w:tcPr>
          <w:p w14:paraId="31C466D9" w14:textId="27B9AC36" w:rsidR="009C13F4" w:rsidRPr="0013635E" w:rsidRDefault="003864EA" w:rsidP="00D870F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مسؤول التغذية</w:t>
            </w:r>
          </w:p>
        </w:tc>
        <w:tc>
          <w:tcPr>
            <w:tcW w:w="968" w:type="dxa"/>
            <w:vAlign w:val="center"/>
          </w:tcPr>
          <w:p w14:paraId="56AA6DA5" w14:textId="22272699" w:rsidR="009C13F4" w:rsidRPr="0013635E" w:rsidRDefault="00541C67" w:rsidP="00D870F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/>
                <w:lang w:bidi="ar-SY"/>
              </w:rPr>
              <w:t>DDL</w:t>
            </w:r>
          </w:p>
        </w:tc>
        <w:tc>
          <w:tcPr>
            <w:tcW w:w="779" w:type="dxa"/>
            <w:vAlign w:val="center"/>
          </w:tcPr>
          <w:p w14:paraId="633D3279" w14:textId="48FD1668" w:rsidR="009C13F4" w:rsidRDefault="0069210B" w:rsidP="00D870F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4</w:t>
            </w:r>
          </w:p>
        </w:tc>
        <w:tc>
          <w:tcPr>
            <w:tcW w:w="4683" w:type="dxa"/>
            <w:vAlign w:val="center"/>
          </w:tcPr>
          <w:p w14:paraId="3DC63C80" w14:textId="2656D5E2" w:rsidR="009C13F4" w:rsidRPr="0013635E" w:rsidRDefault="00541C67" w:rsidP="00D870F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قائمة بجميع الموظفين الموجودين في المدرسة</w:t>
            </w:r>
          </w:p>
        </w:tc>
        <w:tc>
          <w:tcPr>
            <w:tcW w:w="1003" w:type="dxa"/>
            <w:vAlign w:val="center"/>
          </w:tcPr>
          <w:p w14:paraId="790BCD98" w14:textId="4AE11EAF" w:rsidR="009C13F4" w:rsidRPr="0013635E" w:rsidRDefault="00C619CC" w:rsidP="00D870F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-</w:t>
            </w:r>
          </w:p>
        </w:tc>
        <w:tc>
          <w:tcPr>
            <w:tcW w:w="774" w:type="dxa"/>
            <w:vAlign w:val="center"/>
          </w:tcPr>
          <w:p w14:paraId="54DB2AEA" w14:textId="36AE59D4" w:rsidR="009C13F4" w:rsidRPr="0013635E" w:rsidRDefault="00C619CC" w:rsidP="00D870F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نعم</w:t>
            </w:r>
          </w:p>
        </w:tc>
        <w:tc>
          <w:tcPr>
            <w:tcW w:w="1462" w:type="dxa"/>
            <w:vAlign w:val="center"/>
          </w:tcPr>
          <w:p w14:paraId="770A4605" w14:textId="4FBF6F99" w:rsidR="009C13F4" w:rsidRPr="0013635E" w:rsidRDefault="00B06379" w:rsidP="00D870F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-</w:t>
            </w:r>
          </w:p>
        </w:tc>
      </w:tr>
      <w:tr w:rsidR="003864EA" w:rsidRPr="0013635E" w14:paraId="6065CC37" w14:textId="77777777" w:rsidTr="00D870F2">
        <w:trPr>
          <w:jc w:val="center"/>
        </w:trPr>
        <w:tc>
          <w:tcPr>
            <w:tcW w:w="1316" w:type="dxa"/>
            <w:vAlign w:val="center"/>
          </w:tcPr>
          <w:p w14:paraId="3F3FF3AA" w14:textId="5692524D" w:rsidR="003864EA" w:rsidRPr="0013635E" w:rsidRDefault="003864EA" w:rsidP="003864EA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الموظف المسؤول</w:t>
            </w:r>
          </w:p>
        </w:tc>
        <w:tc>
          <w:tcPr>
            <w:tcW w:w="968" w:type="dxa"/>
            <w:vAlign w:val="center"/>
          </w:tcPr>
          <w:p w14:paraId="1373A7B6" w14:textId="466C31C8" w:rsidR="003864EA" w:rsidRPr="0013635E" w:rsidRDefault="003864EA" w:rsidP="003864EA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/>
                <w:lang w:bidi="ar-SY"/>
              </w:rPr>
              <w:t>DDL</w:t>
            </w:r>
          </w:p>
        </w:tc>
        <w:tc>
          <w:tcPr>
            <w:tcW w:w="779" w:type="dxa"/>
            <w:vAlign w:val="center"/>
          </w:tcPr>
          <w:p w14:paraId="5409FEE3" w14:textId="77777777" w:rsidR="003864EA" w:rsidRDefault="00541C67" w:rsidP="003864EA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4</w:t>
            </w:r>
          </w:p>
          <w:p w14:paraId="56F5BA9F" w14:textId="1E842E32" w:rsidR="00541C67" w:rsidRDefault="00541C67" w:rsidP="00541C67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7</w:t>
            </w:r>
          </w:p>
        </w:tc>
        <w:tc>
          <w:tcPr>
            <w:tcW w:w="4683" w:type="dxa"/>
            <w:vAlign w:val="center"/>
          </w:tcPr>
          <w:p w14:paraId="2C0546DF" w14:textId="1292588A" w:rsidR="003864EA" w:rsidRPr="0013635E" w:rsidRDefault="003864EA" w:rsidP="003864EA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</w:rPr>
              <w:t xml:space="preserve">قائمة بجميع </w:t>
            </w:r>
            <w:r w:rsidR="00541C67">
              <w:rPr>
                <w:rFonts w:asciiTheme="majorBidi" w:hAnsiTheme="majorBidi" w:cstheme="majorBidi" w:hint="cs"/>
                <w:rtl/>
              </w:rPr>
              <w:t>الموظفين</w:t>
            </w:r>
            <w:r>
              <w:rPr>
                <w:rFonts w:asciiTheme="majorBidi" w:hAnsiTheme="majorBidi" w:cstheme="majorBidi" w:hint="cs"/>
                <w:rtl/>
              </w:rPr>
              <w:t xml:space="preserve"> الموجودين في المدرسة</w:t>
            </w:r>
          </w:p>
        </w:tc>
        <w:tc>
          <w:tcPr>
            <w:tcW w:w="1003" w:type="dxa"/>
            <w:vAlign w:val="center"/>
          </w:tcPr>
          <w:p w14:paraId="617C9C12" w14:textId="6B513B68" w:rsidR="003864EA" w:rsidRPr="0013635E" w:rsidRDefault="003864EA" w:rsidP="003864EA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-</w:t>
            </w:r>
          </w:p>
        </w:tc>
        <w:tc>
          <w:tcPr>
            <w:tcW w:w="774" w:type="dxa"/>
            <w:vAlign w:val="center"/>
          </w:tcPr>
          <w:p w14:paraId="047C4E30" w14:textId="2660FC12" w:rsidR="003864EA" w:rsidRPr="0013635E" w:rsidRDefault="003864EA" w:rsidP="003864EA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نعم</w:t>
            </w:r>
          </w:p>
        </w:tc>
        <w:tc>
          <w:tcPr>
            <w:tcW w:w="1462" w:type="dxa"/>
            <w:vAlign w:val="center"/>
          </w:tcPr>
          <w:p w14:paraId="2FD02D47" w14:textId="42805165" w:rsidR="003864EA" w:rsidRPr="0013635E" w:rsidRDefault="00B06379" w:rsidP="003864EA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-</w:t>
            </w:r>
          </w:p>
        </w:tc>
      </w:tr>
    </w:tbl>
    <w:p w14:paraId="3CB376E2" w14:textId="77777777" w:rsidR="009C13F4" w:rsidRDefault="009C13F4" w:rsidP="009C13F4">
      <w:pPr>
        <w:jc w:val="both"/>
        <w:rPr>
          <w:rtl/>
          <w:lang w:eastAsia="en-GB"/>
        </w:rPr>
      </w:pPr>
    </w:p>
    <w:p w14:paraId="7ADC7BD1" w14:textId="77777777" w:rsidR="00BC1836" w:rsidRPr="00454B44" w:rsidRDefault="00BC1836" w:rsidP="009C13F4">
      <w:pPr>
        <w:rPr>
          <w:lang w:eastAsia="en-GB"/>
        </w:rPr>
      </w:pPr>
    </w:p>
    <w:p w14:paraId="1CC0600F" w14:textId="77777777" w:rsidR="009C13F4" w:rsidRDefault="009C13F4" w:rsidP="009C13F4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الخيارات الإضافية</w:t>
      </w:r>
    </w:p>
    <w:p w14:paraId="1B31E86F" w14:textId="77777777" w:rsidR="009C13F4" w:rsidRDefault="009C13F4" w:rsidP="009C13F4">
      <w:pPr>
        <w:rPr>
          <w:b/>
          <w:bCs/>
          <w:sz w:val="28"/>
          <w:szCs w:val="28"/>
          <w:rtl/>
        </w:rPr>
      </w:pPr>
    </w:p>
    <w:tbl>
      <w:tblPr>
        <w:tblStyle w:val="TableGrid"/>
        <w:bidiVisual/>
        <w:tblW w:w="10740" w:type="dxa"/>
        <w:jc w:val="center"/>
        <w:tblLook w:val="04A0" w:firstRow="1" w:lastRow="0" w:firstColumn="1" w:lastColumn="0" w:noHBand="0" w:noVBand="1"/>
      </w:tblPr>
      <w:tblGrid>
        <w:gridCol w:w="1666"/>
        <w:gridCol w:w="1537"/>
        <w:gridCol w:w="4440"/>
        <w:gridCol w:w="3097"/>
      </w:tblGrid>
      <w:tr w:rsidR="009C13F4" w:rsidRPr="0013635E" w14:paraId="561D48B6" w14:textId="77777777" w:rsidTr="004E278F">
        <w:trPr>
          <w:trHeight w:val="533"/>
          <w:jc w:val="center"/>
        </w:trPr>
        <w:tc>
          <w:tcPr>
            <w:tcW w:w="1666" w:type="dxa"/>
            <w:shd w:val="clear" w:color="auto" w:fill="BFBFBF"/>
            <w:vAlign w:val="center"/>
          </w:tcPr>
          <w:p w14:paraId="64AE9AA7" w14:textId="77777777" w:rsidR="009C13F4" w:rsidRPr="0013635E" w:rsidRDefault="009C13F4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اسم الحقل</w:t>
            </w:r>
          </w:p>
        </w:tc>
        <w:tc>
          <w:tcPr>
            <w:tcW w:w="1537" w:type="dxa"/>
            <w:shd w:val="clear" w:color="auto" w:fill="BFBFBF"/>
            <w:vAlign w:val="center"/>
          </w:tcPr>
          <w:p w14:paraId="196FD894" w14:textId="77777777" w:rsidR="009C13F4" w:rsidRPr="0013635E" w:rsidRDefault="009C13F4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نوع الحقل</w:t>
            </w:r>
          </w:p>
        </w:tc>
        <w:tc>
          <w:tcPr>
            <w:tcW w:w="4440" w:type="dxa"/>
            <w:shd w:val="clear" w:color="auto" w:fill="BFBFBF"/>
            <w:vAlign w:val="center"/>
          </w:tcPr>
          <w:p w14:paraId="72D46C6C" w14:textId="77777777" w:rsidR="009C13F4" w:rsidRPr="0013635E" w:rsidRDefault="009C13F4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وصف الحقل</w:t>
            </w:r>
          </w:p>
        </w:tc>
        <w:tc>
          <w:tcPr>
            <w:tcW w:w="3097" w:type="dxa"/>
            <w:shd w:val="clear" w:color="auto" w:fill="BFBFBF"/>
            <w:vAlign w:val="center"/>
          </w:tcPr>
          <w:p w14:paraId="5A505016" w14:textId="77777777" w:rsidR="009C13F4" w:rsidRPr="0013635E" w:rsidRDefault="009C13F4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شروط خاصة</w:t>
            </w:r>
          </w:p>
        </w:tc>
      </w:tr>
      <w:tr w:rsidR="009C13F4" w:rsidRPr="0013635E" w14:paraId="7A5F13B1" w14:textId="77777777" w:rsidTr="00D870F2">
        <w:trPr>
          <w:jc w:val="center"/>
        </w:trPr>
        <w:tc>
          <w:tcPr>
            <w:tcW w:w="1666" w:type="dxa"/>
            <w:vAlign w:val="center"/>
          </w:tcPr>
          <w:p w14:paraId="3C7B5D76" w14:textId="7584C63E" w:rsidR="009C13F4" w:rsidRPr="0013635E" w:rsidRDefault="00BB2DC7" w:rsidP="00D870F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حفظ</w:t>
            </w:r>
          </w:p>
        </w:tc>
        <w:tc>
          <w:tcPr>
            <w:tcW w:w="1537" w:type="dxa"/>
            <w:vAlign w:val="center"/>
          </w:tcPr>
          <w:p w14:paraId="63BD4E8F" w14:textId="6666AB6E" w:rsidR="009C13F4" w:rsidRPr="0013635E" w:rsidRDefault="00BB2DC7" w:rsidP="00D870F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/>
                <w:lang w:bidi="ar-SY"/>
              </w:rPr>
              <w:t>BUTTON</w:t>
            </w:r>
          </w:p>
        </w:tc>
        <w:tc>
          <w:tcPr>
            <w:tcW w:w="4440" w:type="dxa"/>
            <w:vAlign w:val="center"/>
          </w:tcPr>
          <w:p w14:paraId="707BA3DB" w14:textId="17EAEE7B" w:rsidR="009C13F4" w:rsidRPr="0013635E" w:rsidRDefault="00BB2DC7" w:rsidP="00D870F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لاعتماد لجنة الت</w:t>
            </w:r>
            <w:r w:rsidR="00094089">
              <w:rPr>
                <w:rFonts w:asciiTheme="majorBidi" w:hAnsiTheme="majorBidi" w:cstheme="majorBidi" w:hint="cs"/>
                <w:rtl/>
                <w:lang w:bidi="ar-SY"/>
              </w:rPr>
              <w:t>غذية المدرسية</w:t>
            </w:r>
          </w:p>
        </w:tc>
        <w:tc>
          <w:tcPr>
            <w:tcW w:w="3097" w:type="dxa"/>
            <w:vAlign w:val="center"/>
          </w:tcPr>
          <w:p w14:paraId="5249F594" w14:textId="1D0E7B95" w:rsidR="009C13F4" w:rsidRDefault="00094089" w:rsidP="00D870F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لا يمكن الحفظ إلا بعد استكمال تعيين جميع أعضاء اللجنة</w:t>
            </w:r>
          </w:p>
        </w:tc>
      </w:tr>
    </w:tbl>
    <w:p w14:paraId="6D324ACD" w14:textId="2669A838" w:rsidR="00BB2DC7" w:rsidRDefault="00BB2DC7" w:rsidP="00BB2DC7">
      <w:pPr>
        <w:pStyle w:val="Heading2"/>
        <w:jc w:val="both"/>
        <w:rPr>
          <w:rtl/>
        </w:rPr>
      </w:pPr>
      <w:r>
        <w:br w:type="page"/>
      </w:r>
    </w:p>
    <w:p w14:paraId="2A01D09A" w14:textId="77777777" w:rsidR="00D7560D" w:rsidRPr="00D7560D" w:rsidRDefault="00D7560D" w:rsidP="00D7560D">
      <w:pPr>
        <w:rPr>
          <w:lang w:eastAsia="en-GB"/>
        </w:rPr>
      </w:pPr>
    </w:p>
    <w:tbl>
      <w:tblPr>
        <w:tblStyle w:val="TableGrid"/>
        <w:bidiVisual/>
        <w:tblW w:w="10661" w:type="dxa"/>
        <w:tblLook w:val="04A0" w:firstRow="1" w:lastRow="0" w:firstColumn="1" w:lastColumn="0" w:noHBand="0" w:noVBand="1"/>
      </w:tblPr>
      <w:tblGrid>
        <w:gridCol w:w="2540"/>
        <w:gridCol w:w="835"/>
        <w:gridCol w:w="7279"/>
        <w:gridCol w:w="7"/>
      </w:tblGrid>
      <w:tr w:rsidR="00A350F3" w14:paraId="658805C0" w14:textId="77777777" w:rsidTr="004E278F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1181C00D" w14:textId="77777777" w:rsidR="00A350F3" w:rsidRDefault="00A350F3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الرقم التعريفي للإجراء</w:t>
            </w:r>
          </w:p>
        </w:tc>
        <w:tc>
          <w:tcPr>
            <w:tcW w:w="8114" w:type="dxa"/>
            <w:gridSpan w:val="2"/>
            <w:vAlign w:val="center"/>
          </w:tcPr>
          <w:p w14:paraId="39B1654D" w14:textId="059BA879" w:rsidR="00A350F3" w:rsidRDefault="000E5E48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rtl/>
                <w:lang w:bidi="ar-SY"/>
              </w:rPr>
            </w:pPr>
            <w:r>
              <w:rPr>
                <w:noProof/>
                <w:lang w:bidi="ar-SY"/>
              </w:rPr>
              <w:t>UC</w:t>
            </w:r>
            <w:r w:rsidR="00A350F3">
              <w:rPr>
                <w:noProof/>
                <w:lang w:bidi="ar-SY"/>
              </w:rPr>
              <w:t>.</w:t>
            </w:r>
            <w:r w:rsidR="00BC1836">
              <w:rPr>
                <w:noProof/>
                <w:lang w:bidi="ar-SY"/>
              </w:rPr>
              <w:t>4</w:t>
            </w:r>
          </w:p>
        </w:tc>
      </w:tr>
      <w:tr w:rsidR="00A350F3" w14:paraId="729D2AE7" w14:textId="77777777" w:rsidTr="004E278F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2E517B3B" w14:textId="0BFEFF4D" w:rsidR="00A350F3" w:rsidRPr="00687DB3" w:rsidRDefault="00A350F3" w:rsidP="00A350F3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المسمى</w:t>
            </w:r>
          </w:p>
        </w:tc>
        <w:tc>
          <w:tcPr>
            <w:tcW w:w="8114" w:type="dxa"/>
            <w:gridSpan w:val="2"/>
            <w:vAlign w:val="center"/>
          </w:tcPr>
          <w:p w14:paraId="06F1502B" w14:textId="6FBA52F9" w:rsidR="00A350F3" w:rsidRDefault="00A350F3" w:rsidP="00A350F3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 xml:space="preserve">نموذج استلام من </w:t>
            </w:r>
            <w:r w:rsidR="00BE07B0">
              <w:rPr>
                <w:rFonts w:hint="cs"/>
                <w:noProof/>
                <w:rtl/>
                <w:lang w:bidi="ar-SY"/>
              </w:rPr>
              <w:t>مسؤول التغذية في المدرسة</w:t>
            </w:r>
          </w:p>
        </w:tc>
      </w:tr>
      <w:tr w:rsidR="00A350F3" w14:paraId="13D0F142" w14:textId="77777777" w:rsidTr="004E278F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1283E358" w14:textId="21FC4EFE" w:rsidR="00A350F3" w:rsidRPr="00687DB3" w:rsidRDefault="00A350F3" w:rsidP="00A350F3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الوصف</w:t>
            </w:r>
          </w:p>
        </w:tc>
        <w:tc>
          <w:tcPr>
            <w:tcW w:w="8114" w:type="dxa"/>
            <w:gridSpan w:val="2"/>
            <w:vAlign w:val="center"/>
          </w:tcPr>
          <w:p w14:paraId="68B57185" w14:textId="0C8C8C73" w:rsidR="00A350F3" w:rsidRPr="00A95C5A" w:rsidRDefault="00A350F3" w:rsidP="00A350F3">
            <w:pPr>
              <w:bidi/>
              <w:spacing w:line="276" w:lineRule="auto"/>
              <w:jc w:val="center"/>
              <w:rPr>
                <w:rFonts w:asciiTheme="minorBidi" w:eastAsia="Calibri" w:hAnsiTheme="minorBidi"/>
                <w:rtl/>
                <w:lang w:bidi="ar-SY"/>
              </w:rPr>
            </w:pPr>
            <w:r>
              <w:rPr>
                <w:rFonts w:asciiTheme="minorBidi" w:eastAsia="Calibri" w:hAnsiTheme="minorBidi" w:hint="cs"/>
                <w:rtl/>
              </w:rPr>
              <w:t>ت</w:t>
            </w:r>
            <w:r w:rsidRPr="00A95C5A">
              <w:rPr>
                <w:rFonts w:asciiTheme="minorBidi" w:eastAsia="Calibri" w:hAnsiTheme="minorBidi"/>
                <w:rtl/>
              </w:rPr>
              <w:t xml:space="preserve">مكين </w:t>
            </w:r>
            <w:r w:rsidR="00BE07B0">
              <w:rPr>
                <w:rFonts w:hint="cs"/>
                <w:noProof/>
                <w:rtl/>
                <w:lang w:bidi="ar-SY"/>
              </w:rPr>
              <w:t>مسؤول التغذية في المدرسة</w:t>
            </w:r>
            <w:r w:rsidRPr="00A95C5A">
              <w:rPr>
                <w:rFonts w:asciiTheme="minorBidi" w:eastAsia="Calibri" w:hAnsiTheme="minorBidi"/>
                <w:rtl/>
              </w:rPr>
              <w:t xml:space="preserve"> من توثيق استلام الوجبات الغذائية مع تسجيل التاريخ، الوقت، وعدد الوجبات المستلم</w:t>
            </w:r>
          </w:p>
        </w:tc>
      </w:tr>
      <w:tr w:rsidR="00A350F3" w14:paraId="448A216B" w14:textId="77777777" w:rsidTr="004E278F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51C420B5" w14:textId="46C939F9" w:rsidR="00A350F3" w:rsidRPr="00687DB3" w:rsidRDefault="00A350F3" w:rsidP="00A350F3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مجموعات المستخدمين</w:t>
            </w:r>
          </w:p>
        </w:tc>
        <w:tc>
          <w:tcPr>
            <w:tcW w:w="8114" w:type="dxa"/>
            <w:gridSpan w:val="2"/>
            <w:vAlign w:val="center"/>
          </w:tcPr>
          <w:p w14:paraId="1AFEC84D" w14:textId="77777777" w:rsidR="00A350F3" w:rsidRDefault="00353746" w:rsidP="00A350F3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مسؤول التغذية في المدرسة</w:t>
            </w:r>
          </w:p>
          <w:p w14:paraId="6C278E47" w14:textId="2BA47700" w:rsidR="00825565" w:rsidRDefault="00825565" w:rsidP="00825565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مدير المدرسة</w:t>
            </w:r>
          </w:p>
        </w:tc>
      </w:tr>
      <w:tr w:rsidR="00A350F3" w14:paraId="1FDC3CF8" w14:textId="77777777" w:rsidTr="004E278F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0230E7CE" w14:textId="3B12D60F" w:rsidR="00A350F3" w:rsidRPr="00687DB3" w:rsidRDefault="00A350F3" w:rsidP="00A350F3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الشروط المسبقة</w:t>
            </w:r>
          </w:p>
        </w:tc>
        <w:tc>
          <w:tcPr>
            <w:tcW w:w="8114" w:type="dxa"/>
            <w:gridSpan w:val="2"/>
            <w:vAlign w:val="center"/>
          </w:tcPr>
          <w:p w14:paraId="29398CD3" w14:textId="5887E994" w:rsidR="00A350F3" w:rsidRDefault="00A350F3" w:rsidP="00A350F3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ا</w:t>
            </w:r>
            <w:r w:rsidR="00353746">
              <w:rPr>
                <w:rFonts w:hint="cs"/>
                <w:noProof/>
                <w:rtl/>
                <w:lang w:bidi="ar-SY"/>
              </w:rPr>
              <w:t>عتماد مدير المدرسة للموظف المسؤول عن التغذية في المدرسة</w:t>
            </w:r>
          </w:p>
        </w:tc>
      </w:tr>
      <w:tr w:rsidR="00A350F3" w14:paraId="3B2FFFF3" w14:textId="77777777" w:rsidTr="004E278F">
        <w:trPr>
          <w:trHeight w:val="67"/>
        </w:trPr>
        <w:tc>
          <w:tcPr>
            <w:tcW w:w="2540" w:type="dxa"/>
            <w:vMerge w:val="restart"/>
            <w:shd w:val="clear" w:color="auto" w:fill="BFBFBF"/>
            <w:vAlign w:val="center"/>
          </w:tcPr>
          <w:p w14:paraId="5F1BB70E" w14:textId="77777777" w:rsidR="00A350F3" w:rsidRPr="00687DB3" w:rsidRDefault="00A350F3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آلية السير الرئيسية</w:t>
            </w:r>
          </w:p>
        </w:tc>
        <w:tc>
          <w:tcPr>
            <w:tcW w:w="835" w:type="dxa"/>
            <w:vAlign w:val="center"/>
          </w:tcPr>
          <w:p w14:paraId="454A806F" w14:textId="77777777" w:rsidR="00A350F3" w:rsidRPr="00D17D4A" w:rsidRDefault="00A350F3" w:rsidP="00D870F2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94514E">
              <w:rPr>
                <w:rFonts w:asciiTheme="majorBidi" w:eastAsia="Calibri" w:hAnsiTheme="majorBidi" w:cstheme="majorBidi"/>
                <w:b/>
                <w:bCs/>
                <w:rtl/>
                <w:lang w:bidi="ar-SY"/>
              </w:rPr>
              <w:t>الترتيب</w:t>
            </w:r>
          </w:p>
        </w:tc>
        <w:tc>
          <w:tcPr>
            <w:tcW w:w="7286" w:type="dxa"/>
            <w:gridSpan w:val="2"/>
            <w:vAlign w:val="center"/>
          </w:tcPr>
          <w:p w14:paraId="562DEED3" w14:textId="77777777" w:rsidR="00A350F3" w:rsidRPr="00D17D4A" w:rsidRDefault="00A350F3" w:rsidP="00D870F2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94514E">
              <w:rPr>
                <w:rFonts w:asciiTheme="majorBidi" w:eastAsia="Calibri" w:hAnsiTheme="majorBidi" w:cstheme="majorBidi"/>
                <w:b/>
                <w:bCs/>
                <w:rtl/>
                <w:lang w:bidi="ar-SY"/>
              </w:rPr>
              <w:t>الإجراء</w:t>
            </w:r>
          </w:p>
        </w:tc>
      </w:tr>
      <w:tr w:rsidR="00292D2F" w14:paraId="228EBA9E" w14:textId="77777777" w:rsidTr="004E278F">
        <w:trPr>
          <w:trHeight w:val="59"/>
        </w:trPr>
        <w:tc>
          <w:tcPr>
            <w:tcW w:w="2540" w:type="dxa"/>
            <w:vMerge/>
            <w:shd w:val="clear" w:color="auto" w:fill="BFBFBF"/>
            <w:vAlign w:val="center"/>
          </w:tcPr>
          <w:p w14:paraId="3B7AEB50" w14:textId="77777777" w:rsidR="00292D2F" w:rsidRDefault="00292D2F" w:rsidP="00292D2F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75A23453" w14:textId="77777777" w:rsidR="00292D2F" w:rsidRPr="00D17D4A" w:rsidRDefault="00292D2F" w:rsidP="00292D2F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1</w:t>
            </w:r>
          </w:p>
        </w:tc>
        <w:tc>
          <w:tcPr>
            <w:tcW w:w="7286" w:type="dxa"/>
            <w:gridSpan w:val="2"/>
            <w:vAlign w:val="center"/>
          </w:tcPr>
          <w:p w14:paraId="6ABE534E" w14:textId="6E667384" w:rsidR="00292D2F" w:rsidRPr="00D17D4A" w:rsidRDefault="00292D2F" w:rsidP="00292D2F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يقوم </w:t>
            </w:r>
            <w:r w:rsidR="001D44F8">
              <w:rPr>
                <w:rFonts w:asciiTheme="minorBidi" w:eastAsia="Times New Roman" w:hAnsiTheme="minorBidi" w:hint="cs"/>
                <w:rtl/>
              </w:rPr>
              <w:t>مسؤول التغذية في المدرسة</w:t>
            </w:r>
            <w:r>
              <w:rPr>
                <w:rFonts w:asciiTheme="minorBidi" w:eastAsia="Times New Roman" w:hAnsiTheme="minorBidi" w:hint="cs"/>
                <w:rtl/>
              </w:rPr>
              <w:t xml:space="preserve"> بالضغط على خيار </w:t>
            </w:r>
            <w:r w:rsidR="003A4C96">
              <w:rPr>
                <w:rFonts w:asciiTheme="minorBidi" w:eastAsia="Times New Roman" w:hAnsiTheme="minorBidi" w:hint="cs"/>
                <w:rtl/>
              </w:rPr>
              <w:t>التغذية</w:t>
            </w:r>
            <w:r>
              <w:rPr>
                <w:rFonts w:asciiTheme="minorBidi" w:eastAsia="Times New Roman" w:hAnsiTheme="minorBidi" w:hint="cs"/>
                <w:rtl/>
              </w:rPr>
              <w:t xml:space="preserve"> المدرسية من القائمة الرئيسية على يمين الصفحة</w:t>
            </w:r>
          </w:p>
        </w:tc>
      </w:tr>
      <w:tr w:rsidR="00292D2F" w14:paraId="77660FED" w14:textId="77777777" w:rsidTr="004E278F">
        <w:trPr>
          <w:trHeight w:val="59"/>
        </w:trPr>
        <w:tc>
          <w:tcPr>
            <w:tcW w:w="2540" w:type="dxa"/>
            <w:vMerge/>
            <w:shd w:val="clear" w:color="auto" w:fill="BFBFBF"/>
            <w:vAlign w:val="center"/>
          </w:tcPr>
          <w:p w14:paraId="589A0CB9" w14:textId="77777777" w:rsidR="00292D2F" w:rsidRDefault="00292D2F" w:rsidP="00292D2F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28E7006E" w14:textId="77777777" w:rsidR="00292D2F" w:rsidRPr="00D17D4A" w:rsidRDefault="00292D2F" w:rsidP="00292D2F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2</w:t>
            </w:r>
          </w:p>
        </w:tc>
        <w:tc>
          <w:tcPr>
            <w:tcW w:w="7286" w:type="dxa"/>
            <w:gridSpan w:val="2"/>
            <w:vAlign w:val="center"/>
          </w:tcPr>
          <w:p w14:paraId="41085307" w14:textId="70A9D2CB" w:rsidR="00292D2F" w:rsidRPr="00D17D4A" w:rsidRDefault="00292D2F" w:rsidP="00292D2F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يظهر النظام صفحة </w:t>
            </w:r>
            <w:r w:rsidR="003A4C96">
              <w:rPr>
                <w:rFonts w:asciiTheme="minorBidi" w:eastAsia="Times New Roman" w:hAnsiTheme="minorBidi" w:hint="cs"/>
                <w:rtl/>
              </w:rPr>
              <w:t>التغذية</w:t>
            </w:r>
            <w:r>
              <w:rPr>
                <w:rFonts w:asciiTheme="minorBidi" w:eastAsia="Times New Roman" w:hAnsiTheme="minorBidi" w:hint="cs"/>
                <w:rtl/>
              </w:rPr>
              <w:t xml:space="preserve"> المدرسية</w:t>
            </w:r>
          </w:p>
        </w:tc>
      </w:tr>
      <w:tr w:rsidR="00292D2F" w14:paraId="18A44467" w14:textId="77777777" w:rsidTr="004E278F">
        <w:trPr>
          <w:trHeight w:val="59"/>
        </w:trPr>
        <w:tc>
          <w:tcPr>
            <w:tcW w:w="2540" w:type="dxa"/>
            <w:vMerge/>
            <w:shd w:val="clear" w:color="auto" w:fill="BFBFBF"/>
            <w:vAlign w:val="center"/>
          </w:tcPr>
          <w:p w14:paraId="217DF5E1" w14:textId="77777777" w:rsidR="00292D2F" w:rsidRDefault="00292D2F" w:rsidP="00292D2F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784E7919" w14:textId="77777777" w:rsidR="00292D2F" w:rsidRPr="00D17D4A" w:rsidRDefault="00292D2F" w:rsidP="00292D2F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3</w:t>
            </w:r>
          </w:p>
        </w:tc>
        <w:tc>
          <w:tcPr>
            <w:tcW w:w="7286" w:type="dxa"/>
            <w:gridSpan w:val="2"/>
            <w:vAlign w:val="center"/>
          </w:tcPr>
          <w:p w14:paraId="7588B568" w14:textId="382EBAC6" w:rsidR="00292D2F" w:rsidRPr="00D17D4A" w:rsidRDefault="00292D2F" w:rsidP="00292D2F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يقوم المستخدم بالضغط على</w:t>
            </w:r>
            <w:r w:rsidR="00FC22E5">
              <w:rPr>
                <w:rFonts w:asciiTheme="minorBidi" w:eastAsia="Times New Roman" w:hAnsiTheme="minorBidi" w:hint="cs"/>
                <w:rtl/>
              </w:rPr>
              <w:t xml:space="preserve"> رابط</w:t>
            </w:r>
            <w:r>
              <w:rPr>
                <w:rFonts w:asciiTheme="minorBidi" w:eastAsia="Times New Roman" w:hAnsiTheme="minorBidi" w:hint="cs"/>
                <w:rtl/>
              </w:rPr>
              <w:t xml:space="preserve"> </w:t>
            </w:r>
            <w:r w:rsidR="00DD3214">
              <w:rPr>
                <w:rFonts w:asciiTheme="minorBidi" w:eastAsia="Times New Roman" w:hAnsiTheme="minorBidi" w:hint="cs"/>
                <w:rtl/>
              </w:rPr>
              <w:t>ن</w:t>
            </w:r>
            <w:r w:rsidR="00A00257">
              <w:rPr>
                <w:rFonts w:asciiTheme="minorBidi" w:eastAsia="Times New Roman" w:hAnsiTheme="minorBidi" w:hint="cs"/>
                <w:rtl/>
              </w:rPr>
              <w:t>ماذج الاستلام</w:t>
            </w:r>
          </w:p>
        </w:tc>
      </w:tr>
      <w:tr w:rsidR="00292D2F" w14:paraId="047256E7" w14:textId="77777777" w:rsidTr="004E278F">
        <w:trPr>
          <w:trHeight w:val="59"/>
        </w:trPr>
        <w:tc>
          <w:tcPr>
            <w:tcW w:w="2540" w:type="dxa"/>
            <w:vMerge/>
            <w:shd w:val="clear" w:color="auto" w:fill="BFBFBF"/>
            <w:vAlign w:val="center"/>
          </w:tcPr>
          <w:p w14:paraId="70E0F35D" w14:textId="77777777" w:rsidR="00292D2F" w:rsidRDefault="00292D2F" w:rsidP="00292D2F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00E52FB9" w14:textId="77777777" w:rsidR="00292D2F" w:rsidRPr="00D17D4A" w:rsidRDefault="00292D2F" w:rsidP="00292D2F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4</w:t>
            </w:r>
          </w:p>
        </w:tc>
        <w:tc>
          <w:tcPr>
            <w:tcW w:w="7286" w:type="dxa"/>
            <w:gridSpan w:val="2"/>
            <w:vAlign w:val="center"/>
          </w:tcPr>
          <w:p w14:paraId="3CD61267" w14:textId="10C643EB" w:rsidR="001664F1" w:rsidRPr="001664F1" w:rsidRDefault="00DD3214" w:rsidP="001664F1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 w:rsidRPr="00783302">
              <w:rPr>
                <w:rFonts w:asciiTheme="minorBidi" w:eastAsia="Times New Roman" w:hAnsiTheme="minorBidi" w:hint="cs"/>
                <w:rtl/>
              </w:rPr>
              <w:t>يظهر النظام صفحة نماذج الاستلام والتي تحتوي على جدول بالعناصر التالية:</w:t>
            </w:r>
          </w:p>
          <w:p w14:paraId="7149A8ED" w14:textId="6AA45176" w:rsidR="00B53529" w:rsidRPr="00EF384F" w:rsidRDefault="00AD45F2" w:rsidP="001664F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نوع نموذج التغذية</w:t>
            </w:r>
            <w:r w:rsidR="002B7D17">
              <w:rPr>
                <w:rFonts w:asciiTheme="minorBidi" w:eastAsia="Times New Roman" w:hAnsiTheme="minorBidi" w:hint="cs"/>
                <w:rtl/>
              </w:rPr>
              <w:t xml:space="preserve"> المحدد في الإجراء رقم (4) </w:t>
            </w:r>
            <w:r w:rsidR="002B7D17">
              <w:rPr>
                <w:rFonts w:asciiTheme="minorBidi" w:eastAsia="Times New Roman" w:hAnsiTheme="minorBidi"/>
              </w:rPr>
              <w:t xml:space="preserve">Ref. to </w:t>
            </w:r>
            <w:r w:rsidR="002B7D17">
              <w:rPr>
                <w:noProof/>
                <w:lang w:bidi="ar-SY"/>
              </w:rPr>
              <w:t>UC.1 FR.1</w:t>
            </w:r>
          </w:p>
          <w:p w14:paraId="08B859BD" w14:textId="06AA01E0" w:rsidR="00EF384F" w:rsidRDefault="00EF384F" w:rsidP="00EF384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hint="cs"/>
                <w:noProof/>
                <w:rtl/>
              </w:rPr>
              <w:t>ملاحظات</w:t>
            </w:r>
          </w:p>
          <w:p w14:paraId="2E7943DD" w14:textId="58BD6999" w:rsidR="00AD45F2" w:rsidRDefault="00AD45F2" w:rsidP="00AD45F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الكمية المستلمة</w:t>
            </w:r>
            <w:r w:rsidR="00D426C1">
              <w:rPr>
                <w:rFonts w:asciiTheme="minorBidi" w:eastAsia="Times New Roman" w:hAnsiTheme="minorBidi" w:hint="cs"/>
                <w:rtl/>
              </w:rPr>
              <w:t xml:space="preserve"> (وتظهر ملاحظة استرشادية بأن يتم تعبئة الكمية بالحبة وليس بالكرتونة)</w:t>
            </w:r>
          </w:p>
          <w:p w14:paraId="7AA5FFC9" w14:textId="27DD566F" w:rsidR="00783302" w:rsidRPr="00487314" w:rsidRDefault="00783302" w:rsidP="004873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 w:rsidRPr="00487314">
              <w:rPr>
                <w:rFonts w:asciiTheme="minorBidi" w:eastAsia="Times New Roman" w:hAnsiTheme="minorBidi" w:hint="cs"/>
                <w:rtl/>
              </w:rPr>
              <w:t>تاريخ الاستلام</w:t>
            </w:r>
          </w:p>
          <w:p w14:paraId="17C89113" w14:textId="7109661F" w:rsidR="001670E7" w:rsidRPr="00487314" w:rsidRDefault="00783302" w:rsidP="004873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وقت الاستلام</w:t>
            </w:r>
          </w:p>
        </w:tc>
      </w:tr>
      <w:tr w:rsidR="008F0D83" w14:paraId="40824BD8" w14:textId="77777777" w:rsidTr="004E278F">
        <w:trPr>
          <w:trHeight w:val="59"/>
        </w:trPr>
        <w:tc>
          <w:tcPr>
            <w:tcW w:w="2540" w:type="dxa"/>
            <w:vMerge/>
            <w:shd w:val="clear" w:color="auto" w:fill="BFBFBF"/>
            <w:vAlign w:val="center"/>
          </w:tcPr>
          <w:p w14:paraId="6C2F1E15" w14:textId="77777777" w:rsidR="008F0D83" w:rsidRDefault="008F0D83" w:rsidP="008F0D83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66A1F341" w14:textId="58F9D446" w:rsidR="008F0D83" w:rsidRDefault="008F0D83" w:rsidP="008F0D8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5</w:t>
            </w:r>
          </w:p>
        </w:tc>
        <w:tc>
          <w:tcPr>
            <w:tcW w:w="7286" w:type="dxa"/>
            <w:gridSpan w:val="2"/>
            <w:vAlign w:val="center"/>
          </w:tcPr>
          <w:p w14:paraId="6DFDE68B" w14:textId="0351719A" w:rsidR="008F0D83" w:rsidRPr="00783302" w:rsidRDefault="008F0D83" w:rsidP="008F0D83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يقوم المستخدم بتعبئة جميع الحقول الإلزامية ثم الضغط على زر حفظ من عامود خيارات</w:t>
            </w:r>
          </w:p>
        </w:tc>
      </w:tr>
      <w:tr w:rsidR="002515D2" w14:paraId="2A9CB33B" w14:textId="77777777" w:rsidTr="004E278F">
        <w:trPr>
          <w:trHeight w:val="59"/>
        </w:trPr>
        <w:tc>
          <w:tcPr>
            <w:tcW w:w="2540" w:type="dxa"/>
            <w:vMerge/>
            <w:shd w:val="clear" w:color="auto" w:fill="BFBFBF"/>
            <w:vAlign w:val="center"/>
          </w:tcPr>
          <w:p w14:paraId="39AA9EBA" w14:textId="77777777" w:rsidR="002515D2" w:rsidRDefault="002515D2" w:rsidP="002515D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61980DA6" w14:textId="6E4EE735" w:rsidR="002515D2" w:rsidRDefault="002515D2" w:rsidP="002515D2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6</w:t>
            </w:r>
          </w:p>
        </w:tc>
        <w:tc>
          <w:tcPr>
            <w:tcW w:w="7286" w:type="dxa"/>
            <w:gridSpan w:val="2"/>
            <w:vAlign w:val="center"/>
          </w:tcPr>
          <w:p w14:paraId="21508F78" w14:textId="48D4C8E3" w:rsidR="002515D2" w:rsidRDefault="002515D2" w:rsidP="002515D2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lang w:bidi="ar-SY"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يتمكن المستخدم من تصدير نموذج بصيغة </w:t>
            </w:r>
            <w:r>
              <w:rPr>
                <w:rFonts w:asciiTheme="minorBidi" w:eastAsia="Times New Roman" w:hAnsiTheme="minorBidi"/>
              </w:rPr>
              <w:t>PDF</w:t>
            </w:r>
            <w:r>
              <w:rPr>
                <w:rFonts w:asciiTheme="minorBidi" w:eastAsia="Times New Roman" w:hAnsiTheme="minorBidi" w:hint="cs"/>
                <w:rtl/>
              </w:rPr>
              <w:t xml:space="preserve"> </w:t>
            </w:r>
            <w:r w:rsidR="00C2574E">
              <w:rPr>
                <w:rFonts w:asciiTheme="minorBidi" w:eastAsia="Times New Roman" w:hAnsiTheme="minorBidi" w:hint="cs"/>
                <w:rtl/>
                <w:lang w:bidi="ar-SY"/>
              </w:rPr>
              <w:t xml:space="preserve">أو </w:t>
            </w:r>
            <w:r w:rsidR="00C2574E">
              <w:rPr>
                <w:rFonts w:asciiTheme="minorBidi" w:eastAsia="Times New Roman" w:hAnsiTheme="minorBidi"/>
                <w:lang w:bidi="ar-SY"/>
              </w:rPr>
              <w:t>Excel</w:t>
            </w:r>
          </w:p>
        </w:tc>
      </w:tr>
      <w:tr w:rsidR="00A00257" w14:paraId="7778B63F" w14:textId="77777777" w:rsidTr="004E278F">
        <w:trPr>
          <w:trHeight w:val="59"/>
        </w:trPr>
        <w:tc>
          <w:tcPr>
            <w:tcW w:w="2540" w:type="dxa"/>
            <w:vMerge/>
            <w:shd w:val="clear" w:color="auto" w:fill="BFBFBF"/>
            <w:vAlign w:val="center"/>
          </w:tcPr>
          <w:p w14:paraId="043EF9AD" w14:textId="77777777" w:rsidR="00A00257" w:rsidRDefault="00A00257" w:rsidP="00A00257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7EFD0369" w14:textId="002474B5" w:rsidR="00A00257" w:rsidRDefault="00A00257" w:rsidP="00A00257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7</w:t>
            </w:r>
          </w:p>
        </w:tc>
        <w:tc>
          <w:tcPr>
            <w:tcW w:w="7286" w:type="dxa"/>
            <w:gridSpan w:val="2"/>
            <w:vAlign w:val="center"/>
          </w:tcPr>
          <w:p w14:paraId="4B78E1BC" w14:textId="094BB050" w:rsidR="00A00257" w:rsidRDefault="00A00257" w:rsidP="00A00257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lang w:bidi="ar-SY"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يتمكن مدير المدرسة من عرض نماذج الاستلام من خلال رابط نماذج الاستلام ولا يمكنه تعديل أي من البيانات في الجدول ويتمكن أيضاً من تصدير نموذج بصيغة </w:t>
            </w:r>
            <w:r>
              <w:rPr>
                <w:rFonts w:asciiTheme="minorBidi" w:eastAsia="Times New Roman" w:hAnsiTheme="minorBidi"/>
              </w:rPr>
              <w:t>PDF</w:t>
            </w:r>
            <w:r w:rsidR="00C2574E">
              <w:rPr>
                <w:rFonts w:asciiTheme="minorBidi" w:eastAsia="Times New Roman" w:hAnsiTheme="minorBidi" w:hint="cs"/>
                <w:rtl/>
                <w:lang w:bidi="ar-SY"/>
              </w:rPr>
              <w:t xml:space="preserve"> أو </w:t>
            </w:r>
            <w:r w:rsidR="00C2574E">
              <w:rPr>
                <w:rFonts w:asciiTheme="minorBidi" w:eastAsia="Times New Roman" w:hAnsiTheme="minorBidi"/>
                <w:lang w:bidi="ar-SY"/>
              </w:rPr>
              <w:t>Excel</w:t>
            </w:r>
          </w:p>
        </w:tc>
      </w:tr>
      <w:tr w:rsidR="00A00257" w14:paraId="11DD8723" w14:textId="77777777" w:rsidTr="004E278F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7D0A0FF1" w14:textId="77777777" w:rsidR="00A00257" w:rsidRDefault="00A00257" w:rsidP="00A00257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المخرجات المتوقعة</w:t>
            </w:r>
          </w:p>
        </w:tc>
        <w:tc>
          <w:tcPr>
            <w:tcW w:w="8114" w:type="dxa"/>
            <w:gridSpan w:val="2"/>
            <w:vAlign w:val="center"/>
          </w:tcPr>
          <w:p w14:paraId="061294A7" w14:textId="35025E60" w:rsidR="00A00257" w:rsidRDefault="00A00257" w:rsidP="00A00257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نموذج استلام</w:t>
            </w:r>
          </w:p>
        </w:tc>
      </w:tr>
      <w:tr w:rsidR="00A00257" w14:paraId="7A5232BA" w14:textId="77777777" w:rsidTr="004E278F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7A961397" w14:textId="77777777" w:rsidR="00A00257" w:rsidRDefault="00A00257" w:rsidP="00A00257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آلية السير البديلة</w:t>
            </w:r>
          </w:p>
        </w:tc>
        <w:tc>
          <w:tcPr>
            <w:tcW w:w="8114" w:type="dxa"/>
            <w:gridSpan w:val="2"/>
            <w:vAlign w:val="center"/>
          </w:tcPr>
          <w:p w14:paraId="6A7A8BCD" w14:textId="77777777" w:rsidR="00A00257" w:rsidRDefault="00A00257" w:rsidP="00A00257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-</w:t>
            </w:r>
          </w:p>
        </w:tc>
      </w:tr>
    </w:tbl>
    <w:p w14:paraId="77C85137" w14:textId="77777777" w:rsidR="00E800C2" w:rsidRDefault="00E800C2" w:rsidP="00A350F3">
      <w:pPr>
        <w:pStyle w:val="Heading2"/>
        <w:jc w:val="both"/>
        <w:rPr>
          <w:rtl/>
        </w:rPr>
      </w:pPr>
    </w:p>
    <w:p w14:paraId="5AE0A6E9" w14:textId="77777777" w:rsidR="00E800C2" w:rsidRDefault="00E800C2" w:rsidP="00E800C2">
      <w:pPr>
        <w:rPr>
          <w:b/>
          <w:bCs/>
          <w:sz w:val="28"/>
          <w:szCs w:val="28"/>
          <w:rtl/>
        </w:rPr>
      </w:pPr>
      <w:r w:rsidRPr="00705A95">
        <w:rPr>
          <w:rFonts w:hint="cs"/>
          <w:b/>
          <w:bCs/>
          <w:sz w:val="28"/>
          <w:szCs w:val="28"/>
          <w:rtl/>
        </w:rPr>
        <w:t>تعريف الحقول</w:t>
      </w:r>
    </w:p>
    <w:p w14:paraId="34EBE422" w14:textId="77777777" w:rsidR="009C70D9" w:rsidRDefault="009C70D9" w:rsidP="00E800C2">
      <w:pPr>
        <w:rPr>
          <w:b/>
          <w:bCs/>
          <w:sz w:val="28"/>
          <w:szCs w:val="28"/>
          <w:rtl/>
        </w:rPr>
      </w:pPr>
    </w:p>
    <w:tbl>
      <w:tblPr>
        <w:tblStyle w:val="TableGrid"/>
        <w:bidiVisual/>
        <w:tblW w:w="10985" w:type="dxa"/>
        <w:jc w:val="center"/>
        <w:tblLook w:val="04A0" w:firstRow="1" w:lastRow="0" w:firstColumn="1" w:lastColumn="0" w:noHBand="0" w:noVBand="1"/>
      </w:tblPr>
      <w:tblGrid>
        <w:gridCol w:w="1295"/>
        <w:gridCol w:w="1190"/>
        <w:gridCol w:w="779"/>
        <w:gridCol w:w="4515"/>
        <w:gridCol w:w="1003"/>
        <w:gridCol w:w="774"/>
        <w:gridCol w:w="1429"/>
      </w:tblGrid>
      <w:tr w:rsidR="009C70D9" w:rsidRPr="0013635E" w14:paraId="5F5A53EE" w14:textId="77777777" w:rsidTr="004E278F">
        <w:trPr>
          <w:trHeight w:val="533"/>
          <w:jc w:val="center"/>
        </w:trPr>
        <w:tc>
          <w:tcPr>
            <w:tcW w:w="1295" w:type="dxa"/>
            <w:shd w:val="clear" w:color="auto" w:fill="BFBFBF"/>
            <w:vAlign w:val="center"/>
          </w:tcPr>
          <w:p w14:paraId="7CCEBC10" w14:textId="77777777" w:rsidR="009C70D9" w:rsidRPr="0013635E" w:rsidRDefault="009C70D9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اسم الحقل</w:t>
            </w:r>
          </w:p>
        </w:tc>
        <w:tc>
          <w:tcPr>
            <w:tcW w:w="1190" w:type="dxa"/>
            <w:shd w:val="clear" w:color="auto" w:fill="BFBFBF"/>
            <w:vAlign w:val="center"/>
          </w:tcPr>
          <w:p w14:paraId="2211A701" w14:textId="77777777" w:rsidR="009C70D9" w:rsidRPr="0013635E" w:rsidRDefault="009C70D9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نوع الحقل</w:t>
            </w:r>
          </w:p>
        </w:tc>
        <w:tc>
          <w:tcPr>
            <w:tcW w:w="779" w:type="dxa"/>
            <w:shd w:val="clear" w:color="auto" w:fill="BFBFBF"/>
            <w:vAlign w:val="center"/>
          </w:tcPr>
          <w:p w14:paraId="1A408823" w14:textId="77777777" w:rsidR="009C70D9" w:rsidRPr="0013635E" w:rsidRDefault="009C70D9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rtl/>
              </w:rPr>
              <w:t>رقم الإجراء</w:t>
            </w:r>
          </w:p>
        </w:tc>
        <w:tc>
          <w:tcPr>
            <w:tcW w:w="4515" w:type="dxa"/>
            <w:shd w:val="clear" w:color="auto" w:fill="BFBFBF"/>
            <w:vAlign w:val="center"/>
          </w:tcPr>
          <w:p w14:paraId="38B37816" w14:textId="77777777" w:rsidR="009C70D9" w:rsidRPr="0013635E" w:rsidRDefault="009C70D9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وصف الحقل</w:t>
            </w:r>
          </w:p>
        </w:tc>
        <w:tc>
          <w:tcPr>
            <w:tcW w:w="1003" w:type="dxa"/>
            <w:shd w:val="clear" w:color="auto" w:fill="BFBFBF"/>
            <w:vAlign w:val="center"/>
          </w:tcPr>
          <w:p w14:paraId="5812C7DF" w14:textId="77777777" w:rsidR="009C70D9" w:rsidRPr="0013635E" w:rsidRDefault="009C70D9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الخيار الافتراضي</w:t>
            </w:r>
          </w:p>
        </w:tc>
        <w:tc>
          <w:tcPr>
            <w:tcW w:w="774" w:type="dxa"/>
            <w:shd w:val="clear" w:color="auto" w:fill="BFBFBF"/>
            <w:vAlign w:val="center"/>
          </w:tcPr>
          <w:p w14:paraId="638A94B8" w14:textId="77777777" w:rsidR="009C70D9" w:rsidRPr="0013635E" w:rsidRDefault="009C70D9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إجباري</w:t>
            </w:r>
          </w:p>
        </w:tc>
        <w:tc>
          <w:tcPr>
            <w:tcW w:w="1429" w:type="dxa"/>
            <w:shd w:val="clear" w:color="auto" w:fill="BFBFBF"/>
            <w:vAlign w:val="center"/>
          </w:tcPr>
          <w:p w14:paraId="56784776" w14:textId="77777777" w:rsidR="009C70D9" w:rsidRPr="0013635E" w:rsidRDefault="009C70D9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شروط خاصة</w:t>
            </w:r>
          </w:p>
        </w:tc>
      </w:tr>
      <w:tr w:rsidR="00851A17" w:rsidRPr="0013635E" w14:paraId="624FCEF3" w14:textId="77777777" w:rsidTr="009C70D9">
        <w:trPr>
          <w:jc w:val="center"/>
        </w:trPr>
        <w:tc>
          <w:tcPr>
            <w:tcW w:w="1295" w:type="dxa"/>
            <w:vAlign w:val="center"/>
          </w:tcPr>
          <w:p w14:paraId="596078E0" w14:textId="212202EB" w:rsidR="00851A17" w:rsidRPr="0013635E" w:rsidRDefault="00851A17" w:rsidP="00851A17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 w:rsidRPr="0013635E">
              <w:rPr>
                <w:rFonts w:asciiTheme="majorBidi" w:hAnsiTheme="majorBidi" w:cstheme="majorBidi"/>
                <w:rtl/>
              </w:rPr>
              <w:t xml:space="preserve">نوع </w:t>
            </w:r>
            <w:r w:rsidR="00F64627">
              <w:rPr>
                <w:rFonts w:asciiTheme="majorBidi" w:hAnsiTheme="majorBidi" w:cstheme="majorBidi" w:hint="cs"/>
                <w:rtl/>
              </w:rPr>
              <w:t>نموذج التغذية</w:t>
            </w:r>
          </w:p>
        </w:tc>
        <w:tc>
          <w:tcPr>
            <w:tcW w:w="1190" w:type="dxa"/>
            <w:vAlign w:val="center"/>
          </w:tcPr>
          <w:p w14:paraId="650A0649" w14:textId="324D4179" w:rsidR="00851A17" w:rsidRPr="0013635E" w:rsidRDefault="00851A17" w:rsidP="00851A17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13635E">
              <w:rPr>
                <w:rFonts w:asciiTheme="majorBidi" w:hAnsiTheme="majorBidi" w:cstheme="majorBidi"/>
              </w:rPr>
              <w:t>DDL</w:t>
            </w:r>
          </w:p>
        </w:tc>
        <w:tc>
          <w:tcPr>
            <w:tcW w:w="779" w:type="dxa"/>
            <w:vAlign w:val="center"/>
          </w:tcPr>
          <w:p w14:paraId="4CA00159" w14:textId="58D59114" w:rsidR="00851A17" w:rsidRDefault="00851A17" w:rsidP="00851A17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</w:rPr>
              <w:t>4</w:t>
            </w:r>
          </w:p>
        </w:tc>
        <w:tc>
          <w:tcPr>
            <w:tcW w:w="4515" w:type="dxa"/>
            <w:vAlign w:val="center"/>
          </w:tcPr>
          <w:p w14:paraId="33998BC3" w14:textId="3DD478C4" w:rsidR="00F64627" w:rsidRDefault="00F64627" w:rsidP="00F64627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F64627">
              <w:rPr>
                <w:rFonts w:asciiTheme="minorBidi" w:eastAsia="Times New Roman" w:hAnsiTheme="minorBidi" w:hint="cs"/>
                <w:rtl/>
              </w:rPr>
              <w:t>نوع نموذج التغذية المحدد في الإجراء رقم (4)</w:t>
            </w:r>
            <w:r w:rsidR="00EA41BF">
              <w:rPr>
                <w:rFonts w:asciiTheme="minorBidi" w:eastAsia="Times New Roman" w:hAnsiTheme="minorBidi" w:hint="cs"/>
                <w:rtl/>
              </w:rPr>
              <w:t xml:space="preserve"> أثناء إنشاء نموذج تغذية</w:t>
            </w:r>
          </w:p>
          <w:p w14:paraId="3160A393" w14:textId="10B6103C" w:rsidR="00851A17" w:rsidRPr="00F64627" w:rsidRDefault="00F64627" w:rsidP="00F64627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F64627">
              <w:rPr>
                <w:rFonts w:asciiTheme="minorBidi" w:eastAsia="Times New Roman" w:hAnsiTheme="minorBidi" w:hint="cs"/>
                <w:rtl/>
              </w:rPr>
              <w:t xml:space="preserve"> </w:t>
            </w:r>
            <w:r w:rsidRPr="00F64627">
              <w:rPr>
                <w:rFonts w:asciiTheme="minorBidi" w:eastAsia="Times New Roman" w:hAnsiTheme="minorBidi"/>
              </w:rPr>
              <w:t xml:space="preserve">Ref. to </w:t>
            </w:r>
            <w:r>
              <w:rPr>
                <w:noProof/>
                <w:lang w:bidi="ar-SY"/>
              </w:rPr>
              <w:t>UC.1 FR.1</w:t>
            </w:r>
          </w:p>
        </w:tc>
        <w:tc>
          <w:tcPr>
            <w:tcW w:w="1003" w:type="dxa"/>
            <w:vAlign w:val="center"/>
          </w:tcPr>
          <w:p w14:paraId="63701BFC" w14:textId="6537864E" w:rsidR="00851A17" w:rsidRPr="0013635E" w:rsidRDefault="00851A17" w:rsidP="00851A17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13635E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774" w:type="dxa"/>
            <w:vAlign w:val="center"/>
          </w:tcPr>
          <w:p w14:paraId="5EEE8DBA" w14:textId="1E2852B4" w:rsidR="00851A17" w:rsidRPr="0013635E" w:rsidRDefault="00851A17" w:rsidP="00851A17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 w:rsidRPr="0013635E">
              <w:rPr>
                <w:rFonts w:asciiTheme="majorBidi" w:hAnsiTheme="majorBidi" w:cstheme="majorBidi"/>
                <w:rtl/>
              </w:rPr>
              <w:t>نعم</w:t>
            </w:r>
          </w:p>
        </w:tc>
        <w:tc>
          <w:tcPr>
            <w:tcW w:w="1429" w:type="dxa"/>
            <w:vAlign w:val="center"/>
          </w:tcPr>
          <w:p w14:paraId="00C00A17" w14:textId="0BF97A3E" w:rsidR="00851A17" w:rsidRPr="0013635E" w:rsidRDefault="00851A17" w:rsidP="00851A17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 w:rsidRPr="0013635E">
              <w:rPr>
                <w:rFonts w:asciiTheme="majorBidi" w:hAnsiTheme="majorBidi" w:cstheme="majorBidi"/>
              </w:rPr>
              <w:t>-</w:t>
            </w:r>
          </w:p>
        </w:tc>
      </w:tr>
      <w:tr w:rsidR="00D56DF2" w:rsidRPr="0013635E" w14:paraId="203F0BCF" w14:textId="77777777" w:rsidTr="009C70D9">
        <w:trPr>
          <w:jc w:val="center"/>
        </w:trPr>
        <w:tc>
          <w:tcPr>
            <w:tcW w:w="1295" w:type="dxa"/>
            <w:vAlign w:val="center"/>
          </w:tcPr>
          <w:p w14:paraId="65C5F40E" w14:textId="0C73204E" w:rsidR="00D56DF2" w:rsidRPr="0013635E" w:rsidRDefault="00D56DF2" w:rsidP="00851A17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ملاحظات</w:t>
            </w:r>
          </w:p>
        </w:tc>
        <w:tc>
          <w:tcPr>
            <w:tcW w:w="1190" w:type="dxa"/>
            <w:vAlign w:val="center"/>
          </w:tcPr>
          <w:p w14:paraId="7630A5FC" w14:textId="4BE4CF95" w:rsidR="00D56DF2" w:rsidRPr="0013635E" w:rsidRDefault="00D56DF2" w:rsidP="00851A17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CHAR</w:t>
            </w:r>
          </w:p>
        </w:tc>
        <w:tc>
          <w:tcPr>
            <w:tcW w:w="779" w:type="dxa"/>
            <w:vAlign w:val="center"/>
          </w:tcPr>
          <w:p w14:paraId="435C99C6" w14:textId="23FC6DC8" w:rsidR="00D56DF2" w:rsidRDefault="00D56DF2" w:rsidP="00851A17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4</w:t>
            </w:r>
          </w:p>
        </w:tc>
        <w:tc>
          <w:tcPr>
            <w:tcW w:w="4515" w:type="dxa"/>
            <w:vAlign w:val="center"/>
          </w:tcPr>
          <w:p w14:paraId="52842A0E" w14:textId="058A0552" w:rsidR="00D56DF2" w:rsidRPr="00F64627" w:rsidRDefault="00BF0F4E" w:rsidP="00F64627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لعرض الملاحظات المكتوبة من قبل عضو قسم التغذية المدرسية-الوزارة</w:t>
            </w:r>
            <w:r w:rsidR="00E44AEB">
              <w:rPr>
                <w:rFonts w:asciiTheme="minorBidi" w:eastAsia="Times New Roman" w:hAnsiTheme="minorBidi" w:hint="cs"/>
                <w:rtl/>
              </w:rPr>
              <w:t xml:space="preserve"> في الإجراء رقم (4) أثناء إنشاء نموذج تغذية</w:t>
            </w:r>
            <w:r w:rsidR="00E44AEB">
              <w:rPr>
                <w:rFonts w:asciiTheme="minorBidi" w:eastAsia="Times New Roman" w:hAnsiTheme="minorBidi"/>
                <w:rtl/>
              </w:rPr>
              <w:br/>
            </w:r>
            <w:r w:rsidR="00E44AEB" w:rsidRPr="00F64627">
              <w:rPr>
                <w:rFonts w:asciiTheme="minorBidi" w:eastAsia="Times New Roman" w:hAnsiTheme="minorBidi"/>
              </w:rPr>
              <w:t xml:space="preserve">Ref. to </w:t>
            </w:r>
            <w:r w:rsidR="00E44AEB">
              <w:rPr>
                <w:noProof/>
                <w:lang w:bidi="ar-SY"/>
              </w:rPr>
              <w:t>UC.1 FR.1</w:t>
            </w:r>
          </w:p>
        </w:tc>
        <w:tc>
          <w:tcPr>
            <w:tcW w:w="1003" w:type="dxa"/>
            <w:vAlign w:val="center"/>
          </w:tcPr>
          <w:p w14:paraId="334E2EDB" w14:textId="6027330F" w:rsidR="00D56DF2" w:rsidRPr="0013635E" w:rsidRDefault="00F969B0" w:rsidP="00851A17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-</w:t>
            </w:r>
          </w:p>
        </w:tc>
        <w:tc>
          <w:tcPr>
            <w:tcW w:w="774" w:type="dxa"/>
            <w:vAlign w:val="center"/>
          </w:tcPr>
          <w:p w14:paraId="5968643E" w14:textId="080FC5E2" w:rsidR="00D56DF2" w:rsidRPr="0013635E" w:rsidRDefault="00F969B0" w:rsidP="00851A17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-</w:t>
            </w:r>
          </w:p>
        </w:tc>
        <w:tc>
          <w:tcPr>
            <w:tcW w:w="1429" w:type="dxa"/>
            <w:vAlign w:val="center"/>
          </w:tcPr>
          <w:p w14:paraId="14DA92D1" w14:textId="3D412AB2" w:rsidR="00D56DF2" w:rsidRPr="0013635E" w:rsidRDefault="00F969B0" w:rsidP="00851A17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عرض فقط ولا يمكن التعديل</w:t>
            </w:r>
          </w:p>
        </w:tc>
      </w:tr>
      <w:tr w:rsidR="002C694E" w:rsidRPr="0013635E" w14:paraId="6DAEABCD" w14:textId="77777777" w:rsidTr="009C70D9">
        <w:trPr>
          <w:jc w:val="center"/>
        </w:trPr>
        <w:tc>
          <w:tcPr>
            <w:tcW w:w="1295" w:type="dxa"/>
            <w:vAlign w:val="center"/>
          </w:tcPr>
          <w:p w14:paraId="5465F8E7" w14:textId="7BB6AA0C" w:rsidR="002C694E" w:rsidRPr="0013635E" w:rsidRDefault="002C694E" w:rsidP="002C694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الكمية المستلمة</w:t>
            </w:r>
          </w:p>
        </w:tc>
        <w:tc>
          <w:tcPr>
            <w:tcW w:w="1190" w:type="dxa"/>
            <w:vAlign w:val="center"/>
          </w:tcPr>
          <w:p w14:paraId="670AABB4" w14:textId="2393D07B" w:rsidR="002C694E" w:rsidRPr="0013635E" w:rsidRDefault="002C694E" w:rsidP="002C694E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13635E">
              <w:rPr>
                <w:rFonts w:asciiTheme="majorBidi" w:hAnsiTheme="majorBidi" w:cstheme="majorBidi"/>
              </w:rPr>
              <w:t>NUM</w:t>
            </w:r>
          </w:p>
        </w:tc>
        <w:tc>
          <w:tcPr>
            <w:tcW w:w="779" w:type="dxa"/>
            <w:vAlign w:val="center"/>
          </w:tcPr>
          <w:p w14:paraId="1F6A06EA" w14:textId="78B1D320" w:rsidR="002C694E" w:rsidRDefault="002C694E" w:rsidP="002C694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4</w:t>
            </w:r>
          </w:p>
        </w:tc>
        <w:tc>
          <w:tcPr>
            <w:tcW w:w="4515" w:type="dxa"/>
            <w:vAlign w:val="center"/>
          </w:tcPr>
          <w:p w14:paraId="4197EF69" w14:textId="58FD67A9" w:rsidR="002C694E" w:rsidRPr="00F64627" w:rsidRDefault="002C694E" w:rsidP="002C694E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13635E">
              <w:rPr>
                <w:rFonts w:asciiTheme="majorBidi" w:hAnsiTheme="majorBidi" w:cstheme="majorBidi"/>
                <w:rtl/>
              </w:rPr>
              <w:t>عدد الوجبات المستلمة فعليًا</w:t>
            </w:r>
          </w:p>
        </w:tc>
        <w:tc>
          <w:tcPr>
            <w:tcW w:w="1003" w:type="dxa"/>
            <w:vAlign w:val="center"/>
          </w:tcPr>
          <w:p w14:paraId="7CC87605" w14:textId="0C7EB41C" w:rsidR="002C694E" w:rsidRPr="0013635E" w:rsidRDefault="002C694E" w:rsidP="002C694E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13635E">
              <w:rPr>
                <w:rFonts w:asciiTheme="majorBidi" w:hAnsiTheme="majorBidi" w:cstheme="majorBidi"/>
                <w:rtl/>
                <w:lang w:bidi="ar-SY"/>
              </w:rPr>
              <w:t>-</w:t>
            </w:r>
          </w:p>
        </w:tc>
        <w:tc>
          <w:tcPr>
            <w:tcW w:w="774" w:type="dxa"/>
            <w:vAlign w:val="center"/>
          </w:tcPr>
          <w:p w14:paraId="316486B8" w14:textId="73D0575B" w:rsidR="002C694E" w:rsidRPr="0013635E" w:rsidRDefault="002C694E" w:rsidP="002C694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 w:rsidRPr="0013635E">
              <w:rPr>
                <w:rFonts w:asciiTheme="majorBidi" w:hAnsiTheme="majorBidi" w:cstheme="majorBidi"/>
                <w:rtl/>
              </w:rPr>
              <w:t>نعم</w:t>
            </w:r>
          </w:p>
        </w:tc>
        <w:tc>
          <w:tcPr>
            <w:tcW w:w="1429" w:type="dxa"/>
            <w:vAlign w:val="center"/>
          </w:tcPr>
          <w:p w14:paraId="7890FFB5" w14:textId="1AB43F50" w:rsidR="002C694E" w:rsidRPr="0013635E" w:rsidRDefault="002C694E" w:rsidP="002C694E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13635E">
              <w:rPr>
                <w:rFonts w:asciiTheme="majorBidi" w:hAnsiTheme="majorBidi" w:cstheme="majorBidi"/>
                <w:rtl/>
              </w:rPr>
              <w:t>يجب أن يكون أكبر من أو يساوي 0</w:t>
            </w:r>
          </w:p>
        </w:tc>
      </w:tr>
      <w:tr w:rsidR="002C694E" w:rsidRPr="0013635E" w14:paraId="6A7DD2A6" w14:textId="77777777" w:rsidTr="009C70D9">
        <w:trPr>
          <w:jc w:val="center"/>
        </w:trPr>
        <w:tc>
          <w:tcPr>
            <w:tcW w:w="1295" w:type="dxa"/>
            <w:vAlign w:val="center"/>
          </w:tcPr>
          <w:p w14:paraId="2752B80A" w14:textId="40170A68" w:rsidR="002C694E" w:rsidRPr="0013635E" w:rsidRDefault="002C694E" w:rsidP="002C694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 w:rsidRPr="0013635E">
              <w:rPr>
                <w:rFonts w:asciiTheme="majorBidi" w:hAnsiTheme="majorBidi" w:cstheme="majorBidi"/>
                <w:rtl/>
              </w:rPr>
              <w:lastRenderedPageBreak/>
              <w:t>تاريخ الاستلام</w:t>
            </w:r>
          </w:p>
        </w:tc>
        <w:tc>
          <w:tcPr>
            <w:tcW w:w="1190" w:type="dxa"/>
            <w:vAlign w:val="center"/>
          </w:tcPr>
          <w:p w14:paraId="2B6B24A9" w14:textId="4EF720AE" w:rsidR="002C694E" w:rsidRPr="0013635E" w:rsidRDefault="002C694E" w:rsidP="002C694E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13635E"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779" w:type="dxa"/>
            <w:vAlign w:val="center"/>
          </w:tcPr>
          <w:p w14:paraId="486A36BE" w14:textId="1BE64094" w:rsidR="002C694E" w:rsidRDefault="002C694E" w:rsidP="002C694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4</w:t>
            </w:r>
          </w:p>
        </w:tc>
        <w:tc>
          <w:tcPr>
            <w:tcW w:w="4515" w:type="dxa"/>
            <w:vAlign w:val="center"/>
          </w:tcPr>
          <w:p w14:paraId="2DC2FE93" w14:textId="3A2D1BBE" w:rsidR="002C694E" w:rsidRPr="0013635E" w:rsidRDefault="002C694E" w:rsidP="002C694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 w:rsidRPr="0013635E">
              <w:rPr>
                <w:rFonts w:asciiTheme="majorBidi" w:hAnsiTheme="majorBidi" w:cstheme="majorBidi"/>
                <w:rtl/>
              </w:rPr>
              <w:t>تاريخ استلام الوجبات</w:t>
            </w:r>
          </w:p>
        </w:tc>
        <w:tc>
          <w:tcPr>
            <w:tcW w:w="1003" w:type="dxa"/>
            <w:vAlign w:val="center"/>
          </w:tcPr>
          <w:p w14:paraId="2CAD284B" w14:textId="118BC838" w:rsidR="002C694E" w:rsidRPr="0013635E" w:rsidRDefault="002C694E" w:rsidP="002C694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 w:rsidRPr="0013635E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774" w:type="dxa"/>
            <w:vAlign w:val="center"/>
          </w:tcPr>
          <w:p w14:paraId="09EF8563" w14:textId="3A8CB76E" w:rsidR="002C694E" w:rsidRPr="0013635E" w:rsidRDefault="002C694E" w:rsidP="002C694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 w:rsidRPr="0013635E">
              <w:rPr>
                <w:rFonts w:asciiTheme="majorBidi" w:hAnsiTheme="majorBidi" w:cstheme="majorBidi"/>
                <w:rtl/>
              </w:rPr>
              <w:t>نعم</w:t>
            </w:r>
          </w:p>
        </w:tc>
        <w:tc>
          <w:tcPr>
            <w:tcW w:w="1429" w:type="dxa"/>
            <w:vAlign w:val="center"/>
          </w:tcPr>
          <w:p w14:paraId="44DCED06" w14:textId="164D5B9F" w:rsidR="002C694E" w:rsidRPr="0013635E" w:rsidRDefault="002C694E" w:rsidP="002C694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-</w:t>
            </w:r>
          </w:p>
        </w:tc>
      </w:tr>
      <w:tr w:rsidR="002C694E" w:rsidRPr="0013635E" w14:paraId="0D312BC2" w14:textId="77777777" w:rsidTr="009C70D9">
        <w:trPr>
          <w:jc w:val="center"/>
        </w:trPr>
        <w:tc>
          <w:tcPr>
            <w:tcW w:w="1295" w:type="dxa"/>
            <w:vAlign w:val="center"/>
          </w:tcPr>
          <w:p w14:paraId="7807117A" w14:textId="79AD9870" w:rsidR="002C694E" w:rsidRPr="0013635E" w:rsidRDefault="002C694E" w:rsidP="002C694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 w:rsidRPr="0013635E">
              <w:rPr>
                <w:rFonts w:asciiTheme="majorBidi" w:hAnsiTheme="majorBidi" w:cstheme="majorBidi"/>
                <w:rtl/>
              </w:rPr>
              <w:t>وقت الاستلام</w:t>
            </w:r>
          </w:p>
        </w:tc>
        <w:tc>
          <w:tcPr>
            <w:tcW w:w="1190" w:type="dxa"/>
            <w:vAlign w:val="center"/>
          </w:tcPr>
          <w:p w14:paraId="42367A18" w14:textId="274DC415" w:rsidR="002C694E" w:rsidRPr="0013635E" w:rsidRDefault="002C694E" w:rsidP="002C694E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DDL</w:t>
            </w:r>
          </w:p>
        </w:tc>
        <w:tc>
          <w:tcPr>
            <w:tcW w:w="779" w:type="dxa"/>
            <w:vAlign w:val="center"/>
          </w:tcPr>
          <w:p w14:paraId="3EF6BF77" w14:textId="6B482FC6" w:rsidR="002C694E" w:rsidRDefault="002C694E" w:rsidP="002C694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4</w:t>
            </w:r>
          </w:p>
        </w:tc>
        <w:tc>
          <w:tcPr>
            <w:tcW w:w="4515" w:type="dxa"/>
            <w:vAlign w:val="center"/>
          </w:tcPr>
          <w:p w14:paraId="7D6176F0" w14:textId="77777777" w:rsidR="002C694E" w:rsidRDefault="002C694E" w:rsidP="002C694E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في الوقت المحدد</w:t>
            </w:r>
          </w:p>
          <w:p w14:paraId="6214B918" w14:textId="77777777" w:rsidR="002C694E" w:rsidRDefault="002C694E" w:rsidP="002C694E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مبكر</w:t>
            </w:r>
          </w:p>
          <w:p w14:paraId="1B1BFC6B" w14:textId="35EBF5F1" w:rsidR="002C694E" w:rsidRPr="002C694E" w:rsidRDefault="002C694E" w:rsidP="002C694E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متأخر</w:t>
            </w:r>
          </w:p>
        </w:tc>
        <w:tc>
          <w:tcPr>
            <w:tcW w:w="1003" w:type="dxa"/>
            <w:vAlign w:val="center"/>
          </w:tcPr>
          <w:p w14:paraId="1BAF5397" w14:textId="30D4DF01" w:rsidR="002C694E" w:rsidRPr="0013635E" w:rsidRDefault="002C694E" w:rsidP="002C694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 w:rsidRPr="0013635E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774" w:type="dxa"/>
            <w:vAlign w:val="center"/>
          </w:tcPr>
          <w:p w14:paraId="30267C9B" w14:textId="717BF3FD" w:rsidR="002C694E" w:rsidRPr="0013635E" w:rsidRDefault="002C694E" w:rsidP="002C694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 w:rsidRPr="0013635E">
              <w:rPr>
                <w:rFonts w:asciiTheme="majorBidi" w:hAnsiTheme="majorBidi" w:cstheme="majorBidi"/>
                <w:rtl/>
              </w:rPr>
              <w:t>نعم</w:t>
            </w:r>
          </w:p>
        </w:tc>
        <w:tc>
          <w:tcPr>
            <w:tcW w:w="1429" w:type="dxa"/>
            <w:vAlign w:val="center"/>
          </w:tcPr>
          <w:p w14:paraId="4F871B5A" w14:textId="677B91E4" w:rsidR="002C694E" w:rsidRPr="0013635E" w:rsidRDefault="002C694E" w:rsidP="002C694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-</w:t>
            </w:r>
          </w:p>
        </w:tc>
      </w:tr>
    </w:tbl>
    <w:p w14:paraId="5999D009" w14:textId="77777777" w:rsidR="009C70D9" w:rsidRDefault="009C70D9" w:rsidP="00E800C2">
      <w:pPr>
        <w:rPr>
          <w:b/>
          <w:bCs/>
          <w:sz w:val="28"/>
          <w:szCs w:val="28"/>
          <w:rtl/>
        </w:rPr>
      </w:pPr>
    </w:p>
    <w:p w14:paraId="75B7FC0E" w14:textId="77777777" w:rsidR="002C694E" w:rsidRDefault="002C694E" w:rsidP="00E800C2">
      <w:pPr>
        <w:rPr>
          <w:b/>
          <w:bCs/>
          <w:sz w:val="28"/>
          <w:szCs w:val="28"/>
          <w:rtl/>
        </w:rPr>
      </w:pPr>
    </w:p>
    <w:p w14:paraId="74C4EE73" w14:textId="77777777" w:rsidR="002C694E" w:rsidRDefault="002C694E" w:rsidP="00E800C2">
      <w:pPr>
        <w:rPr>
          <w:b/>
          <w:bCs/>
          <w:sz w:val="28"/>
          <w:szCs w:val="28"/>
          <w:rtl/>
        </w:rPr>
      </w:pPr>
    </w:p>
    <w:p w14:paraId="1CA56D60" w14:textId="77777777" w:rsidR="002A7E92" w:rsidRPr="00705A95" w:rsidRDefault="002A7E92" w:rsidP="00E800C2">
      <w:pPr>
        <w:rPr>
          <w:b/>
          <w:bCs/>
          <w:sz w:val="28"/>
          <w:szCs w:val="28"/>
          <w:rtl/>
        </w:rPr>
      </w:pPr>
    </w:p>
    <w:p w14:paraId="69358539" w14:textId="77777777" w:rsidR="009C70D9" w:rsidRDefault="009C70D9" w:rsidP="009C70D9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الخيارات الإضافية</w:t>
      </w:r>
    </w:p>
    <w:p w14:paraId="4544D8EA" w14:textId="77777777" w:rsidR="009C70D9" w:rsidRDefault="009C70D9" w:rsidP="009C70D9">
      <w:pPr>
        <w:rPr>
          <w:b/>
          <w:bCs/>
          <w:sz w:val="28"/>
          <w:szCs w:val="28"/>
          <w:rtl/>
        </w:rPr>
      </w:pPr>
    </w:p>
    <w:tbl>
      <w:tblPr>
        <w:tblStyle w:val="TableGrid"/>
        <w:bidiVisual/>
        <w:tblW w:w="10740" w:type="dxa"/>
        <w:jc w:val="center"/>
        <w:tblLook w:val="04A0" w:firstRow="1" w:lastRow="0" w:firstColumn="1" w:lastColumn="0" w:noHBand="0" w:noVBand="1"/>
      </w:tblPr>
      <w:tblGrid>
        <w:gridCol w:w="1666"/>
        <w:gridCol w:w="1537"/>
        <w:gridCol w:w="4440"/>
        <w:gridCol w:w="3097"/>
      </w:tblGrid>
      <w:tr w:rsidR="009C70D9" w:rsidRPr="0013635E" w14:paraId="4F477D37" w14:textId="77777777" w:rsidTr="00CB1F75">
        <w:trPr>
          <w:trHeight w:val="533"/>
          <w:jc w:val="center"/>
        </w:trPr>
        <w:tc>
          <w:tcPr>
            <w:tcW w:w="1666" w:type="dxa"/>
            <w:shd w:val="clear" w:color="auto" w:fill="BFBFBF"/>
            <w:vAlign w:val="center"/>
          </w:tcPr>
          <w:p w14:paraId="7D42507C" w14:textId="77777777" w:rsidR="009C70D9" w:rsidRPr="0013635E" w:rsidRDefault="009C70D9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اسم الحقل</w:t>
            </w:r>
          </w:p>
        </w:tc>
        <w:tc>
          <w:tcPr>
            <w:tcW w:w="1537" w:type="dxa"/>
            <w:shd w:val="clear" w:color="auto" w:fill="BFBFBF"/>
            <w:vAlign w:val="center"/>
          </w:tcPr>
          <w:p w14:paraId="7416B030" w14:textId="77777777" w:rsidR="009C70D9" w:rsidRPr="0013635E" w:rsidRDefault="009C70D9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نوع الحقل</w:t>
            </w:r>
          </w:p>
        </w:tc>
        <w:tc>
          <w:tcPr>
            <w:tcW w:w="4440" w:type="dxa"/>
            <w:shd w:val="clear" w:color="auto" w:fill="BFBFBF"/>
            <w:vAlign w:val="center"/>
          </w:tcPr>
          <w:p w14:paraId="2572071E" w14:textId="77777777" w:rsidR="009C70D9" w:rsidRPr="0013635E" w:rsidRDefault="009C70D9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وصف الحقل</w:t>
            </w:r>
          </w:p>
        </w:tc>
        <w:tc>
          <w:tcPr>
            <w:tcW w:w="3097" w:type="dxa"/>
            <w:shd w:val="clear" w:color="auto" w:fill="BFBFBF"/>
            <w:vAlign w:val="center"/>
          </w:tcPr>
          <w:p w14:paraId="2287D01C" w14:textId="77777777" w:rsidR="009C70D9" w:rsidRPr="0013635E" w:rsidRDefault="009C70D9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شروط خاصة</w:t>
            </w:r>
          </w:p>
        </w:tc>
      </w:tr>
      <w:tr w:rsidR="009C70D9" w:rsidRPr="0013635E" w14:paraId="00502F0E" w14:textId="77777777" w:rsidTr="00D870F2">
        <w:trPr>
          <w:jc w:val="center"/>
        </w:trPr>
        <w:tc>
          <w:tcPr>
            <w:tcW w:w="1666" w:type="dxa"/>
            <w:vAlign w:val="center"/>
          </w:tcPr>
          <w:p w14:paraId="165AC17A" w14:textId="60C99AD7" w:rsidR="009C70D9" w:rsidRPr="0013635E" w:rsidRDefault="009C70D9" w:rsidP="009C70D9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 w:rsidRPr="0013635E">
              <w:rPr>
                <w:rFonts w:asciiTheme="majorBidi" w:hAnsiTheme="majorBidi" w:cstheme="majorBidi"/>
                <w:rtl/>
              </w:rPr>
              <w:t>حفظ</w:t>
            </w:r>
          </w:p>
        </w:tc>
        <w:tc>
          <w:tcPr>
            <w:tcW w:w="1537" w:type="dxa"/>
            <w:vAlign w:val="center"/>
          </w:tcPr>
          <w:p w14:paraId="32BD0FBB" w14:textId="31461D59" w:rsidR="009C70D9" w:rsidRPr="0013635E" w:rsidRDefault="009C70D9" w:rsidP="009C70D9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 w:rsidRPr="0013635E">
              <w:rPr>
                <w:rFonts w:asciiTheme="majorBidi" w:hAnsiTheme="majorBidi" w:cstheme="majorBidi"/>
              </w:rPr>
              <w:t>BUTTON</w:t>
            </w:r>
          </w:p>
        </w:tc>
        <w:tc>
          <w:tcPr>
            <w:tcW w:w="4440" w:type="dxa"/>
            <w:vAlign w:val="center"/>
          </w:tcPr>
          <w:p w14:paraId="1A114B6F" w14:textId="434DC137" w:rsidR="009C70D9" w:rsidRPr="0013635E" w:rsidRDefault="00BC7D44" w:rsidP="009C70D9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</w:rPr>
              <w:t xml:space="preserve">عامود </w:t>
            </w:r>
            <w:r w:rsidR="0059633B">
              <w:rPr>
                <w:rFonts w:asciiTheme="majorBidi" w:hAnsiTheme="majorBidi" w:cstheme="majorBidi" w:hint="cs"/>
                <w:rtl/>
              </w:rPr>
              <w:t>ال</w:t>
            </w:r>
            <w:r>
              <w:rPr>
                <w:rFonts w:asciiTheme="majorBidi" w:hAnsiTheme="majorBidi" w:cstheme="majorBidi" w:hint="cs"/>
                <w:rtl/>
              </w:rPr>
              <w:t>خيارات</w:t>
            </w:r>
            <w:r>
              <w:rPr>
                <w:rFonts w:asciiTheme="majorBidi" w:hAnsiTheme="majorBidi" w:cstheme="majorBidi"/>
                <w:rtl/>
              </w:rPr>
              <w:br/>
            </w:r>
            <w:r w:rsidR="009C70D9" w:rsidRPr="0013635E">
              <w:rPr>
                <w:rFonts w:asciiTheme="majorBidi" w:hAnsiTheme="majorBidi" w:cstheme="majorBidi"/>
                <w:rtl/>
              </w:rPr>
              <w:t>لحفظ بيانات الاستلام في الجدول</w:t>
            </w:r>
          </w:p>
        </w:tc>
        <w:tc>
          <w:tcPr>
            <w:tcW w:w="3097" w:type="dxa"/>
            <w:vAlign w:val="center"/>
          </w:tcPr>
          <w:p w14:paraId="24879447" w14:textId="0AC2C8A6" w:rsidR="009C70D9" w:rsidRDefault="00532FED" w:rsidP="009C70D9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يظهر فقط في حال الضغط على تعديل أو إضافة نموذج</w:t>
            </w:r>
            <w:r w:rsidR="00186988">
              <w:rPr>
                <w:rFonts w:asciiTheme="majorBidi" w:hAnsiTheme="majorBidi" w:cstheme="majorBidi"/>
                <w:rtl/>
              </w:rPr>
              <w:br/>
            </w:r>
            <w:r w:rsidR="00186988">
              <w:rPr>
                <w:rFonts w:asciiTheme="majorBidi" w:hAnsiTheme="majorBidi" w:cstheme="majorBidi" w:hint="cs"/>
                <w:rtl/>
              </w:rPr>
              <w:t>يظهر فقط لمسؤول التغذية في المدرسة</w:t>
            </w:r>
          </w:p>
        </w:tc>
      </w:tr>
      <w:tr w:rsidR="009C70D9" w:rsidRPr="0013635E" w14:paraId="32F738F0" w14:textId="77777777" w:rsidTr="00D870F2">
        <w:trPr>
          <w:jc w:val="center"/>
        </w:trPr>
        <w:tc>
          <w:tcPr>
            <w:tcW w:w="1666" w:type="dxa"/>
            <w:vAlign w:val="center"/>
          </w:tcPr>
          <w:p w14:paraId="67B64A30" w14:textId="69E0A0BE" w:rsidR="009C70D9" w:rsidRPr="0013635E" w:rsidRDefault="009C70D9" w:rsidP="009C70D9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 w:rsidRPr="0013635E">
              <w:rPr>
                <w:rFonts w:asciiTheme="majorBidi" w:hAnsiTheme="majorBidi" w:cstheme="majorBidi"/>
                <w:rtl/>
              </w:rPr>
              <w:t>تعديل</w:t>
            </w:r>
          </w:p>
        </w:tc>
        <w:tc>
          <w:tcPr>
            <w:tcW w:w="1537" w:type="dxa"/>
            <w:vAlign w:val="center"/>
          </w:tcPr>
          <w:p w14:paraId="574911D7" w14:textId="698388D0" w:rsidR="009C70D9" w:rsidRPr="0013635E" w:rsidRDefault="009C70D9" w:rsidP="009C70D9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 w:rsidRPr="0013635E">
              <w:rPr>
                <w:rFonts w:asciiTheme="majorBidi" w:hAnsiTheme="majorBidi" w:cstheme="majorBidi"/>
              </w:rPr>
              <w:t>BUTTON</w:t>
            </w:r>
          </w:p>
        </w:tc>
        <w:tc>
          <w:tcPr>
            <w:tcW w:w="4440" w:type="dxa"/>
            <w:vAlign w:val="center"/>
          </w:tcPr>
          <w:p w14:paraId="293E4F5B" w14:textId="53BA7796" w:rsidR="009C70D9" w:rsidRPr="0013635E" w:rsidRDefault="0059633B" w:rsidP="009C70D9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</w:rPr>
              <w:t>عامود الخيارات</w:t>
            </w:r>
            <w:r w:rsidR="00BC7D44">
              <w:rPr>
                <w:rFonts w:asciiTheme="majorBidi" w:hAnsiTheme="majorBidi" w:cstheme="majorBidi"/>
                <w:rtl/>
              </w:rPr>
              <w:br/>
            </w:r>
            <w:r w:rsidR="009C70D9" w:rsidRPr="0013635E">
              <w:rPr>
                <w:rFonts w:asciiTheme="majorBidi" w:hAnsiTheme="majorBidi" w:cstheme="majorBidi"/>
                <w:rtl/>
              </w:rPr>
              <w:t>لتعديل بيانات الاستلام في الجدول</w:t>
            </w:r>
          </w:p>
        </w:tc>
        <w:tc>
          <w:tcPr>
            <w:tcW w:w="3097" w:type="dxa"/>
            <w:vAlign w:val="center"/>
          </w:tcPr>
          <w:p w14:paraId="0B948DBF" w14:textId="77777777" w:rsidR="009C70D9" w:rsidRDefault="00532FED" w:rsidP="009C70D9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 xml:space="preserve">وجود </w:t>
            </w:r>
            <w:r w:rsidR="00242F94">
              <w:rPr>
                <w:rFonts w:asciiTheme="majorBidi" w:hAnsiTheme="majorBidi" w:cstheme="majorBidi" w:hint="cs"/>
                <w:rtl/>
              </w:rPr>
              <w:t>نموذج استلام واحد على الأقل في جدول نماذج الاستلام</w:t>
            </w:r>
          </w:p>
          <w:p w14:paraId="56771F43" w14:textId="438A8DC9" w:rsidR="00186988" w:rsidRDefault="00186988" w:rsidP="00186988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يظهر فقط لمسؤول التغذية في المدرسة</w:t>
            </w:r>
          </w:p>
        </w:tc>
      </w:tr>
      <w:tr w:rsidR="00D64233" w:rsidRPr="0013635E" w14:paraId="5208F2AE" w14:textId="77777777" w:rsidTr="00D870F2">
        <w:trPr>
          <w:jc w:val="center"/>
        </w:trPr>
        <w:tc>
          <w:tcPr>
            <w:tcW w:w="1666" w:type="dxa"/>
            <w:vAlign w:val="center"/>
          </w:tcPr>
          <w:p w14:paraId="62E0F36A" w14:textId="76249410" w:rsidR="00D64233" w:rsidRPr="0013635E" w:rsidRDefault="00D64233" w:rsidP="00D64233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 w:rsidRPr="0013635E">
              <w:rPr>
                <w:rFonts w:asciiTheme="majorBidi" w:hAnsiTheme="majorBidi" w:cstheme="majorBidi"/>
                <w:rtl/>
              </w:rPr>
              <w:t>حذف</w:t>
            </w:r>
          </w:p>
        </w:tc>
        <w:tc>
          <w:tcPr>
            <w:tcW w:w="1537" w:type="dxa"/>
            <w:vAlign w:val="center"/>
          </w:tcPr>
          <w:p w14:paraId="6AE72057" w14:textId="7451175B" w:rsidR="00D64233" w:rsidRPr="0013635E" w:rsidRDefault="00D64233" w:rsidP="00D64233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 w:rsidRPr="0013635E">
              <w:rPr>
                <w:rFonts w:asciiTheme="majorBidi" w:hAnsiTheme="majorBidi" w:cstheme="majorBidi"/>
              </w:rPr>
              <w:t>BUTTON</w:t>
            </w:r>
          </w:p>
        </w:tc>
        <w:tc>
          <w:tcPr>
            <w:tcW w:w="4440" w:type="dxa"/>
            <w:vAlign w:val="center"/>
          </w:tcPr>
          <w:p w14:paraId="3FD0ACF5" w14:textId="7888A510" w:rsidR="00D64233" w:rsidRPr="0013635E" w:rsidRDefault="00D64233" w:rsidP="00D64233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</w:rPr>
              <w:t>عامود الخيارات</w:t>
            </w:r>
            <w:r>
              <w:rPr>
                <w:rFonts w:asciiTheme="majorBidi" w:hAnsiTheme="majorBidi" w:cstheme="majorBidi"/>
                <w:rtl/>
              </w:rPr>
              <w:br/>
            </w:r>
            <w:r w:rsidRPr="0013635E">
              <w:rPr>
                <w:rFonts w:asciiTheme="majorBidi" w:hAnsiTheme="majorBidi" w:cstheme="majorBidi"/>
                <w:rtl/>
              </w:rPr>
              <w:t>لحذف نموذج استلام من الجدول</w:t>
            </w:r>
          </w:p>
        </w:tc>
        <w:tc>
          <w:tcPr>
            <w:tcW w:w="3097" w:type="dxa"/>
            <w:vAlign w:val="center"/>
          </w:tcPr>
          <w:p w14:paraId="4387F684" w14:textId="3D9DA394" w:rsidR="00D64233" w:rsidRDefault="00D64233" w:rsidP="00D64233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وجود نموذج استلام واحد على الأقل في جدول نماذج الاستلام</w:t>
            </w:r>
            <w:r w:rsidR="00186988">
              <w:rPr>
                <w:rFonts w:asciiTheme="majorBidi" w:hAnsiTheme="majorBidi" w:cstheme="majorBidi"/>
                <w:rtl/>
              </w:rPr>
              <w:br/>
            </w:r>
            <w:r w:rsidR="00186988">
              <w:rPr>
                <w:rFonts w:asciiTheme="majorBidi" w:hAnsiTheme="majorBidi" w:cstheme="majorBidi" w:hint="cs"/>
                <w:rtl/>
              </w:rPr>
              <w:t>يظهر فقط لمسؤول التغذية في المدرسة</w:t>
            </w:r>
          </w:p>
        </w:tc>
      </w:tr>
      <w:tr w:rsidR="00D64233" w:rsidRPr="0013635E" w14:paraId="1A1BFB9A" w14:textId="77777777" w:rsidTr="00D870F2">
        <w:trPr>
          <w:jc w:val="center"/>
        </w:trPr>
        <w:tc>
          <w:tcPr>
            <w:tcW w:w="1666" w:type="dxa"/>
            <w:vAlign w:val="center"/>
          </w:tcPr>
          <w:p w14:paraId="549C1B4F" w14:textId="65F9ED7A" w:rsidR="00D64233" w:rsidRPr="0013635E" w:rsidRDefault="00D64233" w:rsidP="00D64233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 w:rsidRPr="0013635E">
              <w:rPr>
                <w:rFonts w:asciiTheme="majorBidi" w:hAnsiTheme="majorBidi" w:cstheme="majorBidi"/>
                <w:rtl/>
              </w:rPr>
              <w:t>إضافة نموذج</w:t>
            </w:r>
          </w:p>
        </w:tc>
        <w:tc>
          <w:tcPr>
            <w:tcW w:w="1537" w:type="dxa"/>
            <w:vAlign w:val="center"/>
          </w:tcPr>
          <w:p w14:paraId="03D0980B" w14:textId="40183F0E" w:rsidR="00D64233" w:rsidRPr="0013635E" w:rsidRDefault="00D64233" w:rsidP="00D64233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 w:rsidRPr="0013635E">
              <w:rPr>
                <w:rFonts w:asciiTheme="majorBidi" w:hAnsiTheme="majorBidi" w:cstheme="majorBidi"/>
              </w:rPr>
              <w:t>BUTTON</w:t>
            </w:r>
          </w:p>
        </w:tc>
        <w:tc>
          <w:tcPr>
            <w:tcW w:w="4440" w:type="dxa"/>
            <w:vAlign w:val="center"/>
          </w:tcPr>
          <w:p w14:paraId="74659883" w14:textId="62E75C6F" w:rsidR="00D64233" w:rsidRPr="0013635E" w:rsidRDefault="00D64233" w:rsidP="00D64233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</w:rPr>
              <w:t>نهاية الصفحة</w:t>
            </w:r>
            <w:r>
              <w:rPr>
                <w:rFonts w:asciiTheme="majorBidi" w:hAnsiTheme="majorBidi" w:cstheme="majorBidi"/>
                <w:rtl/>
              </w:rPr>
              <w:br/>
            </w:r>
            <w:r w:rsidRPr="0013635E">
              <w:rPr>
                <w:rFonts w:asciiTheme="majorBidi" w:hAnsiTheme="majorBidi" w:cstheme="majorBidi"/>
                <w:rtl/>
              </w:rPr>
              <w:t>لإضافة نموذج استلام جديد</w:t>
            </w:r>
            <w:r>
              <w:rPr>
                <w:rFonts w:asciiTheme="majorBidi" w:hAnsiTheme="majorBidi" w:cstheme="majorBidi" w:hint="cs"/>
                <w:rtl/>
              </w:rPr>
              <w:t xml:space="preserve"> ويدرج النظام سطر جديد في جدول نماذج الاستلام</w:t>
            </w:r>
          </w:p>
        </w:tc>
        <w:tc>
          <w:tcPr>
            <w:tcW w:w="3097" w:type="dxa"/>
            <w:vAlign w:val="center"/>
          </w:tcPr>
          <w:p w14:paraId="7898D478" w14:textId="71FABBC1" w:rsidR="00D64233" w:rsidRDefault="00186988" w:rsidP="00D64233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يظهر فقط لمسؤول التغذية في المدرسة</w:t>
            </w:r>
          </w:p>
        </w:tc>
      </w:tr>
      <w:tr w:rsidR="00D64233" w:rsidRPr="0013635E" w14:paraId="7DB0CC6E" w14:textId="77777777" w:rsidTr="00D870F2">
        <w:trPr>
          <w:jc w:val="center"/>
        </w:trPr>
        <w:tc>
          <w:tcPr>
            <w:tcW w:w="1666" w:type="dxa"/>
            <w:vAlign w:val="center"/>
          </w:tcPr>
          <w:p w14:paraId="7386300C" w14:textId="1645921B" w:rsidR="00D64233" w:rsidRPr="0013635E" w:rsidRDefault="00D64233" w:rsidP="00D64233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 w:rsidRPr="0013635E">
              <w:rPr>
                <w:rFonts w:asciiTheme="majorBidi" w:hAnsiTheme="majorBidi" w:cstheme="majorBidi"/>
                <w:rtl/>
              </w:rPr>
              <w:t>ت</w:t>
            </w:r>
            <w:r>
              <w:rPr>
                <w:rFonts w:asciiTheme="majorBidi" w:hAnsiTheme="majorBidi" w:cstheme="majorBidi" w:hint="cs"/>
                <w:rtl/>
              </w:rPr>
              <w:t>صدير النموذج</w:t>
            </w:r>
          </w:p>
        </w:tc>
        <w:tc>
          <w:tcPr>
            <w:tcW w:w="1537" w:type="dxa"/>
            <w:vAlign w:val="center"/>
          </w:tcPr>
          <w:p w14:paraId="7DEE2DDF" w14:textId="0602CB3D" w:rsidR="00D64233" w:rsidRPr="0013635E" w:rsidRDefault="00D64233" w:rsidP="00D64233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13635E">
              <w:rPr>
                <w:rFonts w:asciiTheme="majorBidi" w:hAnsiTheme="majorBidi" w:cstheme="majorBidi"/>
              </w:rPr>
              <w:t>BUTTON</w:t>
            </w:r>
          </w:p>
        </w:tc>
        <w:tc>
          <w:tcPr>
            <w:tcW w:w="4440" w:type="dxa"/>
            <w:vAlign w:val="center"/>
          </w:tcPr>
          <w:p w14:paraId="3562CB68" w14:textId="3413312B" w:rsidR="00D64233" w:rsidRDefault="00D64233" w:rsidP="00D64233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عامود الخيارات</w:t>
            </w:r>
            <w:r>
              <w:rPr>
                <w:rFonts w:asciiTheme="majorBidi" w:hAnsiTheme="majorBidi" w:cstheme="majorBidi"/>
                <w:rtl/>
              </w:rPr>
              <w:br/>
            </w:r>
            <w:r>
              <w:rPr>
                <w:rFonts w:asciiTheme="majorBidi" w:hAnsiTheme="majorBidi" w:cstheme="majorBidi" w:hint="cs"/>
                <w:rtl/>
              </w:rPr>
              <w:t xml:space="preserve">لإصدار ملف بصيغة </w:t>
            </w:r>
            <w:r>
              <w:rPr>
                <w:rFonts w:asciiTheme="majorBidi" w:hAnsiTheme="majorBidi" w:cstheme="majorBidi"/>
              </w:rPr>
              <w:t>PDF</w:t>
            </w:r>
            <w:r>
              <w:rPr>
                <w:rFonts w:asciiTheme="majorBidi" w:hAnsiTheme="majorBidi" w:cstheme="majorBidi" w:hint="cs"/>
                <w:rtl/>
              </w:rPr>
              <w:t xml:space="preserve"> قابل للطباعة</w:t>
            </w:r>
          </w:p>
        </w:tc>
        <w:tc>
          <w:tcPr>
            <w:tcW w:w="3097" w:type="dxa"/>
            <w:vAlign w:val="center"/>
          </w:tcPr>
          <w:p w14:paraId="2A223750" w14:textId="616082E6" w:rsidR="00D64233" w:rsidRPr="0013635E" w:rsidRDefault="00D64233" w:rsidP="00D64233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وجود نموذج استلام واحد على الأقل في جدول نماذج الاستلام</w:t>
            </w:r>
          </w:p>
        </w:tc>
      </w:tr>
    </w:tbl>
    <w:p w14:paraId="77702344" w14:textId="77777777" w:rsidR="00E800C2" w:rsidRPr="001558BE" w:rsidRDefault="00E800C2" w:rsidP="009C70D9">
      <w:pPr>
        <w:bidi/>
        <w:jc w:val="both"/>
        <w:rPr>
          <w:rtl/>
          <w:lang w:eastAsia="en-GB"/>
        </w:rPr>
      </w:pPr>
    </w:p>
    <w:p w14:paraId="3CCE4570" w14:textId="193DED61" w:rsidR="004A77C4" w:rsidRDefault="004A77C4" w:rsidP="00805AFC">
      <w:pPr>
        <w:pStyle w:val="Heading2"/>
        <w:rPr>
          <w:rtl/>
        </w:rPr>
      </w:pPr>
      <w:r>
        <w:rPr>
          <w:rtl/>
        </w:rPr>
        <w:br w:type="page"/>
      </w:r>
    </w:p>
    <w:tbl>
      <w:tblPr>
        <w:tblStyle w:val="TableGrid"/>
        <w:bidiVisual/>
        <w:tblW w:w="10661" w:type="dxa"/>
        <w:tblLook w:val="04A0" w:firstRow="1" w:lastRow="0" w:firstColumn="1" w:lastColumn="0" w:noHBand="0" w:noVBand="1"/>
      </w:tblPr>
      <w:tblGrid>
        <w:gridCol w:w="2540"/>
        <w:gridCol w:w="835"/>
        <w:gridCol w:w="7279"/>
        <w:gridCol w:w="7"/>
      </w:tblGrid>
      <w:tr w:rsidR="00A07566" w14:paraId="68EE7ECE" w14:textId="77777777" w:rsidTr="006C6752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29BC11EB" w14:textId="77777777" w:rsidR="00A07566" w:rsidRDefault="00A07566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lastRenderedPageBreak/>
              <w:t>الرقم التعريفي للإجراء</w:t>
            </w:r>
          </w:p>
        </w:tc>
        <w:tc>
          <w:tcPr>
            <w:tcW w:w="8114" w:type="dxa"/>
            <w:gridSpan w:val="2"/>
            <w:vAlign w:val="center"/>
          </w:tcPr>
          <w:p w14:paraId="2F083538" w14:textId="6D43014D" w:rsidR="00A07566" w:rsidRDefault="000E5E48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rtl/>
                <w:lang w:bidi="ar-SY"/>
              </w:rPr>
            </w:pPr>
            <w:r>
              <w:rPr>
                <w:noProof/>
                <w:lang w:bidi="ar-SY"/>
              </w:rPr>
              <w:t>UC</w:t>
            </w:r>
            <w:r w:rsidR="002A7E92">
              <w:rPr>
                <w:noProof/>
                <w:lang w:bidi="ar-SY"/>
              </w:rPr>
              <w:t>.</w:t>
            </w:r>
            <w:r w:rsidR="00BC1836">
              <w:rPr>
                <w:noProof/>
                <w:lang w:bidi="ar-SY"/>
              </w:rPr>
              <w:t>5</w:t>
            </w:r>
          </w:p>
        </w:tc>
      </w:tr>
      <w:tr w:rsidR="00A07566" w14:paraId="2D71DE81" w14:textId="77777777" w:rsidTr="006C6752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2083A065" w14:textId="77777777" w:rsidR="00A07566" w:rsidRPr="00687DB3" w:rsidRDefault="00A07566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المسمى</w:t>
            </w:r>
          </w:p>
        </w:tc>
        <w:tc>
          <w:tcPr>
            <w:tcW w:w="8114" w:type="dxa"/>
            <w:gridSpan w:val="2"/>
            <w:vAlign w:val="center"/>
          </w:tcPr>
          <w:p w14:paraId="74AD0A52" w14:textId="221F6C0E" w:rsidR="00A07566" w:rsidRDefault="002A7E92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 xml:space="preserve">تعبئة </w:t>
            </w:r>
            <w:r w:rsidR="00A07566">
              <w:rPr>
                <w:rFonts w:hint="cs"/>
                <w:noProof/>
                <w:rtl/>
                <w:lang w:bidi="ar-SY"/>
              </w:rPr>
              <w:t xml:space="preserve">نموذج </w:t>
            </w:r>
            <w:r w:rsidR="00710584">
              <w:rPr>
                <w:rFonts w:hint="cs"/>
                <w:noProof/>
                <w:rtl/>
                <w:lang w:bidi="ar-SY"/>
              </w:rPr>
              <w:t>توزيع</w:t>
            </w:r>
          </w:p>
        </w:tc>
      </w:tr>
      <w:tr w:rsidR="00A07566" w14:paraId="40BD4CF4" w14:textId="77777777" w:rsidTr="006C6752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0471D84E" w14:textId="77777777" w:rsidR="00A07566" w:rsidRPr="00687DB3" w:rsidRDefault="00A07566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الوصف</w:t>
            </w:r>
          </w:p>
        </w:tc>
        <w:tc>
          <w:tcPr>
            <w:tcW w:w="8114" w:type="dxa"/>
            <w:gridSpan w:val="2"/>
            <w:vAlign w:val="center"/>
          </w:tcPr>
          <w:p w14:paraId="1E83C8DB" w14:textId="78D34270" w:rsidR="00A07566" w:rsidRPr="00A95C5A" w:rsidRDefault="00A95C5A" w:rsidP="00A95C5A">
            <w:pPr>
              <w:bidi/>
              <w:spacing w:line="276" w:lineRule="auto"/>
              <w:jc w:val="center"/>
              <w:rPr>
                <w:rFonts w:asciiTheme="minorBidi" w:eastAsia="Calibri" w:hAnsiTheme="minorBidi"/>
                <w:rtl/>
                <w:lang w:bidi="ar-SY"/>
              </w:rPr>
            </w:pPr>
            <w:r w:rsidRPr="00A95C5A">
              <w:rPr>
                <w:rFonts w:asciiTheme="minorBidi" w:eastAsia="Calibri" w:hAnsiTheme="minorBidi"/>
                <w:rtl/>
              </w:rPr>
              <w:t>تمكين</w:t>
            </w:r>
            <w:r w:rsidR="004E2FB6">
              <w:rPr>
                <w:rFonts w:asciiTheme="minorBidi" w:eastAsia="Calibri" w:hAnsiTheme="minorBidi" w:hint="cs"/>
                <w:rtl/>
              </w:rPr>
              <w:t xml:space="preserve"> أعضاء</w:t>
            </w:r>
            <w:r w:rsidRPr="00A95C5A">
              <w:rPr>
                <w:rFonts w:asciiTheme="minorBidi" w:eastAsia="Calibri" w:hAnsiTheme="minorBidi"/>
                <w:rtl/>
              </w:rPr>
              <w:t xml:space="preserve"> لجنة التوزيع من تسجيل أسماء الطلاب المستلمين للوجبات يوميًا</w:t>
            </w:r>
          </w:p>
        </w:tc>
      </w:tr>
      <w:tr w:rsidR="00A07566" w14:paraId="6C769B27" w14:textId="77777777" w:rsidTr="006C6752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393E0CD9" w14:textId="77777777" w:rsidR="00A07566" w:rsidRPr="00687DB3" w:rsidRDefault="00A07566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مجموعات المستخدمين</w:t>
            </w:r>
          </w:p>
        </w:tc>
        <w:tc>
          <w:tcPr>
            <w:tcW w:w="8114" w:type="dxa"/>
            <w:gridSpan w:val="2"/>
            <w:vAlign w:val="center"/>
          </w:tcPr>
          <w:p w14:paraId="72C386CC" w14:textId="77777777" w:rsidR="00A07566" w:rsidRDefault="007B29D9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 xml:space="preserve">أعضاء </w:t>
            </w:r>
            <w:r w:rsidR="00A07566">
              <w:rPr>
                <w:rFonts w:hint="cs"/>
                <w:noProof/>
                <w:rtl/>
                <w:lang w:bidi="ar-SY"/>
              </w:rPr>
              <w:t>لجنة التوزيع في المدرسة</w:t>
            </w:r>
          </w:p>
          <w:p w14:paraId="36CFEBF0" w14:textId="77777777" w:rsidR="00825565" w:rsidRDefault="00825565" w:rsidP="00825565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مدير المدرسة</w:t>
            </w:r>
          </w:p>
          <w:p w14:paraId="1C7FC35D" w14:textId="3BCCFB3C" w:rsidR="00AA3F08" w:rsidRDefault="00AA3F08" w:rsidP="00AA3F08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مسؤول التغذية في المدرسة</w:t>
            </w:r>
          </w:p>
        </w:tc>
      </w:tr>
      <w:tr w:rsidR="00A07566" w14:paraId="151B5FCC" w14:textId="77777777" w:rsidTr="006C6752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1D2B153D" w14:textId="77777777" w:rsidR="00A07566" w:rsidRPr="00687DB3" w:rsidRDefault="00A07566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الشروط المسبقة</w:t>
            </w:r>
          </w:p>
        </w:tc>
        <w:tc>
          <w:tcPr>
            <w:tcW w:w="8114" w:type="dxa"/>
            <w:gridSpan w:val="2"/>
            <w:vAlign w:val="center"/>
          </w:tcPr>
          <w:p w14:paraId="18DA988F" w14:textId="089E892A" w:rsidR="00A07566" w:rsidRDefault="002A7E92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حفظ</w:t>
            </w:r>
            <w:r w:rsidR="00A07566">
              <w:rPr>
                <w:rFonts w:hint="cs"/>
                <w:noProof/>
                <w:rtl/>
                <w:lang w:bidi="ar-SY"/>
              </w:rPr>
              <w:t xml:space="preserve"> مدير المدرسة جدول لجنة ا</w:t>
            </w:r>
            <w:r w:rsidR="004E2FB6">
              <w:rPr>
                <w:rFonts w:hint="cs"/>
                <w:noProof/>
                <w:rtl/>
                <w:lang w:bidi="ar-SY"/>
              </w:rPr>
              <w:t>لتغذية في المدرسة</w:t>
            </w:r>
          </w:p>
        </w:tc>
      </w:tr>
      <w:tr w:rsidR="00021C6D" w14:paraId="7B3DF1A5" w14:textId="77777777" w:rsidTr="006C6752">
        <w:trPr>
          <w:trHeight w:val="80"/>
        </w:trPr>
        <w:tc>
          <w:tcPr>
            <w:tcW w:w="2540" w:type="dxa"/>
            <w:vMerge w:val="restart"/>
            <w:shd w:val="clear" w:color="auto" w:fill="BFBFBF"/>
            <w:vAlign w:val="center"/>
          </w:tcPr>
          <w:p w14:paraId="5636D147" w14:textId="77777777" w:rsidR="00021C6D" w:rsidRPr="00687DB3" w:rsidRDefault="00021C6D" w:rsidP="00021C6D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آلية السير الرئيسية</w:t>
            </w:r>
          </w:p>
        </w:tc>
        <w:tc>
          <w:tcPr>
            <w:tcW w:w="835" w:type="dxa"/>
            <w:vAlign w:val="center"/>
          </w:tcPr>
          <w:p w14:paraId="2A71541C" w14:textId="7F4B3CBB" w:rsidR="00021C6D" w:rsidRPr="00021C6D" w:rsidRDefault="00021C6D" w:rsidP="00021C6D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94514E">
              <w:rPr>
                <w:rFonts w:asciiTheme="majorBidi" w:eastAsia="Calibri" w:hAnsiTheme="majorBidi" w:cstheme="majorBidi"/>
                <w:b/>
                <w:bCs/>
                <w:rtl/>
                <w:lang w:bidi="ar-SY"/>
              </w:rPr>
              <w:t>الترتيب</w:t>
            </w:r>
          </w:p>
        </w:tc>
        <w:tc>
          <w:tcPr>
            <w:tcW w:w="7286" w:type="dxa"/>
            <w:gridSpan w:val="2"/>
            <w:vAlign w:val="center"/>
          </w:tcPr>
          <w:p w14:paraId="5D17F5CF" w14:textId="0465DB5B" w:rsidR="00021C6D" w:rsidRPr="00021C6D" w:rsidRDefault="00021C6D" w:rsidP="00021C6D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94514E">
              <w:rPr>
                <w:rFonts w:asciiTheme="majorBidi" w:eastAsia="Calibri" w:hAnsiTheme="majorBidi" w:cstheme="majorBidi"/>
                <w:b/>
                <w:bCs/>
                <w:rtl/>
                <w:lang w:bidi="ar-SY"/>
              </w:rPr>
              <w:t>الإجراء</w:t>
            </w:r>
          </w:p>
        </w:tc>
      </w:tr>
      <w:tr w:rsidR="00021C6D" w14:paraId="53FFE120" w14:textId="77777777" w:rsidTr="006C6752">
        <w:trPr>
          <w:trHeight w:val="74"/>
        </w:trPr>
        <w:tc>
          <w:tcPr>
            <w:tcW w:w="2540" w:type="dxa"/>
            <w:vMerge/>
            <w:shd w:val="clear" w:color="auto" w:fill="BFBFBF"/>
            <w:vAlign w:val="center"/>
          </w:tcPr>
          <w:p w14:paraId="7F0920CD" w14:textId="77777777" w:rsidR="00021C6D" w:rsidRDefault="00021C6D" w:rsidP="00021C6D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292481C1" w14:textId="529CEAA1" w:rsidR="00021C6D" w:rsidRPr="00021C6D" w:rsidRDefault="00021C6D" w:rsidP="00021C6D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1</w:t>
            </w:r>
          </w:p>
        </w:tc>
        <w:tc>
          <w:tcPr>
            <w:tcW w:w="7286" w:type="dxa"/>
            <w:gridSpan w:val="2"/>
            <w:vAlign w:val="center"/>
          </w:tcPr>
          <w:p w14:paraId="1C3C651E" w14:textId="6F94F8E2" w:rsidR="00021C6D" w:rsidRPr="00021C6D" w:rsidRDefault="00021C6D" w:rsidP="00021C6D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يقوم </w:t>
            </w:r>
            <w:r w:rsidR="001D44F8">
              <w:rPr>
                <w:rFonts w:asciiTheme="minorBidi" w:eastAsia="Times New Roman" w:hAnsiTheme="minorBidi" w:hint="cs"/>
                <w:rtl/>
              </w:rPr>
              <w:t>عضو لجنة التوزيع في المدرسة</w:t>
            </w:r>
            <w:r>
              <w:rPr>
                <w:rFonts w:asciiTheme="minorBidi" w:eastAsia="Times New Roman" w:hAnsiTheme="minorBidi" w:hint="cs"/>
                <w:rtl/>
              </w:rPr>
              <w:t xml:space="preserve"> بالضغط على خيار </w:t>
            </w:r>
            <w:r w:rsidR="003A4C96">
              <w:rPr>
                <w:rFonts w:asciiTheme="minorBidi" w:eastAsia="Times New Roman" w:hAnsiTheme="minorBidi" w:hint="cs"/>
                <w:rtl/>
              </w:rPr>
              <w:t>التغذية</w:t>
            </w:r>
            <w:r>
              <w:rPr>
                <w:rFonts w:asciiTheme="minorBidi" w:eastAsia="Times New Roman" w:hAnsiTheme="minorBidi" w:hint="cs"/>
                <w:rtl/>
              </w:rPr>
              <w:t xml:space="preserve"> المدرسية من القائمة الرئيسية على يمين الصفحة</w:t>
            </w:r>
          </w:p>
        </w:tc>
      </w:tr>
      <w:tr w:rsidR="00021C6D" w14:paraId="68FE4664" w14:textId="77777777" w:rsidTr="006C6752">
        <w:trPr>
          <w:trHeight w:val="74"/>
        </w:trPr>
        <w:tc>
          <w:tcPr>
            <w:tcW w:w="2540" w:type="dxa"/>
            <w:vMerge/>
            <w:shd w:val="clear" w:color="auto" w:fill="BFBFBF"/>
            <w:vAlign w:val="center"/>
          </w:tcPr>
          <w:p w14:paraId="1A6C6F6E" w14:textId="77777777" w:rsidR="00021C6D" w:rsidRDefault="00021C6D" w:rsidP="00021C6D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191D23F5" w14:textId="68E201A5" w:rsidR="00021C6D" w:rsidRPr="00021C6D" w:rsidRDefault="00021C6D" w:rsidP="00021C6D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2</w:t>
            </w:r>
          </w:p>
        </w:tc>
        <w:tc>
          <w:tcPr>
            <w:tcW w:w="7286" w:type="dxa"/>
            <w:gridSpan w:val="2"/>
            <w:vAlign w:val="center"/>
          </w:tcPr>
          <w:p w14:paraId="4CFB8A87" w14:textId="0D9811E1" w:rsidR="00021C6D" w:rsidRPr="00021C6D" w:rsidRDefault="00021C6D" w:rsidP="00021C6D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يظهر النظام صفحة </w:t>
            </w:r>
            <w:r w:rsidR="003A4C96">
              <w:rPr>
                <w:rFonts w:asciiTheme="minorBidi" w:eastAsia="Times New Roman" w:hAnsiTheme="minorBidi" w:hint="cs"/>
                <w:rtl/>
              </w:rPr>
              <w:t>التغذية</w:t>
            </w:r>
            <w:r>
              <w:rPr>
                <w:rFonts w:asciiTheme="minorBidi" w:eastAsia="Times New Roman" w:hAnsiTheme="minorBidi" w:hint="cs"/>
                <w:rtl/>
              </w:rPr>
              <w:t xml:space="preserve"> المدرسية</w:t>
            </w:r>
          </w:p>
        </w:tc>
      </w:tr>
      <w:tr w:rsidR="00021C6D" w14:paraId="7CFFB7FC" w14:textId="77777777" w:rsidTr="006C6752">
        <w:trPr>
          <w:trHeight w:val="74"/>
        </w:trPr>
        <w:tc>
          <w:tcPr>
            <w:tcW w:w="2540" w:type="dxa"/>
            <w:vMerge/>
            <w:shd w:val="clear" w:color="auto" w:fill="BFBFBF"/>
            <w:vAlign w:val="center"/>
          </w:tcPr>
          <w:p w14:paraId="7DDF5300" w14:textId="77777777" w:rsidR="00021C6D" w:rsidRDefault="00021C6D" w:rsidP="00021C6D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23ABB557" w14:textId="41660B01" w:rsidR="00021C6D" w:rsidRPr="00021C6D" w:rsidRDefault="00021C6D" w:rsidP="00021C6D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3</w:t>
            </w:r>
          </w:p>
        </w:tc>
        <w:tc>
          <w:tcPr>
            <w:tcW w:w="7286" w:type="dxa"/>
            <w:gridSpan w:val="2"/>
            <w:vAlign w:val="center"/>
          </w:tcPr>
          <w:p w14:paraId="7B801DAF" w14:textId="31C03738" w:rsidR="00021C6D" w:rsidRPr="00021C6D" w:rsidRDefault="00021C6D" w:rsidP="00021C6D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يقوم المستخدم بالضغط على</w:t>
            </w:r>
            <w:r w:rsidR="007B29D9">
              <w:rPr>
                <w:rFonts w:asciiTheme="minorBidi" w:eastAsia="Times New Roman" w:hAnsiTheme="minorBidi" w:hint="cs"/>
                <w:rtl/>
              </w:rPr>
              <w:t xml:space="preserve"> رابط</w:t>
            </w:r>
            <w:r>
              <w:rPr>
                <w:rFonts w:asciiTheme="minorBidi" w:eastAsia="Times New Roman" w:hAnsiTheme="minorBidi" w:hint="cs"/>
                <w:rtl/>
              </w:rPr>
              <w:t xml:space="preserve"> </w:t>
            </w:r>
            <w:r w:rsidR="00A60ED9">
              <w:rPr>
                <w:rFonts w:asciiTheme="minorBidi" w:eastAsia="Times New Roman" w:hAnsiTheme="minorBidi" w:hint="cs"/>
                <w:rtl/>
              </w:rPr>
              <w:t>نماذج التوزيع</w:t>
            </w:r>
          </w:p>
        </w:tc>
      </w:tr>
      <w:tr w:rsidR="00021C6D" w14:paraId="08B8AE21" w14:textId="77777777" w:rsidTr="006C6752">
        <w:trPr>
          <w:trHeight w:val="74"/>
        </w:trPr>
        <w:tc>
          <w:tcPr>
            <w:tcW w:w="2540" w:type="dxa"/>
            <w:vMerge/>
            <w:shd w:val="clear" w:color="auto" w:fill="BFBFBF"/>
            <w:vAlign w:val="center"/>
          </w:tcPr>
          <w:p w14:paraId="794230A9" w14:textId="77777777" w:rsidR="00021C6D" w:rsidRDefault="00021C6D" w:rsidP="00021C6D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3F2DEE4C" w14:textId="02C10D11" w:rsidR="00021C6D" w:rsidRPr="00021C6D" w:rsidRDefault="00021C6D" w:rsidP="00021C6D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4</w:t>
            </w:r>
          </w:p>
        </w:tc>
        <w:tc>
          <w:tcPr>
            <w:tcW w:w="7286" w:type="dxa"/>
            <w:gridSpan w:val="2"/>
            <w:vAlign w:val="center"/>
          </w:tcPr>
          <w:p w14:paraId="10D357F4" w14:textId="4EAF1464" w:rsidR="00021C6D" w:rsidRDefault="00B35229" w:rsidP="00021C6D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يظهر النظام صفحة نماذج التوزيع والتي تحتوي على العناصر التالية:</w:t>
            </w:r>
          </w:p>
          <w:p w14:paraId="1FDA1019" w14:textId="77777777" w:rsidR="00B35229" w:rsidRDefault="00B35229" w:rsidP="00B352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التاريخ</w:t>
            </w:r>
          </w:p>
          <w:p w14:paraId="59F4073D" w14:textId="77777777" w:rsidR="00B35229" w:rsidRDefault="00B35229" w:rsidP="00B352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الصف</w:t>
            </w:r>
          </w:p>
          <w:p w14:paraId="7B51B5CF" w14:textId="423A1CD1" w:rsidR="006F27D7" w:rsidRPr="00B35229" w:rsidRDefault="006F27D7" w:rsidP="006F27D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الشعبة</w:t>
            </w:r>
          </w:p>
        </w:tc>
      </w:tr>
      <w:tr w:rsidR="00021C6D" w14:paraId="795F7BCE" w14:textId="77777777" w:rsidTr="006C6752">
        <w:trPr>
          <w:trHeight w:val="74"/>
        </w:trPr>
        <w:tc>
          <w:tcPr>
            <w:tcW w:w="2540" w:type="dxa"/>
            <w:vMerge/>
            <w:shd w:val="clear" w:color="auto" w:fill="BFBFBF"/>
            <w:vAlign w:val="center"/>
          </w:tcPr>
          <w:p w14:paraId="2FFCD911" w14:textId="77777777" w:rsidR="00021C6D" w:rsidRDefault="00021C6D" w:rsidP="00021C6D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75A2CFAD" w14:textId="431F07A3" w:rsidR="00021C6D" w:rsidRPr="00021C6D" w:rsidRDefault="00021C6D" w:rsidP="00021C6D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5</w:t>
            </w:r>
          </w:p>
        </w:tc>
        <w:tc>
          <w:tcPr>
            <w:tcW w:w="7286" w:type="dxa"/>
            <w:gridSpan w:val="2"/>
            <w:vAlign w:val="center"/>
          </w:tcPr>
          <w:p w14:paraId="12203A0B" w14:textId="22D5FB73" w:rsidR="00021C6D" w:rsidRPr="00021C6D" w:rsidRDefault="00B35229" w:rsidP="00021C6D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يقوم المستخدم باختيار التاريخ </w:t>
            </w:r>
            <w:r w:rsidR="006F27D7">
              <w:rPr>
                <w:rFonts w:asciiTheme="minorBidi" w:eastAsia="Times New Roman" w:hAnsiTheme="minorBidi" w:hint="cs"/>
                <w:rtl/>
              </w:rPr>
              <w:t>ثم الصف والشعبة الموك</w:t>
            </w:r>
            <w:r w:rsidR="00655B11">
              <w:rPr>
                <w:rFonts w:asciiTheme="minorBidi" w:eastAsia="Times New Roman" w:hAnsiTheme="minorBidi" w:hint="cs"/>
                <w:rtl/>
              </w:rPr>
              <w:t>لة إليه</w:t>
            </w:r>
            <w:r w:rsidR="00281058">
              <w:rPr>
                <w:rFonts w:asciiTheme="minorBidi" w:eastAsia="Times New Roman" w:hAnsiTheme="minorBidi" w:hint="cs"/>
                <w:rtl/>
              </w:rPr>
              <w:t xml:space="preserve"> (لا يمكن تجاوز يوم سابق دون إدخال ولا يسمح النظام بإدخال البيانات إلا بعد إدخال بيانات اليوم السابق)</w:t>
            </w:r>
          </w:p>
        </w:tc>
      </w:tr>
      <w:tr w:rsidR="00021C6D" w14:paraId="50B8292A" w14:textId="77777777" w:rsidTr="006C6752">
        <w:trPr>
          <w:trHeight w:val="74"/>
        </w:trPr>
        <w:tc>
          <w:tcPr>
            <w:tcW w:w="2540" w:type="dxa"/>
            <w:vMerge/>
            <w:shd w:val="clear" w:color="auto" w:fill="BFBFBF"/>
            <w:vAlign w:val="center"/>
          </w:tcPr>
          <w:p w14:paraId="5F1D766F" w14:textId="77777777" w:rsidR="00021C6D" w:rsidRDefault="00021C6D" w:rsidP="00021C6D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1FB822DB" w14:textId="1874D67B" w:rsidR="00021C6D" w:rsidRPr="00021C6D" w:rsidRDefault="00021C6D" w:rsidP="00021C6D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6</w:t>
            </w:r>
          </w:p>
        </w:tc>
        <w:tc>
          <w:tcPr>
            <w:tcW w:w="7286" w:type="dxa"/>
            <w:gridSpan w:val="2"/>
            <w:vAlign w:val="center"/>
          </w:tcPr>
          <w:p w14:paraId="0855700C" w14:textId="734741A7" w:rsidR="00021C6D" w:rsidRPr="00021C6D" w:rsidRDefault="00B35229" w:rsidP="00021C6D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lang w:bidi="ar-SY"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يظهر النظام جدول بأسماء جميع الطلاب في </w:t>
            </w:r>
            <w:r w:rsidR="00655B11">
              <w:rPr>
                <w:rFonts w:asciiTheme="minorBidi" w:eastAsia="Times New Roman" w:hAnsiTheme="minorBidi" w:hint="cs"/>
                <w:rtl/>
              </w:rPr>
              <w:t>الشعبة</w:t>
            </w:r>
            <w:r>
              <w:rPr>
                <w:rFonts w:asciiTheme="minorBidi" w:eastAsia="Times New Roman" w:hAnsiTheme="minorBidi" w:hint="cs"/>
                <w:rtl/>
              </w:rPr>
              <w:t xml:space="preserve"> وبجانب أسمائهم </w:t>
            </w:r>
            <w:r>
              <w:rPr>
                <w:rFonts w:asciiTheme="minorBidi" w:eastAsia="Times New Roman" w:hAnsiTheme="minorBidi" w:hint="cs"/>
                <w:rtl/>
                <w:lang w:bidi="ar-SY"/>
              </w:rPr>
              <w:t>صناديق اختيار محددة جميعها مسبقاً</w:t>
            </w:r>
            <w:r w:rsidR="00CA2A5B">
              <w:rPr>
                <w:rFonts w:asciiTheme="minorBidi" w:eastAsia="Times New Roman" w:hAnsiTheme="minorBidi" w:hint="cs"/>
                <w:rtl/>
                <w:lang w:bidi="ar-SY"/>
              </w:rPr>
              <w:t xml:space="preserve"> ويوجد عامود بمسمى الحالة</w:t>
            </w:r>
          </w:p>
        </w:tc>
      </w:tr>
      <w:tr w:rsidR="00CA2A5B" w14:paraId="339FAF24" w14:textId="77777777" w:rsidTr="006C6752">
        <w:trPr>
          <w:trHeight w:val="74"/>
        </w:trPr>
        <w:tc>
          <w:tcPr>
            <w:tcW w:w="2540" w:type="dxa"/>
            <w:vMerge/>
            <w:shd w:val="clear" w:color="auto" w:fill="BFBFBF"/>
            <w:vAlign w:val="center"/>
          </w:tcPr>
          <w:p w14:paraId="6B9268C2" w14:textId="77777777" w:rsidR="00CA2A5B" w:rsidRDefault="00CA2A5B" w:rsidP="00CA2A5B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6AC9BB5B" w14:textId="4B37C370" w:rsidR="00CA2A5B" w:rsidRDefault="00CA2A5B" w:rsidP="00CA2A5B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7</w:t>
            </w:r>
          </w:p>
        </w:tc>
        <w:tc>
          <w:tcPr>
            <w:tcW w:w="7286" w:type="dxa"/>
            <w:gridSpan w:val="2"/>
            <w:vAlign w:val="center"/>
          </w:tcPr>
          <w:p w14:paraId="58258D04" w14:textId="55C22625" w:rsidR="00CA2A5B" w:rsidRDefault="00CA2A5B" w:rsidP="00CA2A5B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يقوم المستخدم بإلغاء تحديد الطلاب الغير مستلمين للوجبة الغذائية</w:t>
            </w:r>
          </w:p>
        </w:tc>
      </w:tr>
      <w:tr w:rsidR="00CA2A5B" w14:paraId="1737D769" w14:textId="77777777" w:rsidTr="006C6752">
        <w:trPr>
          <w:trHeight w:val="74"/>
        </w:trPr>
        <w:tc>
          <w:tcPr>
            <w:tcW w:w="2540" w:type="dxa"/>
            <w:vMerge/>
            <w:shd w:val="clear" w:color="auto" w:fill="BFBFBF"/>
            <w:vAlign w:val="center"/>
          </w:tcPr>
          <w:p w14:paraId="5235CDA7" w14:textId="77777777" w:rsidR="00CA2A5B" w:rsidRDefault="00CA2A5B" w:rsidP="00CA2A5B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751F589B" w14:textId="74B4C3A2" w:rsidR="00CA2A5B" w:rsidRDefault="00CA2A5B" w:rsidP="00CA2A5B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8</w:t>
            </w:r>
          </w:p>
        </w:tc>
        <w:tc>
          <w:tcPr>
            <w:tcW w:w="7286" w:type="dxa"/>
            <w:gridSpan w:val="2"/>
            <w:vAlign w:val="center"/>
          </w:tcPr>
          <w:p w14:paraId="4E972373" w14:textId="334B2B92" w:rsidR="00CA2A5B" w:rsidRDefault="00CA2A5B" w:rsidP="00CA2A5B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يظهر النظام خيار تم الاستلام في حال إبقاء صندوق الاختيار محدداً وفي حال إزالة التحديد يتمكن المستخدم من اختيار رفض الاستلام أو غائب</w:t>
            </w:r>
          </w:p>
        </w:tc>
      </w:tr>
      <w:tr w:rsidR="00825565" w14:paraId="4D648E18" w14:textId="77777777" w:rsidTr="006C6752">
        <w:trPr>
          <w:trHeight w:val="74"/>
        </w:trPr>
        <w:tc>
          <w:tcPr>
            <w:tcW w:w="2540" w:type="dxa"/>
            <w:vMerge/>
            <w:shd w:val="clear" w:color="auto" w:fill="BFBFBF"/>
            <w:vAlign w:val="center"/>
          </w:tcPr>
          <w:p w14:paraId="1850575C" w14:textId="77777777" w:rsidR="00825565" w:rsidRDefault="00825565" w:rsidP="00825565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5D342E13" w14:textId="13639986" w:rsidR="00825565" w:rsidRDefault="00825565" w:rsidP="00825565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9</w:t>
            </w:r>
          </w:p>
        </w:tc>
        <w:tc>
          <w:tcPr>
            <w:tcW w:w="7286" w:type="dxa"/>
            <w:gridSpan w:val="2"/>
            <w:vAlign w:val="center"/>
          </w:tcPr>
          <w:p w14:paraId="35D87DF2" w14:textId="6F0555A7" w:rsidR="00825565" w:rsidRDefault="00825565" w:rsidP="00825565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يقوم المستخدم بالضغط على زر حفظ في نهاية الجدول</w:t>
            </w:r>
          </w:p>
        </w:tc>
      </w:tr>
      <w:tr w:rsidR="004560EC" w14:paraId="494B18EF" w14:textId="77777777" w:rsidTr="006C6752">
        <w:trPr>
          <w:trHeight w:val="74"/>
        </w:trPr>
        <w:tc>
          <w:tcPr>
            <w:tcW w:w="2540" w:type="dxa"/>
            <w:vMerge/>
            <w:shd w:val="clear" w:color="auto" w:fill="BFBFBF"/>
            <w:vAlign w:val="center"/>
          </w:tcPr>
          <w:p w14:paraId="034A2FD1" w14:textId="77777777" w:rsidR="004560EC" w:rsidRDefault="004560EC" w:rsidP="004560EC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5019121B" w14:textId="5A9E7A36" w:rsidR="004560EC" w:rsidRDefault="004560EC" w:rsidP="004560EC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10</w:t>
            </w:r>
          </w:p>
        </w:tc>
        <w:tc>
          <w:tcPr>
            <w:tcW w:w="7286" w:type="dxa"/>
            <w:gridSpan w:val="2"/>
            <w:vAlign w:val="center"/>
          </w:tcPr>
          <w:p w14:paraId="6CD883F4" w14:textId="34E24FCD" w:rsidR="004560EC" w:rsidRDefault="004560EC" w:rsidP="004560EC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يتمكن المستخدم من تصدير نموذج بصيغة </w:t>
            </w:r>
            <w:r>
              <w:rPr>
                <w:rFonts w:asciiTheme="minorBidi" w:eastAsia="Times New Roman" w:hAnsiTheme="minorBidi"/>
              </w:rPr>
              <w:t>PDF</w:t>
            </w:r>
            <w:r>
              <w:rPr>
                <w:rFonts w:asciiTheme="minorBidi" w:eastAsia="Times New Roman" w:hAnsiTheme="minorBidi" w:hint="cs"/>
                <w:rtl/>
              </w:rPr>
              <w:t xml:space="preserve"> </w:t>
            </w:r>
          </w:p>
        </w:tc>
      </w:tr>
      <w:tr w:rsidR="004560EC" w14:paraId="29081FA3" w14:textId="77777777" w:rsidTr="006C6752">
        <w:trPr>
          <w:trHeight w:val="74"/>
        </w:trPr>
        <w:tc>
          <w:tcPr>
            <w:tcW w:w="2540" w:type="dxa"/>
            <w:vMerge/>
            <w:shd w:val="clear" w:color="auto" w:fill="BFBFBF"/>
            <w:vAlign w:val="center"/>
          </w:tcPr>
          <w:p w14:paraId="36C21CF3" w14:textId="77777777" w:rsidR="004560EC" w:rsidRDefault="004560EC" w:rsidP="004560EC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4FDD78E2" w14:textId="393F19D7" w:rsidR="004560EC" w:rsidRDefault="004560EC" w:rsidP="004560EC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11</w:t>
            </w:r>
          </w:p>
        </w:tc>
        <w:tc>
          <w:tcPr>
            <w:tcW w:w="7286" w:type="dxa"/>
            <w:gridSpan w:val="2"/>
            <w:vAlign w:val="center"/>
          </w:tcPr>
          <w:p w14:paraId="7E735170" w14:textId="6F074987" w:rsidR="004560EC" w:rsidRDefault="004560EC" w:rsidP="004560EC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يتمكن مدير المدرسة</w:t>
            </w:r>
            <w:r w:rsidR="009D7251">
              <w:rPr>
                <w:rFonts w:asciiTheme="minorBidi" w:eastAsia="Times New Roman" w:hAnsiTheme="minorBidi" w:hint="cs"/>
                <w:rtl/>
              </w:rPr>
              <w:t xml:space="preserve"> و</w:t>
            </w:r>
            <w:r w:rsidR="009D7251">
              <w:rPr>
                <w:rFonts w:hint="cs"/>
                <w:noProof/>
                <w:rtl/>
                <w:lang w:bidi="ar-SY"/>
              </w:rPr>
              <w:t>مسؤول التغذية في المدرسة</w:t>
            </w:r>
            <w:r>
              <w:rPr>
                <w:rFonts w:asciiTheme="minorBidi" w:eastAsia="Times New Roman" w:hAnsiTheme="minorBidi" w:hint="cs"/>
                <w:rtl/>
              </w:rPr>
              <w:t xml:space="preserve"> من عرض نماذج </w:t>
            </w:r>
            <w:r w:rsidR="00A60ED9">
              <w:rPr>
                <w:rFonts w:asciiTheme="minorBidi" w:eastAsia="Times New Roman" w:hAnsiTheme="minorBidi" w:hint="cs"/>
                <w:rtl/>
              </w:rPr>
              <w:t>التوزيع</w:t>
            </w:r>
            <w:r>
              <w:rPr>
                <w:rFonts w:asciiTheme="minorBidi" w:eastAsia="Times New Roman" w:hAnsiTheme="minorBidi" w:hint="cs"/>
                <w:rtl/>
              </w:rPr>
              <w:t xml:space="preserve"> من خلال رابط نماذج </w:t>
            </w:r>
            <w:r w:rsidR="00A60ED9">
              <w:rPr>
                <w:rFonts w:asciiTheme="minorBidi" w:eastAsia="Times New Roman" w:hAnsiTheme="minorBidi" w:hint="cs"/>
                <w:rtl/>
              </w:rPr>
              <w:t>التوزيع</w:t>
            </w:r>
            <w:r>
              <w:rPr>
                <w:rFonts w:asciiTheme="minorBidi" w:eastAsia="Times New Roman" w:hAnsiTheme="minorBidi" w:hint="cs"/>
                <w:rtl/>
              </w:rPr>
              <w:t xml:space="preserve"> ولا يمكنه تعديل أي من البيانات في الجدول ويتمكن أيضاً من تصدير نموذج بصيغة </w:t>
            </w:r>
            <w:r>
              <w:rPr>
                <w:rFonts w:asciiTheme="minorBidi" w:eastAsia="Times New Roman" w:hAnsiTheme="minorBidi"/>
              </w:rPr>
              <w:t>PDF</w:t>
            </w:r>
          </w:p>
        </w:tc>
      </w:tr>
      <w:tr w:rsidR="004560EC" w14:paraId="1D285A78" w14:textId="77777777" w:rsidTr="006C6752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126C32EB" w14:textId="77777777" w:rsidR="004560EC" w:rsidRDefault="004560EC" w:rsidP="004560EC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المخرجات المتوقعة</w:t>
            </w:r>
          </w:p>
        </w:tc>
        <w:tc>
          <w:tcPr>
            <w:tcW w:w="8114" w:type="dxa"/>
            <w:gridSpan w:val="2"/>
            <w:vAlign w:val="center"/>
          </w:tcPr>
          <w:p w14:paraId="3CB8EB51" w14:textId="7D4A455E" w:rsidR="004560EC" w:rsidRDefault="004560EC" w:rsidP="004560EC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جدول الطلاب المستلمين للوجبات الغذائية</w:t>
            </w:r>
          </w:p>
        </w:tc>
      </w:tr>
      <w:tr w:rsidR="004560EC" w14:paraId="5CF0A40F" w14:textId="77777777" w:rsidTr="006C6752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3023717B" w14:textId="77777777" w:rsidR="004560EC" w:rsidRDefault="004560EC" w:rsidP="004560EC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آلية السير البديلة</w:t>
            </w:r>
          </w:p>
        </w:tc>
        <w:tc>
          <w:tcPr>
            <w:tcW w:w="8114" w:type="dxa"/>
            <w:gridSpan w:val="2"/>
            <w:vAlign w:val="center"/>
          </w:tcPr>
          <w:p w14:paraId="5AC544E3" w14:textId="5B62D037" w:rsidR="004560EC" w:rsidRDefault="004560EC" w:rsidP="004560EC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-</w:t>
            </w:r>
          </w:p>
        </w:tc>
      </w:tr>
    </w:tbl>
    <w:p w14:paraId="62D24F5A" w14:textId="77777777" w:rsidR="00E800C2" w:rsidRDefault="00E800C2" w:rsidP="00F00067">
      <w:pPr>
        <w:pStyle w:val="Heading2"/>
        <w:jc w:val="both"/>
        <w:rPr>
          <w:rtl/>
        </w:rPr>
      </w:pPr>
    </w:p>
    <w:p w14:paraId="393B2303" w14:textId="77777777" w:rsidR="00E800C2" w:rsidRDefault="00E800C2" w:rsidP="00E800C2">
      <w:pPr>
        <w:rPr>
          <w:b/>
          <w:bCs/>
          <w:sz w:val="28"/>
          <w:szCs w:val="28"/>
          <w:rtl/>
        </w:rPr>
      </w:pPr>
      <w:r w:rsidRPr="00705A95">
        <w:rPr>
          <w:rFonts w:hint="cs"/>
          <w:b/>
          <w:bCs/>
          <w:sz w:val="28"/>
          <w:szCs w:val="28"/>
          <w:rtl/>
        </w:rPr>
        <w:t>تعريف الحقول</w:t>
      </w:r>
    </w:p>
    <w:p w14:paraId="1DB1EBF8" w14:textId="77777777" w:rsidR="00766102" w:rsidRDefault="00766102" w:rsidP="00E800C2">
      <w:pPr>
        <w:rPr>
          <w:b/>
          <w:bCs/>
          <w:sz w:val="28"/>
          <w:szCs w:val="28"/>
          <w:rtl/>
        </w:rPr>
      </w:pPr>
    </w:p>
    <w:tbl>
      <w:tblPr>
        <w:tblStyle w:val="TableGrid"/>
        <w:bidiVisual/>
        <w:tblW w:w="10985" w:type="dxa"/>
        <w:jc w:val="center"/>
        <w:tblLook w:val="04A0" w:firstRow="1" w:lastRow="0" w:firstColumn="1" w:lastColumn="0" w:noHBand="0" w:noVBand="1"/>
      </w:tblPr>
      <w:tblGrid>
        <w:gridCol w:w="1259"/>
        <w:gridCol w:w="1537"/>
        <w:gridCol w:w="779"/>
        <w:gridCol w:w="4254"/>
        <w:gridCol w:w="1003"/>
        <w:gridCol w:w="774"/>
        <w:gridCol w:w="1379"/>
      </w:tblGrid>
      <w:tr w:rsidR="00766102" w:rsidRPr="0013635E" w14:paraId="2B21CF8A" w14:textId="77777777" w:rsidTr="006C6752">
        <w:trPr>
          <w:trHeight w:val="533"/>
          <w:jc w:val="center"/>
        </w:trPr>
        <w:tc>
          <w:tcPr>
            <w:tcW w:w="1259" w:type="dxa"/>
            <w:shd w:val="clear" w:color="auto" w:fill="BFBFBF"/>
            <w:vAlign w:val="center"/>
          </w:tcPr>
          <w:p w14:paraId="06A0D07E" w14:textId="77777777" w:rsidR="00766102" w:rsidRPr="0013635E" w:rsidRDefault="00766102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اسم الحقل</w:t>
            </w:r>
          </w:p>
        </w:tc>
        <w:tc>
          <w:tcPr>
            <w:tcW w:w="1537" w:type="dxa"/>
            <w:shd w:val="clear" w:color="auto" w:fill="BFBFBF"/>
            <w:vAlign w:val="center"/>
          </w:tcPr>
          <w:p w14:paraId="626B17AF" w14:textId="77777777" w:rsidR="00766102" w:rsidRPr="0013635E" w:rsidRDefault="00766102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نوع الحقل</w:t>
            </w:r>
          </w:p>
        </w:tc>
        <w:tc>
          <w:tcPr>
            <w:tcW w:w="779" w:type="dxa"/>
            <w:shd w:val="clear" w:color="auto" w:fill="BFBFBF"/>
            <w:vAlign w:val="center"/>
          </w:tcPr>
          <w:p w14:paraId="41789154" w14:textId="77777777" w:rsidR="00766102" w:rsidRPr="0013635E" w:rsidRDefault="00766102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rtl/>
              </w:rPr>
              <w:t>رقم الإجراء</w:t>
            </w:r>
          </w:p>
        </w:tc>
        <w:tc>
          <w:tcPr>
            <w:tcW w:w="4254" w:type="dxa"/>
            <w:shd w:val="clear" w:color="auto" w:fill="BFBFBF"/>
            <w:vAlign w:val="center"/>
          </w:tcPr>
          <w:p w14:paraId="496C2DEA" w14:textId="77777777" w:rsidR="00766102" w:rsidRPr="0013635E" w:rsidRDefault="00766102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وصف الحقل</w:t>
            </w:r>
          </w:p>
        </w:tc>
        <w:tc>
          <w:tcPr>
            <w:tcW w:w="1003" w:type="dxa"/>
            <w:shd w:val="clear" w:color="auto" w:fill="BFBFBF"/>
            <w:vAlign w:val="center"/>
          </w:tcPr>
          <w:p w14:paraId="562A4126" w14:textId="77777777" w:rsidR="00766102" w:rsidRPr="0013635E" w:rsidRDefault="00766102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الخيار الافتراضي</w:t>
            </w:r>
          </w:p>
        </w:tc>
        <w:tc>
          <w:tcPr>
            <w:tcW w:w="774" w:type="dxa"/>
            <w:shd w:val="clear" w:color="auto" w:fill="BFBFBF"/>
            <w:vAlign w:val="center"/>
          </w:tcPr>
          <w:p w14:paraId="2E123229" w14:textId="77777777" w:rsidR="00766102" w:rsidRPr="0013635E" w:rsidRDefault="00766102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إجباري</w:t>
            </w:r>
          </w:p>
        </w:tc>
        <w:tc>
          <w:tcPr>
            <w:tcW w:w="1379" w:type="dxa"/>
            <w:shd w:val="clear" w:color="auto" w:fill="BFBFBF"/>
            <w:vAlign w:val="center"/>
          </w:tcPr>
          <w:p w14:paraId="0B1B2331" w14:textId="77777777" w:rsidR="00766102" w:rsidRPr="0013635E" w:rsidRDefault="00766102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شروط خاصة</w:t>
            </w:r>
          </w:p>
        </w:tc>
      </w:tr>
      <w:tr w:rsidR="00766102" w:rsidRPr="0013635E" w14:paraId="061BBD5F" w14:textId="77777777" w:rsidTr="00766102">
        <w:trPr>
          <w:jc w:val="center"/>
        </w:trPr>
        <w:tc>
          <w:tcPr>
            <w:tcW w:w="1259" w:type="dxa"/>
            <w:vAlign w:val="center"/>
          </w:tcPr>
          <w:p w14:paraId="4B23B893" w14:textId="6375F92E" w:rsidR="00766102" w:rsidRPr="0013635E" w:rsidRDefault="00766102" w:rsidP="0076610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hint="cs"/>
                <w:rtl/>
              </w:rPr>
              <w:t>ا</w:t>
            </w:r>
            <w:r>
              <w:rPr>
                <w:rtl/>
              </w:rPr>
              <w:t>لتاريخ</w:t>
            </w:r>
          </w:p>
        </w:tc>
        <w:tc>
          <w:tcPr>
            <w:tcW w:w="1537" w:type="dxa"/>
            <w:vAlign w:val="center"/>
          </w:tcPr>
          <w:p w14:paraId="346CB845" w14:textId="3FE53DAA" w:rsidR="00766102" w:rsidRPr="0013635E" w:rsidRDefault="00766102" w:rsidP="00766102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>
              <w:t>DATE</w:t>
            </w:r>
          </w:p>
        </w:tc>
        <w:tc>
          <w:tcPr>
            <w:tcW w:w="779" w:type="dxa"/>
            <w:vAlign w:val="center"/>
          </w:tcPr>
          <w:p w14:paraId="49E5F2E0" w14:textId="7B7B46D9" w:rsidR="00766102" w:rsidRDefault="00766102" w:rsidP="0076610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4</w:t>
            </w:r>
          </w:p>
        </w:tc>
        <w:tc>
          <w:tcPr>
            <w:tcW w:w="4254" w:type="dxa"/>
            <w:vAlign w:val="center"/>
          </w:tcPr>
          <w:p w14:paraId="15A363FA" w14:textId="1B45E787" w:rsidR="00766102" w:rsidRPr="0013635E" w:rsidRDefault="00766102" w:rsidP="0076610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rPr>
                <w:rtl/>
              </w:rPr>
              <w:t>تاريخ توزيع الوجبات</w:t>
            </w:r>
          </w:p>
        </w:tc>
        <w:tc>
          <w:tcPr>
            <w:tcW w:w="1003" w:type="dxa"/>
            <w:vAlign w:val="center"/>
          </w:tcPr>
          <w:p w14:paraId="383F372D" w14:textId="63CFE714" w:rsidR="00766102" w:rsidRPr="0013635E" w:rsidRDefault="00766102" w:rsidP="0076610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t>-</w:t>
            </w:r>
          </w:p>
        </w:tc>
        <w:tc>
          <w:tcPr>
            <w:tcW w:w="774" w:type="dxa"/>
            <w:vAlign w:val="center"/>
          </w:tcPr>
          <w:p w14:paraId="6C348C84" w14:textId="39E0DD95" w:rsidR="00766102" w:rsidRPr="0013635E" w:rsidRDefault="00766102" w:rsidP="0076610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tl/>
              </w:rPr>
              <w:t>نعم</w:t>
            </w:r>
          </w:p>
        </w:tc>
        <w:tc>
          <w:tcPr>
            <w:tcW w:w="1379" w:type="dxa"/>
            <w:vAlign w:val="center"/>
          </w:tcPr>
          <w:p w14:paraId="4AD9D96E" w14:textId="77777777" w:rsidR="00766102" w:rsidRDefault="00766102" w:rsidP="00766102">
            <w:pPr>
              <w:bidi/>
              <w:spacing w:line="276" w:lineRule="auto"/>
              <w:jc w:val="center"/>
              <w:rPr>
                <w:rtl/>
              </w:rPr>
            </w:pPr>
            <w:r>
              <w:rPr>
                <w:rtl/>
              </w:rPr>
              <w:t>يجب أن يكون تاريخًا صالحًا</w:t>
            </w:r>
          </w:p>
          <w:p w14:paraId="4F1B819B" w14:textId="77777777" w:rsidR="00A11155" w:rsidRDefault="00A11155" w:rsidP="00A11155">
            <w:pPr>
              <w:bidi/>
              <w:spacing w:line="276" w:lineRule="auto"/>
              <w:jc w:val="center"/>
              <w:rPr>
                <w:rFonts w:cstheme="majorBidi"/>
                <w:rtl/>
              </w:rPr>
            </w:pPr>
          </w:p>
          <w:p w14:paraId="36FF959F" w14:textId="11771181" w:rsidR="00A11155" w:rsidRPr="0013635E" w:rsidRDefault="00A11155" w:rsidP="00A11155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لا يسمح النظام </w:t>
            </w:r>
            <w:r>
              <w:rPr>
                <w:rFonts w:asciiTheme="minorBidi" w:eastAsia="Times New Roman" w:hAnsiTheme="minorBidi" w:hint="cs"/>
                <w:rtl/>
              </w:rPr>
              <w:t xml:space="preserve">باختيار التاريخ </w:t>
            </w:r>
            <w:r>
              <w:rPr>
                <w:rFonts w:asciiTheme="minorBidi" w:eastAsia="Times New Roman" w:hAnsiTheme="minorBidi" w:hint="cs"/>
                <w:rtl/>
              </w:rPr>
              <w:lastRenderedPageBreak/>
              <w:t>الحالي</w:t>
            </w:r>
            <w:r>
              <w:rPr>
                <w:rFonts w:asciiTheme="minorBidi" w:eastAsia="Times New Roman" w:hAnsiTheme="minorBidi" w:hint="cs"/>
                <w:rtl/>
              </w:rPr>
              <w:t xml:space="preserve"> إلا بعد إدخال بيانات اليوم السابق</w:t>
            </w:r>
          </w:p>
        </w:tc>
      </w:tr>
      <w:tr w:rsidR="00766102" w:rsidRPr="0013635E" w14:paraId="1A5370AF" w14:textId="77777777" w:rsidTr="00766102">
        <w:trPr>
          <w:jc w:val="center"/>
        </w:trPr>
        <w:tc>
          <w:tcPr>
            <w:tcW w:w="1259" w:type="dxa"/>
            <w:vAlign w:val="center"/>
          </w:tcPr>
          <w:p w14:paraId="713C995C" w14:textId="587B886F" w:rsidR="00766102" w:rsidRPr="0013635E" w:rsidRDefault="00766102" w:rsidP="0076610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tl/>
              </w:rPr>
              <w:lastRenderedPageBreak/>
              <w:t>الصف</w:t>
            </w:r>
          </w:p>
        </w:tc>
        <w:tc>
          <w:tcPr>
            <w:tcW w:w="1537" w:type="dxa"/>
            <w:vAlign w:val="center"/>
          </w:tcPr>
          <w:p w14:paraId="3CD452F0" w14:textId="162DF6D3" w:rsidR="00766102" w:rsidRPr="0013635E" w:rsidRDefault="00766102" w:rsidP="00766102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>
              <w:t>DDL</w:t>
            </w:r>
          </w:p>
        </w:tc>
        <w:tc>
          <w:tcPr>
            <w:tcW w:w="779" w:type="dxa"/>
            <w:vAlign w:val="center"/>
          </w:tcPr>
          <w:p w14:paraId="387E860C" w14:textId="110A4BDA" w:rsidR="00766102" w:rsidRDefault="00766102" w:rsidP="0076610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4</w:t>
            </w:r>
          </w:p>
        </w:tc>
        <w:tc>
          <w:tcPr>
            <w:tcW w:w="4254" w:type="dxa"/>
            <w:vAlign w:val="center"/>
          </w:tcPr>
          <w:p w14:paraId="68E9516D" w14:textId="30D1CDD1" w:rsidR="00766102" w:rsidRPr="0013635E" w:rsidRDefault="00766102" w:rsidP="0076610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tl/>
              </w:rPr>
              <w:t>قائمة منسدلة تحتوي على الصفوف</w:t>
            </w:r>
            <w:r w:rsidR="00BE76DE">
              <w:rPr>
                <w:rFonts w:asciiTheme="majorBidi" w:hAnsiTheme="majorBidi" w:cstheme="majorBidi" w:hint="cs"/>
                <w:rtl/>
                <w:lang w:bidi="ar-SY"/>
              </w:rPr>
              <w:t xml:space="preserve"> الموكلة لعضو لجنة التغذية</w:t>
            </w:r>
          </w:p>
        </w:tc>
        <w:tc>
          <w:tcPr>
            <w:tcW w:w="1003" w:type="dxa"/>
            <w:vAlign w:val="center"/>
          </w:tcPr>
          <w:p w14:paraId="59E59EFC" w14:textId="5861AD12" w:rsidR="00766102" w:rsidRPr="0013635E" w:rsidRDefault="00766102" w:rsidP="0076610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t>-</w:t>
            </w:r>
          </w:p>
        </w:tc>
        <w:tc>
          <w:tcPr>
            <w:tcW w:w="774" w:type="dxa"/>
            <w:vAlign w:val="center"/>
          </w:tcPr>
          <w:p w14:paraId="591101F6" w14:textId="36396632" w:rsidR="00766102" w:rsidRPr="0013635E" w:rsidRDefault="00766102" w:rsidP="0076610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tl/>
              </w:rPr>
              <w:t>نعم</w:t>
            </w:r>
          </w:p>
        </w:tc>
        <w:tc>
          <w:tcPr>
            <w:tcW w:w="1379" w:type="dxa"/>
            <w:vAlign w:val="center"/>
          </w:tcPr>
          <w:p w14:paraId="7C852117" w14:textId="53124E7A" w:rsidR="00766102" w:rsidRPr="0013635E" w:rsidRDefault="00766102" w:rsidP="0076610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t>-</w:t>
            </w:r>
          </w:p>
        </w:tc>
      </w:tr>
      <w:tr w:rsidR="00666B81" w:rsidRPr="0013635E" w14:paraId="1F6353BE" w14:textId="77777777" w:rsidTr="00766102">
        <w:trPr>
          <w:jc w:val="center"/>
        </w:trPr>
        <w:tc>
          <w:tcPr>
            <w:tcW w:w="1259" w:type="dxa"/>
            <w:vAlign w:val="center"/>
          </w:tcPr>
          <w:p w14:paraId="50F03D57" w14:textId="4812F5E9" w:rsidR="00666B81" w:rsidRDefault="00666B81" w:rsidP="00766102">
            <w:pPr>
              <w:bidi/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الشعبة</w:t>
            </w:r>
          </w:p>
        </w:tc>
        <w:tc>
          <w:tcPr>
            <w:tcW w:w="1537" w:type="dxa"/>
            <w:vAlign w:val="center"/>
          </w:tcPr>
          <w:p w14:paraId="2B6E25D9" w14:textId="5A10B12C" w:rsidR="00666B81" w:rsidRDefault="00BE76DE" w:rsidP="00766102">
            <w:pPr>
              <w:bidi/>
              <w:spacing w:line="276" w:lineRule="auto"/>
              <w:jc w:val="center"/>
            </w:pPr>
            <w:r>
              <w:t>DDL</w:t>
            </w:r>
          </w:p>
        </w:tc>
        <w:tc>
          <w:tcPr>
            <w:tcW w:w="779" w:type="dxa"/>
            <w:vAlign w:val="center"/>
          </w:tcPr>
          <w:p w14:paraId="3BAEB73F" w14:textId="0BF755F3" w:rsidR="00666B81" w:rsidRDefault="00BE76DE" w:rsidP="0076610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4</w:t>
            </w:r>
          </w:p>
        </w:tc>
        <w:tc>
          <w:tcPr>
            <w:tcW w:w="4254" w:type="dxa"/>
            <w:vAlign w:val="center"/>
          </w:tcPr>
          <w:p w14:paraId="38B8B551" w14:textId="45D4DC46" w:rsidR="00666B81" w:rsidRDefault="00BE76DE" w:rsidP="00766102">
            <w:pPr>
              <w:bidi/>
              <w:spacing w:line="276" w:lineRule="auto"/>
              <w:jc w:val="center"/>
              <w:rPr>
                <w:rtl/>
                <w:lang w:bidi="ar-SY"/>
              </w:rPr>
            </w:pPr>
            <w:r>
              <w:rPr>
                <w:rtl/>
              </w:rPr>
              <w:t xml:space="preserve">قائمة منسدلة تحتوي على </w:t>
            </w:r>
            <w:r>
              <w:rPr>
                <w:rFonts w:hint="cs"/>
                <w:rtl/>
              </w:rPr>
              <w:t>الشعب</w:t>
            </w:r>
            <w:r>
              <w:rPr>
                <w:rFonts w:asciiTheme="majorBidi" w:hAnsiTheme="majorBidi" w:cstheme="majorBidi" w:hint="cs"/>
                <w:rtl/>
                <w:lang w:bidi="ar-SY"/>
              </w:rPr>
              <w:t xml:space="preserve"> الموكلة لعضو لجنة التغذية</w:t>
            </w:r>
          </w:p>
        </w:tc>
        <w:tc>
          <w:tcPr>
            <w:tcW w:w="1003" w:type="dxa"/>
            <w:vAlign w:val="center"/>
          </w:tcPr>
          <w:p w14:paraId="2110BE91" w14:textId="12133CFA" w:rsidR="00666B81" w:rsidRDefault="00BE76DE" w:rsidP="00766102">
            <w:pPr>
              <w:bidi/>
              <w:spacing w:line="276" w:lineRule="auto"/>
              <w:jc w:val="center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-</w:t>
            </w:r>
          </w:p>
        </w:tc>
        <w:tc>
          <w:tcPr>
            <w:tcW w:w="774" w:type="dxa"/>
            <w:vAlign w:val="center"/>
          </w:tcPr>
          <w:p w14:paraId="1A6B87DC" w14:textId="55F022EA" w:rsidR="00666B81" w:rsidRDefault="00BE76DE" w:rsidP="00766102">
            <w:pPr>
              <w:bidi/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نعم</w:t>
            </w:r>
          </w:p>
        </w:tc>
        <w:tc>
          <w:tcPr>
            <w:tcW w:w="1379" w:type="dxa"/>
            <w:vAlign w:val="center"/>
          </w:tcPr>
          <w:p w14:paraId="2A47CBD4" w14:textId="183DA5A0" w:rsidR="00666B81" w:rsidRDefault="00BE76DE" w:rsidP="00766102">
            <w:pPr>
              <w:bidi/>
              <w:spacing w:line="276" w:lineRule="auto"/>
              <w:jc w:val="center"/>
            </w:pPr>
            <w:r>
              <w:rPr>
                <w:rFonts w:hint="cs"/>
                <w:rtl/>
              </w:rPr>
              <w:t>-</w:t>
            </w:r>
          </w:p>
        </w:tc>
      </w:tr>
      <w:tr w:rsidR="00766102" w:rsidRPr="0013635E" w14:paraId="7FF225E9" w14:textId="77777777" w:rsidTr="00766102">
        <w:trPr>
          <w:jc w:val="center"/>
        </w:trPr>
        <w:tc>
          <w:tcPr>
            <w:tcW w:w="1259" w:type="dxa"/>
            <w:vAlign w:val="center"/>
          </w:tcPr>
          <w:p w14:paraId="0E16B0D6" w14:textId="5C27329D" w:rsidR="00766102" w:rsidRPr="0013635E" w:rsidRDefault="00766102" w:rsidP="0076610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tl/>
              </w:rPr>
              <w:t>جدول الطلاب</w:t>
            </w:r>
          </w:p>
        </w:tc>
        <w:tc>
          <w:tcPr>
            <w:tcW w:w="1537" w:type="dxa"/>
            <w:vAlign w:val="center"/>
          </w:tcPr>
          <w:p w14:paraId="178AAB41" w14:textId="66CDA9F8" w:rsidR="00766102" w:rsidRPr="0013635E" w:rsidRDefault="00766102" w:rsidP="0076610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t>CHECKBOX</w:t>
            </w:r>
          </w:p>
        </w:tc>
        <w:tc>
          <w:tcPr>
            <w:tcW w:w="779" w:type="dxa"/>
            <w:vAlign w:val="center"/>
          </w:tcPr>
          <w:p w14:paraId="3DD8A837" w14:textId="530CB3D9" w:rsidR="00766102" w:rsidRDefault="00766102" w:rsidP="0076610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6</w:t>
            </w:r>
          </w:p>
        </w:tc>
        <w:tc>
          <w:tcPr>
            <w:tcW w:w="4254" w:type="dxa"/>
            <w:vAlign w:val="center"/>
          </w:tcPr>
          <w:p w14:paraId="3BBA2A63" w14:textId="13307F85" w:rsidR="00766102" w:rsidRPr="0013635E" w:rsidRDefault="00766102" w:rsidP="0076610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tl/>
              </w:rPr>
              <w:t>قائمة بالطلاب مع خيار إلغاء تحديد الطلاب غير المستلمين</w:t>
            </w:r>
          </w:p>
        </w:tc>
        <w:tc>
          <w:tcPr>
            <w:tcW w:w="1003" w:type="dxa"/>
            <w:vAlign w:val="center"/>
          </w:tcPr>
          <w:p w14:paraId="6FF8DAB9" w14:textId="01F67EFF" w:rsidR="00766102" w:rsidRPr="0013635E" w:rsidRDefault="00766102" w:rsidP="0076610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tl/>
              </w:rPr>
              <w:t>تحديد الكل</w:t>
            </w:r>
          </w:p>
        </w:tc>
        <w:tc>
          <w:tcPr>
            <w:tcW w:w="774" w:type="dxa"/>
            <w:vAlign w:val="center"/>
          </w:tcPr>
          <w:p w14:paraId="38EBE557" w14:textId="6872A1F3" w:rsidR="00766102" w:rsidRPr="0013635E" w:rsidRDefault="00766102" w:rsidP="0076610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tl/>
              </w:rPr>
              <w:t>نعم</w:t>
            </w:r>
          </w:p>
        </w:tc>
        <w:tc>
          <w:tcPr>
            <w:tcW w:w="1379" w:type="dxa"/>
            <w:vAlign w:val="center"/>
          </w:tcPr>
          <w:p w14:paraId="4CCA1771" w14:textId="6FD079C0" w:rsidR="00766102" w:rsidRPr="0013635E" w:rsidRDefault="00BE76DE" w:rsidP="0076610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-</w:t>
            </w:r>
          </w:p>
        </w:tc>
      </w:tr>
      <w:tr w:rsidR="00C1624A" w:rsidRPr="0013635E" w14:paraId="20CB9ADA" w14:textId="77777777" w:rsidTr="00766102">
        <w:trPr>
          <w:jc w:val="center"/>
        </w:trPr>
        <w:tc>
          <w:tcPr>
            <w:tcW w:w="1259" w:type="dxa"/>
            <w:vAlign w:val="center"/>
          </w:tcPr>
          <w:p w14:paraId="35C3F1A1" w14:textId="27560E1B" w:rsidR="00C1624A" w:rsidRDefault="00C1624A" w:rsidP="00766102">
            <w:pPr>
              <w:bidi/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الحالة</w:t>
            </w:r>
          </w:p>
        </w:tc>
        <w:tc>
          <w:tcPr>
            <w:tcW w:w="1537" w:type="dxa"/>
            <w:vAlign w:val="center"/>
          </w:tcPr>
          <w:p w14:paraId="39196BE8" w14:textId="518FDC6D" w:rsidR="00C1624A" w:rsidRDefault="00C1624A" w:rsidP="00766102">
            <w:pPr>
              <w:bidi/>
              <w:spacing w:line="276" w:lineRule="auto"/>
              <w:jc w:val="center"/>
            </w:pPr>
            <w:r>
              <w:t>DDL</w:t>
            </w:r>
          </w:p>
        </w:tc>
        <w:tc>
          <w:tcPr>
            <w:tcW w:w="779" w:type="dxa"/>
            <w:vAlign w:val="center"/>
          </w:tcPr>
          <w:p w14:paraId="09754FE0" w14:textId="77777777" w:rsidR="00C1624A" w:rsidRDefault="00C1624A" w:rsidP="0076610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6</w:t>
            </w:r>
          </w:p>
          <w:p w14:paraId="1F4D6286" w14:textId="7485FB25" w:rsidR="00C1624A" w:rsidRDefault="00C1624A" w:rsidP="00C1624A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8</w:t>
            </w:r>
          </w:p>
        </w:tc>
        <w:tc>
          <w:tcPr>
            <w:tcW w:w="4254" w:type="dxa"/>
            <w:vAlign w:val="center"/>
          </w:tcPr>
          <w:p w14:paraId="692F48EF" w14:textId="77777777" w:rsidR="00C1624A" w:rsidRDefault="009E43F0" w:rsidP="009E43F0">
            <w:pPr>
              <w:pStyle w:val="ListParagraph"/>
              <w:numPr>
                <w:ilvl w:val="0"/>
                <w:numId w:val="9"/>
              </w:numPr>
              <w:bidi/>
              <w:spacing w:line="276" w:lineRule="auto"/>
              <w:jc w:val="center"/>
            </w:pPr>
            <w:r>
              <w:rPr>
                <w:rFonts w:hint="cs"/>
                <w:rtl/>
              </w:rPr>
              <w:t>تم الاستلام</w:t>
            </w:r>
          </w:p>
          <w:p w14:paraId="7D7E054E" w14:textId="77777777" w:rsidR="009E43F0" w:rsidRDefault="009E43F0" w:rsidP="009E43F0">
            <w:pPr>
              <w:pStyle w:val="ListParagraph"/>
              <w:numPr>
                <w:ilvl w:val="0"/>
                <w:numId w:val="9"/>
              </w:numPr>
              <w:bidi/>
              <w:spacing w:line="276" w:lineRule="auto"/>
              <w:jc w:val="center"/>
            </w:pPr>
            <w:r>
              <w:rPr>
                <w:rFonts w:hint="cs"/>
                <w:rtl/>
              </w:rPr>
              <w:t>غائب</w:t>
            </w:r>
          </w:p>
          <w:p w14:paraId="76C96DD7" w14:textId="06FF6EC2" w:rsidR="009E43F0" w:rsidRDefault="009E43F0" w:rsidP="009E43F0">
            <w:pPr>
              <w:pStyle w:val="ListParagraph"/>
              <w:numPr>
                <w:ilvl w:val="0"/>
                <w:numId w:val="9"/>
              </w:numPr>
              <w:bidi/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رفض الاستلام</w:t>
            </w:r>
          </w:p>
        </w:tc>
        <w:tc>
          <w:tcPr>
            <w:tcW w:w="1003" w:type="dxa"/>
            <w:vAlign w:val="center"/>
          </w:tcPr>
          <w:p w14:paraId="2887D608" w14:textId="1A20151B" w:rsidR="00C1624A" w:rsidRDefault="009E43F0" w:rsidP="00766102">
            <w:pPr>
              <w:bidi/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تم الاستلام</w:t>
            </w:r>
          </w:p>
        </w:tc>
        <w:tc>
          <w:tcPr>
            <w:tcW w:w="774" w:type="dxa"/>
            <w:vAlign w:val="center"/>
          </w:tcPr>
          <w:p w14:paraId="7E2AAD5F" w14:textId="2387D392" w:rsidR="00C1624A" w:rsidRDefault="009E43F0" w:rsidP="00766102">
            <w:pPr>
              <w:bidi/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نعم</w:t>
            </w:r>
          </w:p>
        </w:tc>
        <w:tc>
          <w:tcPr>
            <w:tcW w:w="1379" w:type="dxa"/>
            <w:vAlign w:val="center"/>
          </w:tcPr>
          <w:p w14:paraId="464A05C1" w14:textId="512873C8" w:rsidR="00C1624A" w:rsidRDefault="009E43F0" w:rsidP="0076610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يمكن الاختيار من القائمة فقط في حال تم إلغاء تحديد المربع بجانب اسم الطالب</w:t>
            </w:r>
          </w:p>
        </w:tc>
      </w:tr>
    </w:tbl>
    <w:p w14:paraId="154AD2EA" w14:textId="77777777" w:rsidR="00766102" w:rsidRDefault="00766102" w:rsidP="00766102">
      <w:pPr>
        <w:pStyle w:val="Heading2"/>
        <w:jc w:val="both"/>
        <w:rPr>
          <w:rtl/>
        </w:rPr>
      </w:pPr>
    </w:p>
    <w:p w14:paraId="728A2020" w14:textId="77777777" w:rsidR="00766102" w:rsidRDefault="00766102" w:rsidP="00766102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الخيارات الإضافية</w:t>
      </w:r>
    </w:p>
    <w:p w14:paraId="37FF6E43" w14:textId="77777777" w:rsidR="00766102" w:rsidRDefault="00766102" w:rsidP="00766102">
      <w:pPr>
        <w:rPr>
          <w:b/>
          <w:bCs/>
          <w:sz w:val="28"/>
          <w:szCs w:val="28"/>
          <w:rtl/>
        </w:rPr>
      </w:pPr>
    </w:p>
    <w:tbl>
      <w:tblPr>
        <w:tblStyle w:val="TableGrid"/>
        <w:bidiVisual/>
        <w:tblW w:w="10740" w:type="dxa"/>
        <w:jc w:val="center"/>
        <w:tblLook w:val="04A0" w:firstRow="1" w:lastRow="0" w:firstColumn="1" w:lastColumn="0" w:noHBand="0" w:noVBand="1"/>
      </w:tblPr>
      <w:tblGrid>
        <w:gridCol w:w="1666"/>
        <w:gridCol w:w="1537"/>
        <w:gridCol w:w="4440"/>
        <w:gridCol w:w="3097"/>
      </w:tblGrid>
      <w:tr w:rsidR="00766102" w:rsidRPr="0013635E" w14:paraId="1A69424A" w14:textId="77777777" w:rsidTr="006C6752">
        <w:trPr>
          <w:trHeight w:val="533"/>
          <w:jc w:val="center"/>
        </w:trPr>
        <w:tc>
          <w:tcPr>
            <w:tcW w:w="1666" w:type="dxa"/>
            <w:shd w:val="clear" w:color="auto" w:fill="BFBFBF"/>
            <w:vAlign w:val="center"/>
          </w:tcPr>
          <w:p w14:paraId="5D35E185" w14:textId="77777777" w:rsidR="00766102" w:rsidRPr="0013635E" w:rsidRDefault="00766102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اسم الحقل</w:t>
            </w:r>
          </w:p>
        </w:tc>
        <w:tc>
          <w:tcPr>
            <w:tcW w:w="1537" w:type="dxa"/>
            <w:shd w:val="clear" w:color="auto" w:fill="BFBFBF"/>
            <w:vAlign w:val="center"/>
          </w:tcPr>
          <w:p w14:paraId="77199BB5" w14:textId="77777777" w:rsidR="00766102" w:rsidRPr="0013635E" w:rsidRDefault="00766102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نوع الحقل</w:t>
            </w:r>
          </w:p>
        </w:tc>
        <w:tc>
          <w:tcPr>
            <w:tcW w:w="4440" w:type="dxa"/>
            <w:shd w:val="clear" w:color="auto" w:fill="BFBFBF"/>
            <w:vAlign w:val="center"/>
          </w:tcPr>
          <w:p w14:paraId="2C775A47" w14:textId="77777777" w:rsidR="00766102" w:rsidRPr="0013635E" w:rsidRDefault="00766102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وصف الحقل</w:t>
            </w:r>
          </w:p>
        </w:tc>
        <w:tc>
          <w:tcPr>
            <w:tcW w:w="3097" w:type="dxa"/>
            <w:shd w:val="clear" w:color="auto" w:fill="BFBFBF"/>
            <w:vAlign w:val="center"/>
          </w:tcPr>
          <w:p w14:paraId="79CF2271" w14:textId="77777777" w:rsidR="00766102" w:rsidRPr="0013635E" w:rsidRDefault="00766102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شروط خاصة</w:t>
            </w:r>
          </w:p>
        </w:tc>
      </w:tr>
      <w:tr w:rsidR="00766102" w:rsidRPr="0013635E" w14:paraId="2DE9E29F" w14:textId="77777777" w:rsidTr="00D870F2">
        <w:trPr>
          <w:jc w:val="center"/>
        </w:trPr>
        <w:tc>
          <w:tcPr>
            <w:tcW w:w="1666" w:type="dxa"/>
            <w:vAlign w:val="center"/>
          </w:tcPr>
          <w:p w14:paraId="5320C076" w14:textId="4C12D3B3" w:rsidR="00766102" w:rsidRPr="0013635E" w:rsidRDefault="00766102" w:rsidP="0076610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tl/>
              </w:rPr>
              <w:t>حفظ</w:t>
            </w:r>
          </w:p>
        </w:tc>
        <w:tc>
          <w:tcPr>
            <w:tcW w:w="1537" w:type="dxa"/>
            <w:vAlign w:val="center"/>
          </w:tcPr>
          <w:p w14:paraId="2A8455D2" w14:textId="0950549F" w:rsidR="00766102" w:rsidRPr="0013635E" w:rsidRDefault="00766102" w:rsidP="0076610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t>BUTTON</w:t>
            </w:r>
          </w:p>
        </w:tc>
        <w:tc>
          <w:tcPr>
            <w:tcW w:w="4440" w:type="dxa"/>
            <w:vAlign w:val="center"/>
          </w:tcPr>
          <w:p w14:paraId="31DD22CB" w14:textId="20232F22" w:rsidR="00766102" w:rsidRPr="0013635E" w:rsidRDefault="00766102" w:rsidP="0076610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tl/>
              </w:rPr>
              <w:t>لحفظ بيانات التوزيع في الجدول</w:t>
            </w:r>
          </w:p>
        </w:tc>
        <w:tc>
          <w:tcPr>
            <w:tcW w:w="3097" w:type="dxa"/>
            <w:vAlign w:val="center"/>
          </w:tcPr>
          <w:p w14:paraId="0B8CA6DB" w14:textId="13AD7C9D" w:rsidR="00766102" w:rsidRDefault="005107C9" w:rsidP="0076610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يجب تعبئة جميع الحقول الإلزامية</w:t>
            </w:r>
          </w:p>
        </w:tc>
      </w:tr>
      <w:tr w:rsidR="00766102" w:rsidRPr="0013635E" w14:paraId="23BB1917" w14:textId="77777777" w:rsidTr="00D870F2">
        <w:trPr>
          <w:jc w:val="center"/>
        </w:trPr>
        <w:tc>
          <w:tcPr>
            <w:tcW w:w="1666" w:type="dxa"/>
            <w:vAlign w:val="center"/>
          </w:tcPr>
          <w:p w14:paraId="00A7B70C" w14:textId="69CAFC06" w:rsidR="00766102" w:rsidRPr="0013635E" w:rsidRDefault="00766102" w:rsidP="0076610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tl/>
              </w:rPr>
              <w:t>تعديل</w:t>
            </w:r>
          </w:p>
        </w:tc>
        <w:tc>
          <w:tcPr>
            <w:tcW w:w="1537" w:type="dxa"/>
            <w:vAlign w:val="center"/>
          </w:tcPr>
          <w:p w14:paraId="3D25ED33" w14:textId="2B336F16" w:rsidR="00766102" w:rsidRPr="0013635E" w:rsidRDefault="00766102" w:rsidP="0076610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t>BUTTON</w:t>
            </w:r>
          </w:p>
        </w:tc>
        <w:tc>
          <w:tcPr>
            <w:tcW w:w="4440" w:type="dxa"/>
            <w:vAlign w:val="center"/>
          </w:tcPr>
          <w:p w14:paraId="73098CF3" w14:textId="3FF506F2" w:rsidR="00766102" w:rsidRPr="0013635E" w:rsidRDefault="00766102" w:rsidP="0076610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tl/>
              </w:rPr>
              <w:t>لتعديل بيانات التوزيع في الجدول</w:t>
            </w:r>
            <w:r w:rsidR="00BE76DE">
              <w:rPr>
                <w:rtl/>
              </w:rPr>
              <w:br/>
            </w:r>
            <w:r w:rsidR="00BE76DE">
              <w:rPr>
                <w:rFonts w:asciiTheme="majorBidi" w:hAnsiTheme="majorBidi" w:cstheme="majorBidi" w:hint="cs"/>
                <w:rtl/>
                <w:lang w:bidi="ar-SY"/>
              </w:rPr>
              <w:t xml:space="preserve"> حيث تصبح الحقول قابلة للتعديل</w:t>
            </w:r>
          </w:p>
        </w:tc>
        <w:tc>
          <w:tcPr>
            <w:tcW w:w="3097" w:type="dxa"/>
            <w:vAlign w:val="center"/>
          </w:tcPr>
          <w:p w14:paraId="50714043" w14:textId="0D54CB7C" w:rsidR="00766102" w:rsidRDefault="007A2252" w:rsidP="0076610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يظهر الخيار فقط لعضو لجنة التوزيع</w:t>
            </w:r>
          </w:p>
        </w:tc>
      </w:tr>
    </w:tbl>
    <w:p w14:paraId="487ADA07" w14:textId="5967B16F" w:rsidR="00572006" w:rsidRPr="00572006" w:rsidRDefault="00572006" w:rsidP="008C38DC">
      <w:pPr>
        <w:pStyle w:val="Heading2"/>
        <w:jc w:val="both"/>
        <w:rPr>
          <w:rtl/>
        </w:rPr>
      </w:pPr>
      <w:r>
        <w:br w:type="page"/>
      </w:r>
    </w:p>
    <w:tbl>
      <w:tblPr>
        <w:tblStyle w:val="TableGrid"/>
        <w:bidiVisual/>
        <w:tblW w:w="10661" w:type="dxa"/>
        <w:tblLook w:val="04A0" w:firstRow="1" w:lastRow="0" w:firstColumn="1" w:lastColumn="0" w:noHBand="0" w:noVBand="1"/>
      </w:tblPr>
      <w:tblGrid>
        <w:gridCol w:w="2540"/>
        <w:gridCol w:w="835"/>
        <w:gridCol w:w="7279"/>
        <w:gridCol w:w="7"/>
      </w:tblGrid>
      <w:tr w:rsidR="0014131C" w14:paraId="0FD817F9" w14:textId="77777777" w:rsidTr="006C6752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7548C28D" w14:textId="77777777" w:rsidR="0014131C" w:rsidRDefault="0014131C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lastRenderedPageBreak/>
              <w:t>الرقم التعريفي للإجراء</w:t>
            </w:r>
          </w:p>
        </w:tc>
        <w:tc>
          <w:tcPr>
            <w:tcW w:w="8114" w:type="dxa"/>
            <w:gridSpan w:val="2"/>
            <w:vAlign w:val="center"/>
          </w:tcPr>
          <w:p w14:paraId="035C87F3" w14:textId="7B3B17D8" w:rsidR="0014131C" w:rsidRDefault="000E5E48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rtl/>
                <w:lang w:bidi="ar-SY"/>
              </w:rPr>
            </w:pPr>
            <w:r>
              <w:rPr>
                <w:noProof/>
                <w:lang w:bidi="ar-SY"/>
              </w:rPr>
              <w:t>UC</w:t>
            </w:r>
            <w:r w:rsidR="000F1CD1">
              <w:rPr>
                <w:noProof/>
                <w:lang w:bidi="ar-SY"/>
              </w:rPr>
              <w:t>.</w:t>
            </w:r>
            <w:r w:rsidR="00201B20">
              <w:rPr>
                <w:noProof/>
                <w:lang w:bidi="ar-SY"/>
              </w:rPr>
              <w:t>6</w:t>
            </w:r>
          </w:p>
        </w:tc>
      </w:tr>
      <w:tr w:rsidR="0014131C" w14:paraId="4589A206" w14:textId="77777777" w:rsidTr="006C6752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701C62C0" w14:textId="77777777" w:rsidR="0014131C" w:rsidRPr="00687DB3" w:rsidRDefault="0014131C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المسمى</w:t>
            </w:r>
          </w:p>
        </w:tc>
        <w:tc>
          <w:tcPr>
            <w:tcW w:w="8114" w:type="dxa"/>
            <w:gridSpan w:val="2"/>
            <w:vAlign w:val="center"/>
          </w:tcPr>
          <w:p w14:paraId="0C0561E7" w14:textId="14EE0F0F" w:rsidR="0014131C" w:rsidRDefault="0014131C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تقارير إحصائية</w:t>
            </w:r>
            <w:r w:rsidR="00BB63FE">
              <w:rPr>
                <w:rFonts w:hint="cs"/>
                <w:noProof/>
                <w:rtl/>
                <w:lang w:bidi="ar-SY"/>
              </w:rPr>
              <w:t xml:space="preserve"> على مستوى </w:t>
            </w:r>
            <w:r w:rsidR="00724393">
              <w:rPr>
                <w:rFonts w:hint="cs"/>
                <w:noProof/>
                <w:rtl/>
                <w:lang w:bidi="ar-SY"/>
              </w:rPr>
              <w:t>عضو قسم التغذية المدرسية-الوزارة</w:t>
            </w:r>
          </w:p>
        </w:tc>
      </w:tr>
      <w:tr w:rsidR="0014131C" w14:paraId="227500B3" w14:textId="77777777" w:rsidTr="006C6752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4C19A87B" w14:textId="77777777" w:rsidR="0014131C" w:rsidRPr="00687DB3" w:rsidRDefault="0014131C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الوصف</w:t>
            </w:r>
          </w:p>
        </w:tc>
        <w:tc>
          <w:tcPr>
            <w:tcW w:w="8114" w:type="dxa"/>
            <w:gridSpan w:val="2"/>
            <w:vAlign w:val="center"/>
          </w:tcPr>
          <w:p w14:paraId="0F614A88" w14:textId="0B4D06D4" w:rsidR="0014131C" w:rsidRPr="00A95C5A" w:rsidRDefault="00A95C5A" w:rsidP="00A95C5A">
            <w:pPr>
              <w:bidi/>
              <w:spacing w:line="276" w:lineRule="auto"/>
              <w:jc w:val="center"/>
              <w:rPr>
                <w:rFonts w:asciiTheme="minorBidi" w:eastAsia="Calibri" w:hAnsiTheme="minorBidi"/>
                <w:rtl/>
              </w:rPr>
            </w:pPr>
            <w:r w:rsidRPr="00A95C5A">
              <w:rPr>
                <w:rFonts w:asciiTheme="minorBidi" w:eastAsia="Calibri" w:hAnsiTheme="minorBidi"/>
                <w:rtl/>
              </w:rPr>
              <w:t xml:space="preserve">تمكين </w:t>
            </w:r>
            <w:r w:rsidR="00724393">
              <w:rPr>
                <w:rFonts w:asciiTheme="minorBidi" w:eastAsia="Calibri" w:hAnsiTheme="minorBidi"/>
                <w:rtl/>
              </w:rPr>
              <w:t>عضو قسم التغذية المدرسية-الوزارة</w:t>
            </w:r>
            <w:r w:rsidRPr="00A95C5A">
              <w:rPr>
                <w:rFonts w:asciiTheme="minorBidi" w:eastAsia="Calibri" w:hAnsiTheme="minorBidi"/>
                <w:rtl/>
              </w:rPr>
              <w:t xml:space="preserve"> من إنشاء تقارير إحصائية شاملة على مستوى الوزارة</w:t>
            </w:r>
          </w:p>
        </w:tc>
      </w:tr>
      <w:tr w:rsidR="0014131C" w14:paraId="27A9A894" w14:textId="77777777" w:rsidTr="006C6752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7DA89CD4" w14:textId="77777777" w:rsidR="0014131C" w:rsidRPr="00687DB3" w:rsidRDefault="0014131C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مجموعات المستخدمين</w:t>
            </w:r>
          </w:p>
        </w:tc>
        <w:tc>
          <w:tcPr>
            <w:tcW w:w="8114" w:type="dxa"/>
            <w:gridSpan w:val="2"/>
            <w:vAlign w:val="center"/>
          </w:tcPr>
          <w:p w14:paraId="48956DFF" w14:textId="4D9CC350" w:rsidR="0014131C" w:rsidRDefault="00724393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عضو قسم التغذية المدرسية-الوزارة</w:t>
            </w:r>
          </w:p>
        </w:tc>
      </w:tr>
      <w:tr w:rsidR="0014131C" w14:paraId="68DF188C" w14:textId="77777777" w:rsidTr="006C6752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32B5008C" w14:textId="77777777" w:rsidR="0014131C" w:rsidRPr="00687DB3" w:rsidRDefault="0014131C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الشروط المسبقة</w:t>
            </w:r>
          </w:p>
        </w:tc>
        <w:tc>
          <w:tcPr>
            <w:tcW w:w="8114" w:type="dxa"/>
            <w:gridSpan w:val="2"/>
            <w:vAlign w:val="center"/>
          </w:tcPr>
          <w:p w14:paraId="64E2B8F9" w14:textId="7C08C3B5" w:rsidR="0014131C" w:rsidRDefault="00A95C5A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-</w:t>
            </w:r>
          </w:p>
        </w:tc>
      </w:tr>
      <w:tr w:rsidR="006E7720" w14:paraId="6D0A0FE3" w14:textId="77777777" w:rsidTr="006C6752">
        <w:trPr>
          <w:trHeight w:val="47"/>
        </w:trPr>
        <w:tc>
          <w:tcPr>
            <w:tcW w:w="2540" w:type="dxa"/>
            <w:vMerge w:val="restart"/>
            <w:shd w:val="clear" w:color="auto" w:fill="BFBFBF"/>
            <w:vAlign w:val="center"/>
          </w:tcPr>
          <w:p w14:paraId="51BDA8DF" w14:textId="77777777" w:rsidR="006E7720" w:rsidRPr="00687DB3" w:rsidRDefault="006E7720" w:rsidP="006E7720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آلية السير الرئيسية</w:t>
            </w:r>
          </w:p>
        </w:tc>
        <w:tc>
          <w:tcPr>
            <w:tcW w:w="835" w:type="dxa"/>
            <w:vAlign w:val="center"/>
          </w:tcPr>
          <w:p w14:paraId="380C06D5" w14:textId="0C61D624" w:rsidR="006E7720" w:rsidRPr="006E7720" w:rsidRDefault="006E7720" w:rsidP="006E7720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1670E7">
              <w:rPr>
                <w:rFonts w:asciiTheme="majorBidi" w:eastAsia="Calibri" w:hAnsiTheme="majorBidi" w:cstheme="majorBidi"/>
                <w:b/>
                <w:bCs/>
                <w:rtl/>
                <w:lang w:bidi="ar-SY"/>
              </w:rPr>
              <w:t>الترتيب</w:t>
            </w:r>
          </w:p>
        </w:tc>
        <w:tc>
          <w:tcPr>
            <w:tcW w:w="7286" w:type="dxa"/>
            <w:gridSpan w:val="2"/>
            <w:vAlign w:val="center"/>
          </w:tcPr>
          <w:p w14:paraId="570EC78B" w14:textId="2060E29F" w:rsidR="006E7720" w:rsidRPr="006E7720" w:rsidRDefault="006E7720" w:rsidP="006E7720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1670E7">
              <w:rPr>
                <w:rFonts w:asciiTheme="majorBidi" w:eastAsia="Calibri" w:hAnsiTheme="majorBidi" w:cstheme="majorBidi"/>
                <w:b/>
                <w:bCs/>
                <w:rtl/>
                <w:lang w:bidi="ar-SY"/>
              </w:rPr>
              <w:t>الإجراء</w:t>
            </w:r>
          </w:p>
        </w:tc>
      </w:tr>
      <w:tr w:rsidR="00E66B79" w14:paraId="3567BAD5" w14:textId="77777777" w:rsidTr="006C6752">
        <w:trPr>
          <w:trHeight w:val="29"/>
        </w:trPr>
        <w:tc>
          <w:tcPr>
            <w:tcW w:w="2540" w:type="dxa"/>
            <w:vMerge/>
            <w:shd w:val="clear" w:color="auto" w:fill="BFBFBF"/>
            <w:vAlign w:val="center"/>
          </w:tcPr>
          <w:p w14:paraId="0716E946" w14:textId="77777777" w:rsidR="00E66B79" w:rsidRDefault="00E66B79" w:rsidP="00E66B79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1116C456" w14:textId="120F750B" w:rsidR="00E66B79" w:rsidRPr="006E7720" w:rsidRDefault="00E66B79" w:rsidP="00E66B79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1</w:t>
            </w:r>
          </w:p>
        </w:tc>
        <w:tc>
          <w:tcPr>
            <w:tcW w:w="7286" w:type="dxa"/>
            <w:gridSpan w:val="2"/>
            <w:vAlign w:val="center"/>
          </w:tcPr>
          <w:p w14:paraId="14FFD3A9" w14:textId="7F2AE31F" w:rsidR="00E66B79" w:rsidRPr="006E7720" w:rsidRDefault="00E66B79" w:rsidP="00E66B79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يقوم المستخدم بالضغط على خيار </w:t>
            </w:r>
            <w:r w:rsidR="003A4C96">
              <w:rPr>
                <w:rFonts w:asciiTheme="minorBidi" w:eastAsia="Times New Roman" w:hAnsiTheme="minorBidi" w:hint="cs"/>
                <w:rtl/>
              </w:rPr>
              <w:t>التغذية</w:t>
            </w:r>
            <w:r>
              <w:rPr>
                <w:rFonts w:asciiTheme="minorBidi" w:eastAsia="Times New Roman" w:hAnsiTheme="minorBidi" w:hint="cs"/>
                <w:rtl/>
              </w:rPr>
              <w:t xml:space="preserve"> المدرسية من القائمة الرئيسية على يمين الصفحة</w:t>
            </w:r>
          </w:p>
        </w:tc>
      </w:tr>
      <w:tr w:rsidR="00E66B79" w14:paraId="5E690C08" w14:textId="77777777" w:rsidTr="006C6752">
        <w:trPr>
          <w:trHeight w:val="29"/>
        </w:trPr>
        <w:tc>
          <w:tcPr>
            <w:tcW w:w="2540" w:type="dxa"/>
            <w:vMerge/>
            <w:shd w:val="clear" w:color="auto" w:fill="BFBFBF"/>
            <w:vAlign w:val="center"/>
          </w:tcPr>
          <w:p w14:paraId="67775F4F" w14:textId="77777777" w:rsidR="00E66B79" w:rsidRDefault="00E66B79" w:rsidP="00E66B79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3DDB1B0B" w14:textId="7609D274" w:rsidR="00E66B79" w:rsidRPr="006E7720" w:rsidRDefault="00E66B79" w:rsidP="00E66B79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2</w:t>
            </w:r>
          </w:p>
        </w:tc>
        <w:tc>
          <w:tcPr>
            <w:tcW w:w="7286" w:type="dxa"/>
            <w:gridSpan w:val="2"/>
            <w:vAlign w:val="center"/>
          </w:tcPr>
          <w:p w14:paraId="6990430C" w14:textId="6F9923C5" w:rsidR="00E66B79" w:rsidRPr="006E7720" w:rsidRDefault="00E66B79" w:rsidP="00E66B79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يظهر النظام صفحة </w:t>
            </w:r>
            <w:r w:rsidR="003A4C96">
              <w:rPr>
                <w:rFonts w:asciiTheme="minorBidi" w:eastAsia="Times New Roman" w:hAnsiTheme="minorBidi" w:hint="cs"/>
                <w:rtl/>
              </w:rPr>
              <w:t>التغذية</w:t>
            </w:r>
            <w:r>
              <w:rPr>
                <w:rFonts w:asciiTheme="minorBidi" w:eastAsia="Times New Roman" w:hAnsiTheme="minorBidi" w:hint="cs"/>
                <w:rtl/>
              </w:rPr>
              <w:t xml:space="preserve"> المدرسية</w:t>
            </w:r>
          </w:p>
        </w:tc>
      </w:tr>
      <w:tr w:rsidR="00E66B79" w14:paraId="56190DD1" w14:textId="77777777" w:rsidTr="006C6752">
        <w:trPr>
          <w:trHeight w:val="29"/>
        </w:trPr>
        <w:tc>
          <w:tcPr>
            <w:tcW w:w="2540" w:type="dxa"/>
            <w:vMerge/>
            <w:shd w:val="clear" w:color="auto" w:fill="BFBFBF"/>
            <w:vAlign w:val="center"/>
          </w:tcPr>
          <w:p w14:paraId="7EFF8597" w14:textId="77777777" w:rsidR="00E66B79" w:rsidRDefault="00E66B79" w:rsidP="00E66B79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5F308F32" w14:textId="71DB9377" w:rsidR="00E66B79" w:rsidRPr="006E7720" w:rsidRDefault="00E66B79" w:rsidP="00E66B79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3</w:t>
            </w:r>
          </w:p>
        </w:tc>
        <w:tc>
          <w:tcPr>
            <w:tcW w:w="7286" w:type="dxa"/>
            <w:gridSpan w:val="2"/>
            <w:vAlign w:val="center"/>
          </w:tcPr>
          <w:p w14:paraId="2BB4E745" w14:textId="205773F9" w:rsidR="00E66B79" w:rsidRPr="006E7720" w:rsidRDefault="00E66B79" w:rsidP="00E66B79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يقوم المستخدم بالضغط على رابط تقارير إحصائية</w:t>
            </w:r>
          </w:p>
        </w:tc>
      </w:tr>
      <w:tr w:rsidR="006E7720" w14:paraId="16A52104" w14:textId="77777777" w:rsidTr="006C6752">
        <w:trPr>
          <w:trHeight w:val="29"/>
        </w:trPr>
        <w:tc>
          <w:tcPr>
            <w:tcW w:w="2540" w:type="dxa"/>
            <w:vMerge/>
            <w:shd w:val="clear" w:color="auto" w:fill="BFBFBF"/>
            <w:vAlign w:val="center"/>
          </w:tcPr>
          <w:p w14:paraId="1A33FD45" w14:textId="77777777" w:rsidR="006E7720" w:rsidRDefault="006E7720" w:rsidP="006E7720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092D3608" w14:textId="0FB528A8" w:rsidR="006E7720" w:rsidRPr="006E7720" w:rsidRDefault="006E7720" w:rsidP="006E7720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4</w:t>
            </w:r>
          </w:p>
        </w:tc>
        <w:tc>
          <w:tcPr>
            <w:tcW w:w="7286" w:type="dxa"/>
            <w:gridSpan w:val="2"/>
            <w:vAlign w:val="center"/>
          </w:tcPr>
          <w:p w14:paraId="5787FA96" w14:textId="0CC7AD97" w:rsidR="006E7720" w:rsidRPr="006E7720" w:rsidRDefault="00E66B79" w:rsidP="006E7720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يظهر النظام صفحة التقارير الإحصائية</w:t>
            </w:r>
          </w:p>
        </w:tc>
      </w:tr>
      <w:tr w:rsidR="006E7720" w14:paraId="773E24DC" w14:textId="77777777" w:rsidTr="006C6752">
        <w:trPr>
          <w:trHeight w:val="29"/>
        </w:trPr>
        <w:tc>
          <w:tcPr>
            <w:tcW w:w="2540" w:type="dxa"/>
            <w:vMerge/>
            <w:shd w:val="clear" w:color="auto" w:fill="BFBFBF"/>
            <w:vAlign w:val="center"/>
          </w:tcPr>
          <w:p w14:paraId="57F045BB" w14:textId="77777777" w:rsidR="006E7720" w:rsidRDefault="006E7720" w:rsidP="006E7720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3E5B86BB" w14:textId="33E56237" w:rsidR="006E7720" w:rsidRPr="006E7720" w:rsidRDefault="006E7720" w:rsidP="006E7720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5</w:t>
            </w:r>
          </w:p>
        </w:tc>
        <w:tc>
          <w:tcPr>
            <w:tcW w:w="7286" w:type="dxa"/>
            <w:gridSpan w:val="2"/>
            <w:vAlign w:val="center"/>
          </w:tcPr>
          <w:p w14:paraId="046DC4CD" w14:textId="77777777" w:rsidR="006E7720" w:rsidRDefault="00BE2E57" w:rsidP="006E7720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يقوم المستخدم باختيار الحقول المطلوبة من الحقول التالية:</w:t>
            </w:r>
          </w:p>
          <w:p w14:paraId="68AB2E60" w14:textId="77777777" w:rsidR="00BE2E57" w:rsidRDefault="00BE2E57" w:rsidP="00BE2E5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المديريات المشمولة</w:t>
            </w:r>
          </w:p>
          <w:p w14:paraId="0A1EF617" w14:textId="77777777" w:rsidR="00BE2E57" w:rsidRDefault="00BE2E57" w:rsidP="00BE2E5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عدد المديريات المشمولة</w:t>
            </w:r>
          </w:p>
          <w:p w14:paraId="60D38255" w14:textId="6898D5E5" w:rsidR="00BE2E57" w:rsidRDefault="00BE2E57" w:rsidP="00BE2E5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عدد الطلاب في المديرية (ذكور/ إناث)</w:t>
            </w:r>
            <w:r w:rsidRPr="00D73A29">
              <w:rPr>
                <w:rFonts w:asciiTheme="minorBidi" w:eastAsia="Times New Roman" w:hAnsiTheme="minorBidi" w:hint="cs"/>
                <w:rtl/>
              </w:rPr>
              <w:t xml:space="preserve"> </w:t>
            </w:r>
            <w:r w:rsidR="00F25E80">
              <w:rPr>
                <w:rFonts w:asciiTheme="minorBidi" w:eastAsia="Times New Roman" w:hAnsiTheme="minorBidi" w:hint="cs"/>
                <w:rtl/>
                <w:lang w:bidi="ar-SY"/>
              </w:rPr>
              <w:t>وحسب المراحل (ثانوي أساسي رياض أطفال)</w:t>
            </w:r>
          </w:p>
          <w:p w14:paraId="3F3EE658" w14:textId="71A700C3" w:rsidR="0031031A" w:rsidRDefault="0031031A" w:rsidP="0031031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عدد الوجبات المستلم في كل مديرية وأنواعها</w:t>
            </w:r>
          </w:p>
          <w:p w14:paraId="6BA60A4C" w14:textId="77777777" w:rsidR="00BE2E57" w:rsidRPr="00A91993" w:rsidRDefault="00BE2E57" w:rsidP="00BE2E5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عدد الوجبات الموزع في كل مديرية وأنواعها</w:t>
            </w:r>
          </w:p>
          <w:p w14:paraId="5BE5F2B4" w14:textId="77777777" w:rsidR="00BE2E57" w:rsidRDefault="00BE2E57" w:rsidP="00BE2E5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المدارس المشمولة</w:t>
            </w:r>
          </w:p>
          <w:p w14:paraId="1F9CCF37" w14:textId="4A529253" w:rsidR="00BE2E57" w:rsidRDefault="00BE2E57" w:rsidP="00BE2E5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عدد المدارس المشمولة ونوع كل مدرسة </w:t>
            </w:r>
          </w:p>
          <w:p w14:paraId="5DC63311" w14:textId="5CC455B7" w:rsidR="00BE2E57" w:rsidRDefault="00BE2E57" w:rsidP="00BE2E5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عدد الطلاب المشمولين في المدرسة </w:t>
            </w:r>
          </w:p>
          <w:p w14:paraId="6E8B378A" w14:textId="0CC7528F" w:rsidR="009E0118" w:rsidRDefault="009E0118" w:rsidP="00BE2E5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عدد الوجبات المستلم في كل مدرسة وأنواعها</w:t>
            </w:r>
          </w:p>
          <w:p w14:paraId="17A1F4F6" w14:textId="1F85E412" w:rsidR="00BE2E57" w:rsidRDefault="00BE2E57" w:rsidP="009E011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عدد الوجبات الموزع في كل مدرسة وأنواعها</w:t>
            </w:r>
          </w:p>
          <w:p w14:paraId="3B3F366B" w14:textId="5776FFEA" w:rsidR="00BE2E57" w:rsidRDefault="00D73D24" w:rsidP="00BE2E5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عدد </w:t>
            </w:r>
            <w:r w:rsidR="00BE2E57">
              <w:rPr>
                <w:rFonts w:asciiTheme="minorBidi" w:eastAsia="Times New Roman" w:hAnsiTheme="minorBidi" w:hint="cs"/>
                <w:rtl/>
              </w:rPr>
              <w:t>الصفوف</w:t>
            </w:r>
            <w:r w:rsidR="009E0118">
              <w:rPr>
                <w:rFonts w:asciiTheme="minorBidi" w:eastAsia="Times New Roman" w:hAnsiTheme="minorBidi" w:hint="cs"/>
                <w:rtl/>
              </w:rPr>
              <w:t xml:space="preserve"> والشعب</w:t>
            </w:r>
            <w:r w:rsidR="00BE2E57">
              <w:rPr>
                <w:rFonts w:asciiTheme="minorBidi" w:eastAsia="Times New Roman" w:hAnsiTheme="minorBidi" w:hint="cs"/>
                <w:rtl/>
              </w:rPr>
              <w:t xml:space="preserve"> المشمولة</w:t>
            </w:r>
          </w:p>
          <w:p w14:paraId="6F7B6051" w14:textId="0F06223F" w:rsidR="00BE2E57" w:rsidRDefault="00BE2E57" w:rsidP="00BE2E5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عدد الطلاب المشمولين من ك</w:t>
            </w:r>
            <w:r w:rsidR="009E0118">
              <w:rPr>
                <w:rFonts w:asciiTheme="minorBidi" w:eastAsia="Times New Roman" w:hAnsiTheme="minorBidi" w:hint="cs"/>
                <w:rtl/>
              </w:rPr>
              <w:t>ل صف</w:t>
            </w:r>
            <w:r>
              <w:rPr>
                <w:rFonts w:asciiTheme="minorBidi" w:eastAsia="Times New Roman" w:hAnsiTheme="minorBidi" w:hint="cs"/>
                <w:rtl/>
              </w:rPr>
              <w:t xml:space="preserve"> (ذكور/ إناث)</w:t>
            </w:r>
          </w:p>
          <w:p w14:paraId="50E582E0" w14:textId="77777777" w:rsidR="00BE2E57" w:rsidRDefault="00BE2E57" w:rsidP="00BE2E5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 w:rsidRPr="00BE2E57">
              <w:rPr>
                <w:rFonts w:asciiTheme="minorBidi" w:eastAsia="Times New Roman" w:hAnsiTheme="minorBidi" w:hint="cs"/>
                <w:rtl/>
              </w:rPr>
              <w:t>عدد الوجبات الموزع في كل صف وأنواعها</w:t>
            </w:r>
          </w:p>
          <w:p w14:paraId="294390DE" w14:textId="77777777" w:rsidR="00AE7121" w:rsidRDefault="008C38DC" w:rsidP="00AE712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الكمية المتبقية لغاية تاريخ التقرير بعد خصم الكمية الموزعة من الكمية المستلمة</w:t>
            </w:r>
          </w:p>
          <w:p w14:paraId="37B00860" w14:textId="5018D4A2" w:rsidR="00336B76" w:rsidRPr="00BE2E57" w:rsidRDefault="00336B76" w:rsidP="00336B7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أسماء لجان التغذية في المد</w:t>
            </w:r>
            <w:r>
              <w:rPr>
                <w:rFonts w:asciiTheme="minorBidi" w:eastAsia="Times New Roman" w:hAnsiTheme="minorBidi" w:hint="cs"/>
                <w:rtl/>
              </w:rPr>
              <w:t>ارس</w:t>
            </w:r>
          </w:p>
        </w:tc>
      </w:tr>
      <w:tr w:rsidR="006E7720" w14:paraId="14808B95" w14:textId="77777777" w:rsidTr="006C6752">
        <w:trPr>
          <w:trHeight w:val="29"/>
        </w:trPr>
        <w:tc>
          <w:tcPr>
            <w:tcW w:w="2540" w:type="dxa"/>
            <w:vMerge/>
            <w:shd w:val="clear" w:color="auto" w:fill="BFBFBF"/>
            <w:vAlign w:val="center"/>
          </w:tcPr>
          <w:p w14:paraId="261911E5" w14:textId="77777777" w:rsidR="006E7720" w:rsidRDefault="006E7720" w:rsidP="006E7720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6DFD6AEE" w14:textId="01F59FC4" w:rsidR="006E7720" w:rsidRPr="006E7720" w:rsidRDefault="006E7720" w:rsidP="006E7720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6</w:t>
            </w:r>
          </w:p>
        </w:tc>
        <w:tc>
          <w:tcPr>
            <w:tcW w:w="7286" w:type="dxa"/>
            <w:gridSpan w:val="2"/>
            <w:vAlign w:val="center"/>
          </w:tcPr>
          <w:p w14:paraId="2AD04F57" w14:textId="0A7FC677" w:rsidR="006E7720" w:rsidRPr="006E7720" w:rsidRDefault="00BE2E57" w:rsidP="006E7720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يقوم النظام بعرض التقرير حسب الحقول المطلوبة المحددة من المستخدم</w:t>
            </w:r>
          </w:p>
        </w:tc>
      </w:tr>
      <w:tr w:rsidR="006E7720" w14:paraId="2BF5CE6D" w14:textId="77777777" w:rsidTr="006C6752">
        <w:trPr>
          <w:trHeight w:val="29"/>
        </w:trPr>
        <w:tc>
          <w:tcPr>
            <w:tcW w:w="2540" w:type="dxa"/>
            <w:vMerge/>
            <w:shd w:val="clear" w:color="auto" w:fill="BFBFBF"/>
            <w:vAlign w:val="center"/>
          </w:tcPr>
          <w:p w14:paraId="227797D7" w14:textId="77777777" w:rsidR="006E7720" w:rsidRDefault="006E7720" w:rsidP="006E7720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2528C073" w14:textId="46FED621" w:rsidR="006E7720" w:rsidRPr="006E7720" w:rsidRDefault="006E7720" w:rsidP="006E7720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7</w:t>
            </w:r>
          </w:p>
        </w:tc>
        <w:tc>
          <w:tcPr>
            <w:tcW w:w="7286" w:type="dxa"/>
            <w:gridSpan w:val="2"/>
            <w:vAlign w:val="center"/>
          </w:tcPr>
          <w:p w14:paraId="6108DC3C" w14:textId="27E9FFF2" w:rsidR="006E7720" w:rsidRPr="006E7720" w:rsidRDefault="00BE2E57" w:rsidP="006E7720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يقوم المستخدم بالضغط على رابط طباعة تقرير</w:t>
            </w:r>
          </w:p>
        </w:tc>
      </w:tr>
      <w:tr w:rsidR="006E7720" w14:paraId="711782FB" w14:textId="77777777" w:rsidTr="006C6752">
        <w:trPr>
          <w:trHeight w:val="29"/>
        </w:trPr>
        <w:tc>
          <w:tcPr>
            <w:tcW w:w="2540" w:type="dxa"/>
            <w:vMerge/>
            <w:shd w:val="clear" w:color="auto" w:fill="BFBFBF"/>
            <w:vAlign w:val="center"/>
          </w:tcPr>
          <w:p w14:paraId="0FFD0344" w14:textId="77777777" w:rsidR="006E7720" w:rsidRDefault="006E7720" w:rsidP="006E7720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63E22045" w14:textId="3969851C" w:rsidR="006E7720" w:rsidRPr="006E7720" w:rsidRDefault="006E7720" w:rsidP="006E7720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8</w:t>
            </w:r>
          </w:p>
        </w:tc>
        <w:tc>
          <w:tcPr>
            <w:tcW w:w="7286" w:type="dxa"/>
            <w:gridSpan w:val="2"/>
            <w:vAlign w:val="center"/>
          </w:tcPr>
          <w:p w14:paraId="78730F1B" w14:textId="2819F48B" w:rsidR="006E7720" w:rsidRPr="006E7720" w:rsidRDefault="00BE2E57" w:rsidP="006E7720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يظهر </w:t>
            </w:r>
            <w:r w:rsidR="00BE462D">
              <w:rPr>
                <w:rFonts w:asciiTheme="minorBidi" w:eastAsia="Times New Roman" w:hAnsiTheme="minorBidi" w:hint="cs"/>
                <w:rtl/>
              </w:rPr>
              <w:t>النظام</w:t>
            </w:r>
            <w:r>
              <w:rPr>
                <w:rFonts w:asciiTheme="minorBidi" w:eastAsia="Times New Roman" w:hAnsiTheme="minorBidi" w:hint="cs"/>
                <w:rtl/>
              </w:rPr>
              <w:t xml:space="preserve"> صفحة الطباعة</w:t>
            </w:r>
          </w:p>
        </w:tc>
      </w:tr>
      <w:tr w:rsidR="006E7720" w14:paraId="47EE1BDE" w14:textId="77777777" w:rsidTr="006C6752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361062FD" w14:textId="77777777" w:rsidR="006E7720" w:rsidRDefault="006E7720" w:rsidP="006E7720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المخرجات المتوقعة</w:t>
            </w:r>
          </w:p>
        </w:tc>
        <w:tc>
          <w:tcPr>
            <w:tcW w:w="8114" w:type="dxa"/>
            <w:gridSpan w:val="2"/>
            <w:vAlign w:val="center"/>
          </w:tcPr>
          <w:p w14:paraId="2CC9772F" w14:textId="548B2FE4" w:rsidR="006E7720" w:rsidRDefault="006E7720" w:rsidP="006E7720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تقرير على مستوى وزارة التربية والتعليم</w:t>
            </w:r>
          </w:p>
        </w:tc>
      </w:tr>
      <w:tr w:rsidR="006E7720" w14:paraId="5A87C038" w14:textId="77777777" w:rsidTr="006C6752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14AFECAB" w14:textId="77777777" w:rsidR="006E7720" w:rsidRDefault="006E7720" w:rsidP="006E7720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آلية السير البديلة</w:t>
            </w:r>
          </w:p>
        </w:tc>
        <w:tc>
          <w:tcPr>
            <w:tcW w:w="8114" w:type="dxa"/>
            <w:gridSpan w:val="2"/>
            <w:vAlign w:val="center"/>
          </w:tcPr>
          <w:p w14:paraId="3C170781" w14:textId="39705484" w:rsidR="006E7720" w:rsidRDefault="006E7720" w:rsidP="006E7720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-</w:t>
            </w:r>
          </w:p>
        </w:tc>
      </w:tr>
    </w:tbl>
    <w:p w14:paraId="6FAD82D7" w14:textId="77777777" w:rsidR="008C38DC" w:rsidRDefault="008C38DC" w:rsidP="00002E3F">
      <w:pPr>
        <w:rPr>
          <w:b/>
          <w:bCs/>
          <w:sz w:val="28"/>
          <w:szCs w:val="28"/>
          <w:rtl/>
        </w:rPr>
      </w:pPr>
    </w:p>
    <w:p w14:paraId="2B98CD19" w14:textId="1D9EC9B9" w:rsidR="00002E3F" w:rsidRDefault="00002E3F" w:rsidP="00002E3F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الخيارات الإضاف</w:t>
      </w:r>
      <w:r w:rsidR="008C38DC">
        <w:rPr>
          <w:rFonts w:hint="cs"/>
          <w:b/>
          <w:bCs/>
          <w:sz w:val="28"/>
          <w:szCs w:val="28"/>
          <w:rtl/>
        </w:rPr>
        <w:t>ية</w:t>
      </w:r>
    </w:p>
    <w:p w14:paraId="20010DE1" w14:textId="77777777" w:rsidR="00002E3F" w:rsidRDefault="00002E3F" w:rsidP="00002E3F">
      <w:pPr>
        <w:rPr>
          <w:b/>
          <w:bCs/>
          <w:sz w:val="28"/>
          <w:szCs w:val="28"/>
          <w:rtl/>
        </w:rPr>
      </w:pPr>
    </w:p>
    <w:tbl>
      <w:tblPr>
        <w:tblStyle w:val="TableGrid"/>
        <w:bidiVisual/>
        <w:tblW w:w="10740" w:type="dxa"/>
        <w:jc w:val="center"/>
        <w:tblLook w:val="04A0" w:firstRow="1" w:lastRow="0" w:firstColumn="1" w:lastColumn="0" w:noHBand="0" w:noVBand="1"/>
      </w:tblPr>
      <w:tblGrid>
        <w:gridCol w:w="1666"/>
        <w:gridCol w:w="1537"/>
        <w:gridCol w:w="4440"/>
        <w:gridCol w:w="3097"/>
      </w:tblGrid>
      <w:tr w:rsidR="00366A01" w:rsidRPr="0013635E" w14:paraId="1F020B76" w14:textId="77777777" w:rsidTr="00712113">
        <w:trPr>
          <w:trHeight w:val="533"/>
          <w:jc w:val="center"/>
        </w:trPr>
        <w:tc>
          <w:tcPr>
            <w:tcW w:w="1666" w:type="dxa"/>
            <w:shd w:val="clear" w:color="auto" w:fill="BFBFBF"/>
            <w:vAlign w:val="center"/>
          </w:tcPr>
          <w:p w14:paraId="743EC3BC" w14:textId="77777777" w:rsidR="00366A01" w:rsidRPr="0013635E" w:rsidRDefault="00366A01" w:rsidP="00712113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اسم الحقل</w:t>
            </w:r>
          </w:p>
        </w:tc>
        <w:tc>
          <w:tcPr>
            <w:tcW w:w="1537" w:type="dxa"/>
            <w:shd w:val="clear" w:color="auto" w:fill="BFBFBF"/>
            <w:vAlign w:val="center"/>
          </w:tcPr>
          <w:p w14:paraId="26E7FCFB" w14:textId="77777777" w:rsidR="00366A01" w:rsidRPr="0013635E" w:rsidRDefault="00366A01" w:rsidP="00712113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نوع الحقل</w:t>
            </w:r>
          </w:p>
        </w:tc>
        <w:tc>
          <w:tcPr>
            <w:tcW w:w="4440" w:type="dxa"/>
            <w:shd w:val="clear" w:color="auto" w:fill="BFBFBF"/>
            <w:vAlign w:val="center"/>
          </w:tcPr>
          <w:p w14:paraId="2CE1026D" w14:textId="77777777" w:rsidR="00366A01" w:rsidRPr="0013635E" w:rsidRDefault="00366A01" w:rsidP="00712113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وصف الحقل</w:t>
            </w:r>
          </w:p>
        </w:tc>
        <w:tc>
          <w:tcPr>
            <w:tcW w:w="3097" w:type="dxa"/>
            <w:shd w:val="clear" w:color="auto" w:fill="BFBFBF"/>
            <w:vAlign w:val="center"/>
          </w:tcPr>
          <w:p w14:paraId="4F26CFE3" w14:textId="77777777" w:rsidR="00366A01" w:rsidRPr="0013635E" w:rsidRDefault="00366A01" w:rsidP="00712113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شروط خاصة</w:t>
            </w:r>
          </w:p>
        </w:tc>
      </w:tr>
      <w:tr w:rsidR="00366A01" w14:paraId="18D6DF97" w14:textId="77777777" w:rsidTr="00712113">
        <w:trPr>
          <w:jc w:val="center"/>
        </w:trPr>
        <w:tc>
          <w:tcPr>
            <w:tcW w:w="1666" w:type="dxa"/>
            <w:vAlign w:val="center"/>
          </w:tcPr>
          <w:p w14:paraId="2C7E7919" w14:textId="77777777" w:rsidR="00366A01" w:rsidRPr="0013635E" w:rsidRDefault="00366A01" w:rsidP="00712113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 w:rsidRPr="0013635E">
              <w:rPr>
                <w:rFonts w:asciiTheme="majorBidi" w:hAnsiTheme="majorBidi" w:cstheme="majorBidi"/>
                <w:rtl/>
              </w:rPr>
              <w:t>عرض التقرير</w:t>
            </w:r>
          </w:p>
        </w:tc>
        <w:tc>
          <w:tcPr>
            <w:tcW w:w="1537" w:type="dxa"/>
            <w:vAlign w:val="center"/>
          </w:tcPr>
          <w:p w14:paraId="0AF875A6" w14:textId="77777777" w:rsidR="00366A01" w:rsidRPr="0013635E" w:rsidRDefault="00366A01" w:rsidP="00712113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 w:rsidRPr="0013635E">
              <w:rPr>
                <w:rFonts w:asciiTheme="majorBidi" w:hAnsiTheme="majorBidi" w:cstheme="majorBidi"/>
              </w:rPr>
              <w:t>BUTTON</w:t>
            </w:r>
          </w:p>
        </w:tc>
        <w:tc>
          <w:tcPr>
            <w:tcW w:w="4440" w:type="dxa"/>
            <w:vAlign w:val="center"/>
          </w:tcPr>
          <w:p w14:paraId="78C6124E" w14:textId="77777777" w:rsidR="00366A01" w:rsidRPr="0013635E" w:rsidRDefault="00366A01" w:rsidP="00712113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 w:rsidRPr="0013635E">
              <w:rPr>
                <w:rFonts w:asciiTheme="majorBidi" w:hAnsiTheme="majorBidi" w:cstheme="majorBidi"/>
                <w:rtl/>
              </w:rPr>
              <w:t>لعرض التقرير بناءً على الخيارات المحددة</w:t>
            </w:r>
          </w:p>
        </w:tc>
        <w:tc>
          <w:tcPr>
            <w:tcW w:w="3097" w:type="dxa"/>
            <w:vAlign w:val="center"/>
          </w:tcPr>
          <w:p w14:paraId="61B93298" w14:textId="77777777" w:rsidR="00366A01" w:rsidRDefault="00366A01" w:rsidP="00712113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 w:rsidRPr="0013635E">
              <w:rPr>
                <w:rFonts w:asciiTheme="majorBidi" w:hAnsiTheme="majorBidi" w:cstheme="majorBidi"/>
              </w:rPr>
              <w:t>-</w:t>
            </w:r>
          </w:p>
        </w:tc>
      </w:tr>
      <w:tr w:rsidR="00366A01" w:rsidRPr="0013635E" w14:paraId="69FA9241" w14:textId="77777777" w:rsidTr="00712113">
        <w:trPr>
          <w:jc w:val="center"/>
        </w:trPr>
        <w:tc>
          <w:tcPr>
            <w:tcW w:w="1666" w:type="dxa"/>
            <w:vAlign w:val="center"/>
          </w:tcPr>
          <w:p w14:paraId="064C6CB1" w14:textId="77777777" w:rsidR="00366A01" w:rsidRPr="0013635E" w:rsidRDefault="00366A01" w:rsidP="00712113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طباعة التقرير</w:t>
            </w:r>
          </w:p>
        </w:tc>
        <w:tc>
          <w:tcPr>
            <w:tcW w:w="1537" w:type="dxa"/>
            <w:vAlign w:val="center"/>
          </w:tcPr>
          <w:p w14:paraId="3CF264B2" w14:textId="77777777" w:rsidR="00366A01" w:rsidRPr="0013635E" w:rsidRDefault="00366A01" w:rsidP="00712113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13635E">
              <w:rPr>
                <w:rFonts w:asciiTheme="majorBidi" w:hAnsiTheme="majorBidi" w:cstheme="majorBidi"/>
              </w:rPr>
              <w:t>BUTTON</w:t>
            </w:r>
          </w:p>
        </w:tc>
        <w:tc>
          <w:tcPr>
            <w:tcW w:w="4440" w:type="dxa"/>
            <w:vAlign w:val="center"/>
          </w:tcPr>
          <w:p w14:paraId="3A0DC274" w14:textId="77777777" w:rsidR="00366A01" w:rsidRPr="0013635E" w:rsidRDefault="00366A01" w:rsidP="00712113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لطباعة التقرير</w:t>
            </w:r>
          </w:p>
        </w:tc>
        <w:tc>
          <w:tcPr>
            <w:tcW w:w="3097" w:type="dxa"/>
            <w:vAlign w:val="center"/>
          </w:tcPr>
          <w:p w14:paraId="3CE9A20D" w14:textId="77777777" w:rsidR="00366A01" w:rsidRPr="0013635E" w:rsidRDefault="00366A01" w:rsidP="00712113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-</w:t>
            </w:r>
          </w:p>
        </w:tc>
      </w:tr>
    </w:tbl>
    <w:p w14:paraId="2084AD37" w14:textId="77777777" w:rsidR="00366A01" w:rsidRDefault="00366A01" w:rsidP="00002E3F">
      <w:pPr>
        <w:rPr>
          <w:b/>
          <w:bCs/>
          <w:sz w:val="28"/>
          <w:szCs w:val="28"/>
          <w:rtl/>
        </w:rPr>
      </w:pPr>
    </w:p>
    <w:p w14:paraId="3BB73BE3" w14:textId="77777777" w:rsidR="00366A01" w:rsidRDefault="00366A01" w:rsidP="00366A01">
      <w:pPr>
        <w:jc w:val="both"/>
        <w:rPr>
          <w:b/>
          <w:bCs/>
          <w:sz w:val="28"/>
          <w:szCs w:val="28"/>
          <w:rtl/>
        </w:rPr>
      </w:pPr>
    </w:p>
    <w:p w14:paraId="1E711BA8" w14:textId="77777777" w:rsidR="00366A01" w:rsidRDefault="00366A01" w:rsidP="00002E3F">
      <w:pPr>
        <w:rPr>
          <w:b/>
          <w:bCs/>
          <w:sz w:val="28"/>
          <w:szCs w:val="28"/>
          <w:rtl/>
        </w:rPr>
      </w:pPr>
    </w:p>
    <w:tbl>
      <w:tblPr>
        <w:tblStyle w:val="TableGrid"/>
        <w:bidiVisual/>
        <w:tblW w:w="10661" w:type="dxa"/>
        <w:tblLook w:val="04A0" w:firstRow="1" w:lastRow="0" w:firstColumn="1" w:lastColumn="0" w:noHBand="0" w:noVBand="1"/>
      </w:tblPr>
      <w:tblGrid>
        <w:gridCol w:w="2540"/>
        <w:gridCol w:w="835"/>
        <w:gridCol w:w="7279"/>
        <w:gridCol w:w="7"/>
      </w:tblGrid>
      <w:tr w:rsidR="005F5FB5" w14:paraId="4C999C7A" w14:textId="77777777" w:rsidTr="00366A01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161AFBAF" w14:textId="77777777" w:rsidR="005F5FB5" w:rsidRDefault="005F5FB5" w:rsidP="00712113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الرقم التعريفي للإجراء</w:t>
            </w:r>
          </w:p>
        </w:tc>
        <w:tc>
          <w:tcPr>
            <w:tcW w:w="8114" w:type="dxa"/>
            <w:gridSpan w:val="2"/>
            <w:vAlign w:val="center"/>
          </w:tcPr>
          <w:p w14:paraId="24362797" w14:textId="5622E9A6" w:rsidR="005F5FB5" w:rsidRDefault="005F5FB5" w:rsidP="00712113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rtl/>
                <w:lang w:bidi="ar-SY"/>
              </w:rPr>
            </w:pPr>
            <w:r>
              <w:rPr>
                <w:noProof/>
                <w:lang w:bidi="ar-SY"/>
              </w:rPr>
              <w:t>UC.7</w:t>
            </w:r>
          </w:p>
        </w:tc>
      </w:tr>
      <w:tr w:rsidR="002670F6" w14:paraId="32ABFF23" w14:textId="77777777" w:rsidTr="00366A01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3C14DF3E" w14:textId="77777777" w:rsidR="002670F6" w:rsidRPr="00687DB3" w:rsidRDefault="002670F6" w:rsidP="002670F6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المسمى</w:t>
            </w:r>
          </w:p>
        </w:tc>
        <w:tc>
          <w:tcPr>
            <w:tcW w:w="8114" w:type="dxa"/>
            <w:gridSpan w:val="2"/>
            <w:vAlign w:val="center"/>
          </w:tcPr>
          <w:p w14:paraId="07C52F15" w14:textId="1AAD74E4" w:rsidR="002670F6" w:rsidRDefault="002670F6" w:rsidP="002670F6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تقارير إحصائية على مستوى ضابط الارتباط في المديرية</w:t>
            </w:r>
          </w:p>
        </w:tc>
      </w:tr>
      <w:tr w:rsidR="002670F6" w14:paraId="47F683A1" w14:textId="77777777" w:rsidTr="00366A01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0B67B8A3" w14:textId="77777777" w:rsidR="002670F6" w:rsidRPr="00687DB3" w:rsidRDefault="002670F6" w:rsidP="002670F6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الوصف</w:t>
            </w:r>
          </w:p>
        </w:tc>
        <w:tc>
          <w:tcPr>
            <w:tcW w:w="8114" w:type="dxa"/>
            <w:gridSpan w:val="2"/>
            <w:vAlign w:val="center"/>
          </w:tcPr>
          <w:p w14:paraId="2522ED4E" w14:textId="017602A5" w:rsidR="002670F6" w:rsidRPr="00A95C5A" w:rsidRDefault="002670F6" w:rsidP="002670F6">
            <w:pPr>
              <w:bidi/>
              <w:spacing w:line="276" w:lineRule="auto"/>
              <w:jc w:val="center"/>
              <w:rPr>
                <w:rFonts w:asciiTheme="minorBidi" w:eastAsia="Calibri" w:hAnsiTheme="minorBidi"/>
                <w:rtl/>
              </w:rPr>
            </w:pPr>
            <w:r w:rsidRPr="00A95C5A">
              <w:rPr>
                <w:rFonts w:asciiTheme="minorBidi" w:eastAsia="Calibri" w:hAnsiTheme="minorBidi"/>
                <w:rtl/>
              </w:rPr>
              <w:t xml:space="preserve">تمكين </w:t>
            </w:r>
            <w:r>
              <w:rPr>
                <w:rFonts w:hint="cs"/>
                <w:noProof/>
                <w:rtl/>
                <w:lang w:bidi="ar-SY"/>
              </w:rPr>
              <w:t>ضابط الارتباط في المديرية</w:t>
            </w:r>
            <w:r w:rsidRPr="00A95C5A">
              <w:rPr>
                <w:rFonts w:asciiTheme="minorBidi" w:eastAsia="Calibri" w:hAnsiTheme="minorBidi"/>
                <w:rtl/>
              </w:rPr>
              <w:t xml:space="preserve"> من إنشاء تقارير إحصائية شاملة على مستوى ا</w:t>
            </w:r>
            <w:r w:rsidR="00D73D24">
              <w:rPr>
                <w:rFonts w:asciiTheme="minorBidi" w:eastAsia="Calibri" w:hAnsiTheme="minorBidi" w:hint="cs"/>
                <w:rtl/>
              </w:rPr>
              <w:t>لمديرية</w:t>
            </w:r>
          </w:p>
        </w:tc>
      </w:tr>
      <w:tr w:rsidR="002670F6" w14:paraId="1B10AE1E" w14:textId="77777777" w:rsidTr="00366A01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57249D77" w14:textId="77777777" w:rsidR="002670F6" w:rsidRPr="00687DB3" w:rsidRDefault="002670F6" w:rsidP="002670F6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مجموعات المستخدمين</w:t>
            </w:r>
          </w:p>
        </w:tc>
        <w:tc>
          <w:tcPr>
            <w:tcW w:w="8114" w:type="dxa"/>
            <w:gridSpan w:val="2"/>
            <w:vAlign w:val="center"/>
          </w:tcPr>
          <w:p w14:paraId="32B9C03D" w14:textId="50108428" w:rsidR="002670F6" w:rsidRDefault="002670F6" w:rsidP="002670F6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ضابط الارتباط في المديرية</w:t>
            </w:r>
          </w:p>
        </w:tc>
      </w:tr>
      <w:tr w:rsidR="005F5FB5" w14:paraId="50BE869D" w14:textId="77777777" w:rsidTr="00366A01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69F47316" w14:textId="77777777" w:rsidR="005F5FB5" w:rsidRPr="00687DB3" w:rsidRDefault="005F5FB5" w:rsidP="00712113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الشروط المسبقة</w:t>
            </w:r>
          </w:p>
        </w:tc>
        <w:tc>
          <w:tcPr>
            <w:tcW w:w="8114" w:type="dxa"/>
            <w:gridSpan w:val="2"/>
            <w:vAlign w:val="center"/>
          </w:tcPr>
          <w:p w14:paraId="61F00A0D" w14:textId="77777777" w:rsidR="005F5FB5" w:rsidRDefault="005F5FB5" w:rsidP="00712113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-</w:t>
            </w:r>
          </w:p>
        </w:tc>
      </w:tr>
      <w:tr w:rsidR="005F5FB5" w14:paraId="13F68FB6" w14:textId="77777777" w:rsidTr="00366A01">
        <w:trPr>
          <w:trHeight w:val="47"/>
        </w:trPr>
        <w:tc>
          <w:tcPr>
            <w:tcW w:w="2540" w:type="dxa"/>
            <w:vMerge w:val="restart"/>
            <w:shd w:val="clear" w:color="auto" w:fill="BFBFBF"/>
            <w:vAlign w:val="center"/>
          </w:tcPr>
          <w:p w14:paraId="383F1279" w14:textId="77777777" w:rsidR="005F5FB5" w:rsidRPr="00687DB3" w:rsidRDefault="005F5FB5" w:rsidP="00712113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آلية السير الرئيسية</w:t>
            </w:r>
          </w:p>
        </w:tc>
        <w:tc>
          <w:tcPr>
            <w:tcW w:w="835" w:type="dxa"/>
            <w:vAlign w:val="center"/>
          </w:tcPr>
          <w:p w14:paraId="66B472D6" w14:textId="77777777" w:rsidR="005F5FB5" w:rsidRPr="006E7720" w:rsidRDefault="005F5FB5" w:rsidP="0071211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1670E7">
              <w:rPr>
                <w:rFonts w:asciiTheme="majorBidi" w:eastAsia="Calibri" w:hAnsiTheme="majorBidi" w:cstheme="majorBidi"/>
                <w:b/>
                <w:bCs/>
                <w:rtl/>
                <w:lang w:bidi="ar-SY"/>
              </w:rPr>
              <w:t>الترتيب</w:t>
            </w:r>
          </w:p>
        </w:tc>
        <w:tc>
          <w:tcPr>
            <w:tcW w:w="7286" w:type="dxa"/>
            <w:gridSpan w:val="2"/>
            <w:vAlign w:val="center"/>
          </w:tcPr>
          <w:p w14:paraId="33A67580" w14:textId="77777777" w:rsidR="005F5FB5" w:rsidRPr="006E7720" w:rsidRDefault="005F5FB5" w:rsidP="0071211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1670E7">
              <w:rPr>
                <w:rFonts w:asciiTheme="majorBidi" w:eastAsia="Calibri" w:hAnsiTheme="majorBidi" w:cstheme="majorBidi"/>
                <w:b/>
                <w:bCs/>
                <w:rtl/>
                <w:lang w:bidi="ar-SY"/>
              </w:rPr>
              <w:t>الإجراء</w:t>
            </w:r>
          </w:p>
        </w:tc>
      </w:tr>
      <w:tr w:rsidR="005F5FB5" w14:paraId="4FA9B1D5" w14:textId="77777777" w:rsidTr="00366A01">
        <w:trPr>
          <w:trHeight w:val="29"/>
        </w:trPr>
        <w:tc>
          <w:tcPr>
            <w:tcW w:w="2540" w:type="dxa"/>
            <w:vMerge/>
            <w:shd w:val="clear" w:color="auto" w:fill="BFBFBF"/>
            <w:vAlign w:val="center"/>
          </w:tcPr>
          <w:p w14:paraId="74F3F548" w14:textId="77777777" w:rsidR="005F5FB5" w:rsidRDefault="005F5FB5" w:rsidP="00712113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4E15C5E3" w14:textId="77777777" w:rsidR="005F5FB5" w:rsidRPr="006E7720" w:rsidRDefault="005F5FB5" w:rsidP="0071211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1</w:t>
            </w:r>
          </w:p>
        </w:tc>
        <w:tc>
          <w:tcPr>
            <w:tcW w:w="7286" w:type="dxa"/>
            <w:gridSpan w:val="2"/>
            <w:vAlign w:val="center"/>
          </w:tcPr>
          <w:p w14:paraId="345583AF" w14:textId="111869CD" w:rsidR="005F5FB5" w:rsidRPr="006E7720" w:rsidRDefault="005F5FB5" w:rsidP="00712113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يقوم المستخدم بالضغط على خيار </w:t>
            </w:r>
            <w:r w:rsidR="003A4C96">
              <w:rPr>
                <w:rFonts w:asciiTheme="minorBidi" w:eastAsia="Times New Roman" w:hAnsiTheme="minorBidi" w:hint="cs"/>
                <w:rtl/>
              </w:rPr>
              <w:t>التغذية</w:t>
            </w:r>
            <w:r>
              <w:rPr>
                <w:rFonts w:asciiTheme="minorBidi" w:eastAsia="Times New Roman" w:hAnsiTheme="minorBidi" w:hint="cs"/>
                <w:rtl/>
              </w:rPr>
              <w:t xml:space="preserve"> المدرسية من القائمة الرئيسية على يمين الصفحة</w:t>
            </w:r>
          </w:p>
        </w:tc>
      </w:tr>
      <w:tr w:rsidR="005F5FB5" w14:paraId="6FDC5EC4" w14:textId="77777777" w:rsidTr="00366A01">
        <w:trPr>
          <w:trHeight w:val="29"/>
        </w:trPr>
        <w:tc>
          <w:tcPr>
            <w:tcW w:w="2540" w:type="dxa"/>
            <w:vMerge/>
            <w:shd w:val="clear" w:color="auto" w:fill="BFBFBF"/>
            <w:vAlign w:val="center"/>
          </w:tcPr>
          <w:p w14:paraId="3C180961" w14:textId="77777777" w:rsidR="005F5FB5" w:rsidRDefault="005F5FB5" w:rsidP="00712113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012C8F48" w14:textId="77777777" w:rsidR="005F5FB5" w:rsidRPr="006E7720" w:rsidRDefault="005F5FB5" w:rsidP="0071211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2</w:t>
            </w:r>
          </w:p>
        </w:tc>
        <w:tc>
          <w:tcPr>
            <w:tcW w:w="7286" w:type="dxa"/>
            <w:gridSpan w:val="2"/>
            <w:vAlign w:val="center"/>
          </w:tcPr>
          <w:p w14:paraId="258163BF" w14:textId="36011B02" w:rsidR="005F5FB5" w:rsidRPr="006E7720" w:rsidRDefault="005F5FB5" w:rsidP="00712113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يظهر النظام صفحة </w:t>
            </w:r>
            <w:r w:rsidR="003A4C96">
              <w:rPr>
                <w:rFonts w:asciiTheme="minorBidi" w:eastAsia="Times New Roman" w:hAnsiTheme="minorBidi" w:hint="cs"/>
                <w:rtl/>
              </w:rPr>
              <w:t>التغذية</w:t>
            </w:r>
            <w:r>
              <w:rPr>
                <w:rFonts w:asciiTheme="minorBidi" w:eastAsia="Times New Roman" w:hAnsiTheme="minorBidi" w:hint="cs"/>
                <w:rtl/>
              </w:rPr>
              <w:t xml:space="preserve"> المدرسية</w:t>
            </w:r>
          </w:p>
        </w:tc>
      </w:tr>
      <w:tr w:rsidR="005F5FB5" w14:paraId="0FFDD4E8" w14:textId="77777777" w:rsidTr="00366A01">
        <w:trPr>
          <w:trHeight w:val="29"/>
        </w:trPr>
        <w:tc>
          <w:tcPr>
            <w:tcW w:w="2540" w:type="dxa"/>
            <w:vMerge/>
            <w:shd w:val="clear" w:color="auto" w:fill="BFBFBF"/>
            <w:vAlign w:val="center"/>
          </w:tcPr>
          <w:p w14:paraId="742C7C60" w14:textId="77777777" w:rsidR="005F5FB5" w:rsidRDefault="005F5FB5" w:rsidP="00712113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69AC5826" w14:textId="77777777" w:rsidR="005F5FB5" w:rsidRPr="006E7720" w:rsidRDefault="005F5FB5" w:rsidP="0071211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3</w:t>
            </w:r>
          </w:p>
        </w:tc>
        <w:tc>
          <w:tcPr>
            <w:tcW w:w="7286" w:type="dxa"/>
            <w:gridSpan w:val="2"/>
            <w:vAlign w:val="center"/>
          </w:tcPr>
          <w:p w14:paraId="13BE8B97" w14:textId="77777777" w:rsidR="005F5FB5" w:rsidRPr="006E7720" w:rsidRDefault="005F5FB5" w:rsidP="00712113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يقوم المستخدم بالضغط على رابط تقارير إحصائية</w:t>
            </w:r>
          </w:p>
        </w:tc>
      </w:tr>
      <w:tr w:rsidR="005F5FB5" w14:paraId="66E6B4D7" w14:textId="77777777" w:rsidTr="00366A01">
        <w:trPr>
          <w:trHeight w:val="29"/>
        </w:trPr>
        <w:tc>
          <w:tcPr>
            <w:tcW w:w="2540" w:type="dxa"/>
            <w:vMerge/>
            <w:shd w:val="clear" w:color="auto" w:fill="BFBFBF"/>
            <w:vAlign w:val="center"/>
          </w:tcPr>
          <w:p w14:paraId="17DD92D6" w14:textId="77777777" w:rsidR="005F5FB5" w:rsidRDefault="005F5FB5" w:rsidP="00712113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2A56EB51" w14:textId="77777777" w:rsidR="005F5FB5" w:rsidRPr="006E7720" w:rsidRDefault="005F5FB5" w:rsidP="0071211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4</w:t>
            </w:r>
          </w:p>
        </w:tc>
        <w:tc>
          <w:tcPr>
            <w:tcW w:w="7286" w:type="dxa"/>
            <w:gridSpan w:val="2"/>
            <w:vAlign w:val="center"/>
          </w:tcPr>
          <w:p w14:paraId="638E5884" w14:textId="77777777" w:rsidR="005F5FB5" w:rsidRPr="006E7720" w:rsidRDefault="005F5FB5" w:rsidP="00712113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يظهر النظام صفحة التقارير الإحصائية</w:t>
            </w:r>
          </w:p>
        </w:tc>
      </w:tr>
      <w:tr w:rsidR="005F5FB5" w14:paraId="372F6254" w14:textId="77777777" w:rsidTr="00366A01">
        <w:trPr>
          <w:trHeight w:val="29"/>
        </w:trPr>
        <w:tc>
          <w:tcPr>
            <w:tcW w:w="2540" w:type="dxa"/>
            <w:vMerge/>
            <w:shd w:val="clear" w:color="auto" w:fill="BFBFBF"/>
            <w:vAlign w:val="center"/>
          </w:tcPr>
          <w:p w14:paraId="3BB483BB" w14:textId="77777777" w:rsidR="005F5FB5" w:rsidRDefault="005F5FB5" w:rsidP="00712113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172E7ECB" w14:textId="77777777" w:rsidR="005F5FB5" w:rsidRPr="006E7720" w:rsidRDefault="005F5FB5" w:rsidP="0071211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5</w:t>
            </w:r>
          </w:p>
        </w:tc>
        <w:tc>
          <w:tcPr>
            <w:tcW w:w="7286" w:type="dxa"/>
            <w:gridSpan w:val="2"/>
            <w:vAlign w:val="center"/>
          </w:tcPr>
          <w:p w14:paraId="6DC2EDC3" w14:textId="77777777" w:rsidR="005F5FB5" w:rsidRDefault="005F5FB5" w:rsidP="00712113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يقوم المستخدم باختيار الحقول المطلوبة من الحقول التالية:</w:t>
            </w:r>
          </w:p>
          <w:p w14:paraId="5006F4D4" w14:textId="648A30BF" w:rsidR="005F5FB5" w:rsidRDefault="005F5FB5" w:rsidP="005F5FB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عدد الطلاب في المديرية (ذكور/ إناث)</w:t>
            </w:r>
            <w:r w:rsidRPr="00D73A29">
              <w:rPr>
                <w:rFonts w:asciiTheme="minorBidi" w:eastAsia="Times New Roman" w:hAnsiTheme="minorBidi" w:hint="cs"/>
                <w:rtl/>
              </w:rPr>
              <w:t xml:space="preserve"> </w:t>
            </w:r>
            <w:r>
              <w:rPr>
                <w:rFonts w:asciiTheme="minorBidi" w:eastAsia="Times New Roman" w:hAnsiTheme="minorBidi" w:hint="cs"/>
                <w:rtl/>
                <w:lang w:bidi="ar-SY"/>
              </w:rPr>
              <w:t>وحسب المراحل (ثانوي أساسي رياض أطفال)</w:t>
            </w:r>
          </w:p>
          <w:p w14:paraId="35EB494D" w14:textId="3599E5D2" w:rsidR="005F5FB5" w:rsidRDefault="005F5FB5" w:rsidP="005F5FB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عدد الوجبات </w:t>
            </w:r>
            <w:r w:rsidR="002670F6">
              <w:rPr>
                <w:rFonts w:asciiTheme="minorBidi" w:eastAsia="Times New Roman" w:hAnsiTheme="minorBidi" w:hint="cs"/>
                <w:rtl/>
              </w:rPr>
              <w:t>المستلم</w:t>
            </w:r>
            <w:r>
              <w:rPr>
                <w:rFonts w:asciiTheme="minorBidi" w:eastAsia="Times New Roman" w:hAnsiTheme="minorBidi" w:hint="cs"/>
                <w:rtl/>
              </w:rPr>
              <w:t xml:space="preserve"> </w:t>
            </w:r>
            <w:r w:rsidR="002670F6">
              <w:rPr>
                <w:rFonts w:asciiTheme="minorBidi" w:eastAsia="Times New Roman" w:hAnsiTheme="minorBidi" w:hint="cs"/>
                <w:rtl/>
              </w:rPr>
              <w:t>للمديرية</w:t>
            </w:r>
          </w:p>
          <w:p w14:paraId="1E67D21C" w14:textId="5B3C9478" w:rsidR="005F5FB5" w:rsidRPr="00A91993" w:rsidRDefault="005F5FB5" w:rsidP="005F5FB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عدد الوجبات الموزع في </w:t>
            </w:r>
            <w:r w:rsidR="002670F6">
              <w:rPr>
                <w:rFonts w:asciiTheme="minorBidi" w:eastAsia="Times New Roman" w:hAnsiTheme="minorBidi" w:hint="cs"/>
                <w:rtl/>
              </w:rPr>
              <w:t>المديرية</w:t>
            </w:r>
          </w:p>
          <w:p w14:paraId="0FF44C6C" w14:textId="77777777" w:rsidR="005F5FB5" w:rsidRDefault="005F5FB5" w:rsidP="005F5FB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المدارس المشمولة</w:t>
            </w:r>
          </w:p>
          <w:p w14:paraId="2A249351" w14:textId="4E82F0BA" w:rsidR="005F5FB5" w:rsidRDefault="005F5FB5" w:rsidP="005F5FB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عدد المدارس المشمولة ونوع كل مدرسة</w:t>
            </w:r>
          </w:p>
          <w:p w14:paraId="58345A39" w14:textId="6EC4A6B6" w:rsidR="005F5FB5" w:rsidRDefault="005F5FB5" w:rsidP="005F5FB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عدد الطلاب المشمولين في المدرسة </w:t>
            </w:r>
          </w:p>
          <w:p w14:paraId="6B7627B4" w14:textId="77777777" w:rsidR="005F5FB5" w:rsidRDefault="005F5FB5" w:rsidP="005F5FB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عدد الوجبات المستلم في كل مدرسة وأنواعها</w:t>
            </w:r>
          </w:p>
          <w:p w14:paraId="2EDE0CEB" w14:textId="77777777" w:rsidR="005F5FB5" w:rsidRDefault="005F5FB5" w:rsidP="005F5FB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عدد الوجبات الموزع في كل مدرسة وأنواعها</w:t>
            </w:r>
          </w:p>
          <w:p w14:paraId="17A255D6" w14:textId="334EE739" w:rsidR="005F5FB5" w:rsidRDefault="00D73D24" w:rsidP="005F5FB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عدد </w:t>
            </w:r>
            <w:r w:rsidR="005F5FB5">
              <w:rPr>
                <w:rFonts w:asciiTheme="minorBidi" w:eastAsia="Times New Roman" w:hAnsiTheme="minorBidi" w:hint="cs"/>
                <w:rtl/>
              </w:rPr>
              <w:t>الصفوف والشعب المشمولة</w:t>
            </w:r>
          </w:p>
          <w:p w14:paraId="382BCE64" w14:textId="77777777" w:rsidR="005F5FB5" w:rsidRDefault="005F5FB5" w:rsidP="005F5FB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عدد الطلاب المشمولين من كل صف (ذكور/ إناث)</w:t>
            </w:r>
          </w:p>
          <w:p w14:paraId="0399B6A9" w14:textId="77777777" w:rsidR="005F5FB5" w:rsidRDefault="005F5FB5" w:rsidP="005F5FB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 w:rsidRPr="00BE2E57">
              <w:rPr>
                <w:rFonts w:asciiTheme="minorBidi" w:eastAsia="Times New Roman" w:hAnsiTheme="minorBidi" w:hint="cs"/>
                <w:rtl/>
              </w:rPr>
              <w:t>عدد الوجبات الموزع في كل صف وأنواعها</w:t>
            </w:r>
          </w:p>
          <w:p w14:paraId="7E3AF543" w14:textId="77777777" w:rsidR="005F5FB5" w:rsidRDefault="005F5FB5" w:rsidP="005F5FB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الكمية المتبقية لغاية تاريخ التقرير بعد خصم الكمية الموزعة من الكمية المستلمة</w:t>
            </w:r>
          </w:p>
          <w:p w14:paraId="3B012D30" w14:textId="7B74A454" w:rsidR="00336B76" w:rsidRPr="00BE2E57" w:rsidRDefault="00336B76" w:rsidP="00336B7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أسماء لجان التغذية في المد</w:t>
            </w:r>
            <w:r>
              <w:rPr>
                <w:rFonts w:asciiTheme="minorBidi" w:eastAsia="Times New Roman" w:hAnsiTheme="minorBidi" w:hint="cs"/>
                <w:rtl/>
              </w:rPr>
              <w:t>ارس</w:t>
            </w:r>
          </w:p>
        </w:tc>
      </w:tr>
      <w:tr w:rsidR="005F5FB5" w14:paraId="6767DE11" w14:textId="77777777" w:rsidTr="00366A01">
        <w:trPr>
          <w:trHeight w:val="29"/>
        </w:trPr>
        <w:tc>
          <w:tcPr>
            <w:tcW w:w="2540" w:type="dxa"/>
            <w:vMerge/>
            <w:shd w:val="clear" w:color="auto" w:fill="BFBFBF"/>
            <w:vAlign w:val="center"/>
          </w:tcPr>
          <w:p w14:paraId="2FDC0CD4" w14:textId="77777777" w:rsidR="005F5FB5" w:rsidRDefault="005F5FB5" w:rsidP="00712113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27E4F277" w14:textId="77777777" w:rsidR="005F5FB5" w:rsidRPr="006E7720" w:rsidRDefault="005F5FB5" w:rsidP="0071211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6</w:t>
            </w:r>
          </w:p>
        </w:tc>
        <w:tc>
          <w:tcPr>
            <w:tcW w:w="7286" w:type="dxa"/>
            <w:gridSpan w:val="2"/>
            <w:vAlign w:val="center"/>
          </w:tcPr>
          <w:p w14:paraId="153683B8" w14:textId="77777777" w:rsidR="005F5FB5" w:rsidRPr="006E7720" w:rsidRDefault="005F5FB5" w:rsidP="00712113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يقوم النظام بعرض التقرير حسب الحقول المطلوبة المحددة من المستخدم</w:t>
            </w:r>
          </w:p>
        </w:tc>
      </w:tr>
      <w:tr w:rsidR="005F5FB5" w14:paraId="1BB46656" w14:textId="77777777" w:rsidTr="00366A01">
        <w:trPr>
          <w:trHeight w:val="29"/>
        </w:trPr>
        <w:tc>
          <w:tcPr>
            <w:tcW w:w="2540" w:type="dxa"/>
            <w:vMerge/>
            <w:shd w:val="clear" w:color="auto" w:fill="BFBFBF"/>
            <w:vAlign w:val="center"/>
          </w:tcPr>
          <w:p w14:paraId="16BF232C" w14:textId="77777777" w:rsidR="005F5FB5" w:rsidRDefault="005F5FB5" w:rsidP="00712113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3DB4FF2A" w14:textId="77777777" w:rsidR="005F5FB5" w:rsidRPr="006E7720" w:rsidRDefault="005F5FB5" w:rsidP="0071211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7</w:t>
            </w:r>
          </w:p>
        </w:tc>
        <w:tc>
          <w:tcPr>
            <w:tcW w:w="7286" w:type="dxa"/>
            <w:gridSpan w:val="2"/>
            <w:vAlign w:val="center"/>
          </w:tcPr>
          <w:p w14:paraId="63ADC03A" w14:textId="77777777" w:rsidR="005F5FB5" w:rsidRPr="006E7720" w:rsidRDefault="005F5FB5" w:rsidP="00712113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يقوم المستخدم بالضغط على رابط طباعة تقرير</w:t>
            </w:r>
          </w:p>
        </w:tc>
      </w:tr>
      <w:tr w:rsidR="005F5FB5" w14:paraId="6C3FFED7" w14:textId="77777777" w:rsidTr="00366A01">
        <w:trPr>
          <w:trHeight w:val="29"/>
        </w:trPr>
        <w:tc>
          <w:tcPr>
            <w:tcW w:w="2540" w:type="dxa"/>
            <w:vMerge/>
            <w:shd w:val="clear" w:color="auto" w:fill="BFBFBF"/>
            <w:vAlign w:val="center"/>
          </w:tcPr>
          <w:p w14:paraId="72C6AEFB" w14:textId="77777777" w:rsidR="005F5FB5" w:rsidRDefault="005F5FB5" w:rsidP="00712113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4B33C6CC" w14:textId="77777777" w:rsidR="005F5FB5" w:rsidRPr="006E7720" w:rsidRDefault="005F5FB5" w:rsidP="0071211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8</w:t>
            </w:r>
          </w:p>
        </w:tc>
        <w:tc>
          <w:tcPr>
            <w:tcW w:w="7286" w:type="dxa"/>
            <w:gridSpan w:val="2"/>
            <w:vAlign w:val="center"/>
          </w:tcPr>
          <w:p w14:paraId="1C5E6471" w14:textId="77777777" w:rsidR="005F5FB5" w:rsidRPr="006E7720" w:rsidRDefault="005F5FB5" w:rsidP="00712113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يظهر النظام صفحة الطباعة</w:t>
            </w:r>
          </w:p>
        </w:tc>
      </w:tr>
      <w:tr w:rsidR="005F5FB5" w14:paraId="5F652AB0" w14:textId="77777777" w:rsidTr="00366A01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6E207C5B" w14:textId="77777777" w:rsidR="005F5FB5" w:rsidRDefault="005F5FB5" w:rsidP="00712113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المخرجات المتوقعة</w:t>
            </w:r>
          </w:p>
        </w:tc>
        <w:tc>
          <w:tcPr>
            <w:tcW w:w="8114" w:type="dxa"/>
            <w:gridSpan w:val="2"/>
            <w:vAlign w:val="center"/>
          </w:tcPr>
          <w:p w14:paraId="6F4FB1CE" w14:textId="5BAB0E87" w:rsidR="005F5FB5" w:rsidRDefault="005F5FB5" w:rsidP="00712113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 xml:space="preserve">تقرير على مستوى </w:t>
            </w:r>
            <w:r w:rsidR="00366A01">
              <w:rPr>
                <w:rFonts w:hint="cs"/>
                <w:noProof/>
                <w:rtl/>
                <w:lang w:bidi="ar-SY"/>
              </w:rPr>
              <w:t>مديرية التربية والتعليم</w:t>
            </w:r>
          </w:p>
        </w:tc>
      </w:tr>
      <w:tr w:rsidR="005F5FB5" w14:paraId="34B5AE0A" w14:textId="77777777" w:rsidTr="00366A01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47238FB5" w14:textId="77777777" w:rsidR="005F5FB5" w:rsidRDefault="005F5FB5" w:rsidP="00712113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آلية السير البديلة</w:t>
            </w:r>
          </w:p>
        </w:tc>
        <w:tc>
          <w:tcPr>
            <w:tcW w:w="8114" w:type="dxa"/>
            <w:gridSpan w:val="2"/>
            <w:vAlign w:val="center"/>
          </w:tcPr>
          <w:p w14:paraId="3A4CF091" w14:textId="77777777" w:rsidR="005F5FB5" w:rsidRDefault="005F5FB5" w:rsidP="00712113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-</w:t>
            </w:r>
          </w:p>
        </w:tc>
      </w:tr>
    </w:tbl>
    <w:p w14:paraId="030D8ED9" w14:textId="77777777" w:rsidR="00C57A3E" w:rsidRDefault="00C57A3E" w:rsidP="00455BFB">
      <w:pPr>
        <w:pStyle w:val="Heading2"/>
        <w:jc w:val="both"/>
        <w:rPr>
          <w:rtl/>
        </w:rPr>
      </w:pPr>
    </w:p>
    <w:p w14:paraId="78C489A0" w14:textId="77777777" w:rsidR="00C57A3E" w:rsidRDefault="00C57A3E" w:rsidP="00C57A3E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الخيارات الإضافية</w:t>
      </w:r>
    </w:p>
    <w:p w14:paraId="26E0B43D" w14:textId="77777777" w:rsidR="00C57A3E" w:rsidRDefault="00C57A3E" w:rsidP="00C57A3E">
      <w:pPr>
        <w:rPr>
          <w:b/>
          <w:bCs/>
          <w:sz w:val="28"/>
          <w:szCs w:val="28"/>
          <w:rtl/>
        </w:rPr>
      </w:pPr>
    </w:p>
    <w:tbl>
      <w:tblPr>
        <w:tblStyle w:val="TableGrid"/>
        <w:bidiVisual/>
        <w:tblW w:w="10740" w:type="dxa"/>
        <w:jc w:val="center"/>
        <w:tblLook w:val="04A0" w:firstRow="1" w:lastRow="0" w:firstColumn="1" w:lastColumn="0" w:noHBand="0" w:noVBand="1"/>
      </w:tblPr>
      <w:tblGrid>
        <w:gridCol w:w="1666"/>
        <w:gridCol w:w="1537"/>
        <w:gridCol w:w="4440"/>
        <w:gridCol w:w="3097"/>
      </w:tblGrid>
      <w:tr w:rsidR="00C57A3E" w:rsidRPr="0013635E" w14:paraId="728BCEDB" w14:textId="77777777" w:rsidTr="006C6752">
        <w:trPr>
          <w:trHeight w:val="533"/>
          <w:jc w:val="center"/>
        </w:trPr>
        <w:tc>
          <w:tcPr>
            <w:tcW w:w="1666" w:type="dxa"/>
            <w:shd w:val="clear" w:color="auto" w:fill="BFBFBF"/>
            <w:vAlign w:val="center"/>
          </w:tcPr>
          <w:p w14:paraId="156F5E68" w14:textId="77777777" w:rsidR="00C57A3E" w:rsidRPr="0013635E" w:rsidRDefault="00C57A3E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اسم الحقل</w:t>
            </w:r>
          </w:p>
        </w:tc>
        <w:tc>
          <w:tcPr>
            <w:tcW w:w="1537" w:type="dxa"/>
            <w:shd w:val="clear" w:color="auto" w:fill="BFBFBF"/>
            <w:vAlign w:val="center"/>
          </w:tcPr>
          <w:p w14:paraId="6C8571E1" w14:textId="77777777" w:rsidR="00C57A3E" w:rsidRPr="0013635E" w:rsidRDefault="00C57A3E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نوع الحقل</w:t>
            </w:r>
          </w:p>
        </w:tc>
        <w:tc>
          <w:tcPr>
            <w:tcW w:w="4440" w:type="dxa"/>
            <w:shd w:val="clear" w:color="auto" w:fill="BFBFBF"/>
            <w:vAlign w:val="center"/>
          </w:tcPr>
          <w:p w14:paraId="566EA41F" w14:textId="77777777" w:rsidR="00C57A3E" w:rsidRPr="0013635E" w:rsidRDefault="00C57A3E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وصف الحقل</w:t>
            </w:r>
          </w:p>
        </w:tc>
        <w:tc>
          <w:tcPr>
            <w:tcW w:w="3097" w:type="dxa"/>
            <w:shd w:val="clear" w:color="auto" w:fill="BFBFBF"/>
            <w:vAlign w:val="center"/>
          </w:tcPr>
          <w:p w14:paraId="6D9B1BF1" w14:textId="77777777" w:rsidR="00C57A3E" w:rsidRPr="0013635E" w:rsidRDefault="00C57A3E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شروط خاصة</w:t>
            </w:r>
          </w:p>
        </w:tc>
      </w:tr>
      <w:tr w:rsidR="00C57A3E" w:rsidRPr="0013635E" w14:paraId="31225241" w14:textId="77777777" w:rsidTr="00D870F2">
        <w:trPr>
          <w:jc w:val="center"/>
        </w:trPr>
        <w:tc>
          <w:tcPr>
            <w:tcW w:w="1666" w:type="dxa"/>
            <w:vAlign w:val="center"/>
          </w:tcPr>
          <w:p w14:paraId="788B8D62" w14:textId="77777777" w:rsidR="00C57A3E" w:rsidRPr="0013635E" w:rsidRDefault="00C57A3E" w:rsidP="00D870F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 w:rsidRPr="0013635E">
              <w:rPr>
                <w:rFonts w:asciiTheme="majorBidi" w:hAnsiTheme="majorBidi" w:cstheme="majorBidi"/>
                <w:rtl/>
              </w:rPr>
              <w:t>عرض التقرير</w:t>
            </w:r>
          </w:p>
        </w:tc>
        <w:tc>
          <w:tcPr>
            <w:tcW w:w="1537" w:type="dxa"/>
            <w:vAlign w:val="center"/>
          </w:tcPr>
          <w:p w14:paraId="1CBBE31D" w14:textId="77777777" w:rsidR="00C57A3E" w:rsidRPr="0013635E" w:rsidRDefault="00C57A3E" w:rsidP="00D870F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 w:rsidRPr="0013635E">
              <w:rPr>
                <w:rFonts w:asciiTheme="majorBidi" w:hAnsiTheme="majorBidi" w:cstheme="majorBidi"/>
              </w:rPr>
              <w:t>BUTTON</w:t>
            </w:r>
          </w:p>
        </w:tc>
        <w:tc>
          <w:tcPr>
            <w:tcW w:w="4440" w:type="dxa"/>
            <w:vAlign w:val="center"/>
          </w:tcPr>
          <w:p w14:paraId="6F048269" w14:textId="77777777" w:rsidR="00C57A3E" w:rsidRPr="0013635E" w:rsidRDefault="00C57A3E" w:rsidP="00D870F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 w:rsidRPr="0013635E">
              <w:rPr>
                <w:rFonts w:asciiTheme="majorBidi" w:hAnsiTheme="majorBidi" w:cstheme="majorBidi"/>
                <w:rtl/>
              </w:rPr>
              <w:t>لعرض التقرير بناءً على الخيارات المحددة</w:t>
            </w:r>
          </w:p>
        </w:tc>
        <w:tc>
          <w:tcPr>
            <w:tcW w:w="3097" w:type="dxa"/>
            <w:vAlign w:val="center"/>
          </w:tcPr>
          <w:p w14:paraId="1B0BDCCD" w14:textId="77777777" w:rsidR="00C57A3E" w:rsidRDefault="00C57A3E" w:rsidP="00D870F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 w:rsidRPr="0013635E">
              <w:rPr>
                <w:rFonts w:asciiTheme="majorBidi" w:hAnsiTheme="majorBidi" w:cstheme="majorBidi"/>
              </w:rPr>
              <w:t>-</w:t>
            </w:r>
          </w:p>
        </w:tc>
      </w:tr>
      <w:tr w:rsidR="00C57A3E" w:rsidRPr="0013635E" w14:paraId="0E8BF815" w14:textId="77777777" w:rsidTr="00D870F2">
        <w:trPr>
          <w:jc w:val="center"/>
        </w:trPr>
        <w:tc>
          <w:tcPr>
            <w:tcW w:w="1666" w:type="dxa"/>
            <w:vAlign w:val="center"/>
          </w:tcPr>
          <w:p w14:paraId="0CBA60C8" w14:textId="77777777" w:rsidR="00C57A3E" w:rsidRPr="0013635E" w:rsidRDefault="00C57A3E" w:rsidP="00D870F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طباعة التقرير</w:t>
            </w:r>
          </w:p>
        </w:tc>
        <w:tc>
          <w:tcPr>
            <w:tcW w:w="1537" w:type="dxa"/>
            <w:vAlign w:val="center"/>
          </w:tcPr>
          <w:p w14:paraId="651F91F9" w14:textId="77777777" w:rsidR="00C57A3E" w:rsidRPr="0013635E" w:rsidRDefault="00C57A3E" w:rsidP="00D870F2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13635E">
              <w:rPr>
                <w:rFonts w:asciiTheme="majorBidi" w:hAnsiTheme="majorBidi" w:cstheme="majorBidi"/>
              </w:rPr>
              <w:t>BUTTON</w:t>
            </w:r>
          </w:p>
        </w:tc>
        <w:tc>
          <w:tcPr>
            <w:tcW w:w="4440" w:type="dxa"/>
            <w:vAlign w:val="center"/>
          </w:tcPr>
          <w:p w14:paraId="072FFBF1" w14:textId="77777777" w:rsidR="00C57A3E" w:rsidRPr="0013635E" w:rsidRDefault="00C57A3E" w:rsidP="00D870F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لطباعة التقرير</w:t>
            </w:r>
          </w:p>
        </w:tc>
        <w:tc>
          <w:tcPr>
            <w:tcW w:w="3097" w:type="dxa"/>
            <w:vAlign w:val="center"/>
          </w:tcPr>
          <w:p w14:paraId="56E0F10A" w14:textId="77777777" w:rsidR="00C57A3E" w:rsidRPr="0013635E" w:rsidRDefault="00C57A3E" w:rsidP="00D870F2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-</w:t>
            </w:r>
          </w:p>
        </w:tc>
      </w:tr>
    </w:tbl>
    <w:p w14:paraId="2AB9033D" w14:textId="77777777" w:rsidR="00C57A3E" w:rsidRDefault="00C57A3E" w:rsidP="00C57A3E">
      <w:pPr>
        <w:pStyle w:val="Heading2"/>
        <w:jc w:val="both"/>
        <w:rPr>
          <w:rtl/>
        </w:rPr>
      </w:pPr>
      <w:r>
        <w:rPr>
          <w:rtl/>
        </w:rPr>
        <w:br w:type="page"/>
      </w:r>
    </w:p>
    <w:p w14:paraId="4C7173B0" w14:textId="77777777" w:rsidR="00C57A3E" w:rsidRDefault="00C57A3E" w:rsidP="00C57A3E">
      <w:pPr>
        <w:rPr>
          <w:lang w:eastAsia="en-GB"/>
        </w:rPr>
      </w:pPr>
    </w:p>
    <w:tbl>
      <w:tblPr>
        <w:tblStyle w:val="TableGrid"/>
        <w:bidiVisual/>
        <w:tblW w:w="10661" w:type="dxa"/>
        <w:tblLook w:val="04A0" w:firstRow="1" w:lastRow="0" w:firstColumn="1" w:lastColumn="0" w:noHBand="0" w:noVBand="1"/>
      </w:tblPr>
      <w:tblGrid>
        <w:gridCol w:w="2540"/>
        <w:gridCol w:w="835"/>
        <w:gridCol w:w="7279"/>
        <w:gridCol w:w="7"/>
      </w:tblGrid>
      <w:tr w:rsidR="00856BA5" w14:paraId="6AA3F2A5" w14:textId="77777777" w:rsidTr="00712113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2AAE1354" w14:textId="77777777" w:rsidR="00856BA5" w:rsidRDefault="00856BA5" w:rsidP="00712113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الرقم التعريفي للإجراء</w:t>
            </w:r>
          </w:p>
        </w:tc>
        <w:tc>
          <w:tcPr>
            <w:tcW w:w="8114" w:type="dxa"/>
            <w:gridSpan w:val="2"/>
            <w:vAlign w:val="center"/>
          </w:tcPr>
          <w:p w14:paraId="7328431F" w14:textId="15DB5438" w:rsidR="00856BA5" w:rsidRDefault="00856BA5" w:rsidP="00712113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rtl/>
                <w:lang w:bidi="ar-SY"/>
              </w:rPr>
            </w:pPr>
            <w:r>
              <w:rPr>
                <w:noProof/>
                <w:lang w:bidi="ar-SY"/>
              </w:rPr>
              <w:t>UC.</w:t>
            </w:r>
            <w:r w:rsidR="00D73D24">
              <w:rPr>
                <w:noProof/>
                <w:lang w:bidi="ar-SY"/>
              </w:rPr>
              <w:t>8</w:t>
            </w:r>
          </w:p>
        </w:tc>
      </w:tr>
      <w:tr w:rsidR="00856BA5" w14:paraId="02A6175E" w14:textId="77777777" w:rsidTr="00712113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2EA0A3D8" w14:textId="77777777" w:rsidR="00856BA5" w:rsidRPr="00687DB3" w:rsidRDefault="00856BA5" w:rsidP="00712113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المسمى</w:t>
            </w:r>
          </w:p>
        </w:tc>
        <w:tc>
          <w:tcPr>
            <w:tcW w:w="8114" w:type="dxa"/>
            <w:gridSpan w:val="2"/>
            <w:vAlign w:val="center"/>
          </w:tcPr>
          <w:p w14:paraId="63BA71A1" w14:textId="5E3EBCC4" w:rsidR="00856BA5" w:rsidRDefault="00856BA5" w:rsidP="00712113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تقارير إحصائية على مستوى مدير المدرسة</w:t>
            </w:r>
          </w:p>
        </w:tc>
      </w:tr>
      <w:tr w:rsidR="00856BA5" w14:paraId="552C22A3" w14:textId="77777777" w:rsidTr="00712113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38DB1783" w14:textId="77777777" w:rsidR="00856BA5" w:rsidRPr="00687DB3" w:rsidRDefault="00856BA5" w:rsidP="00712113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الوصف</w:t>
            </w:r>
          </w:p>
        </w:tc>
        <w:tc>
          <w:tcPr>
            <w:tcW w:w="8114" w:type="dxa"/>
            <w:gridSpan w:val="2"/>
            <w:vAlign w:val="center"/>
          </w:tcPr>
          <w:p w14:paraId="4821D66E" w14:textId="00C0662E" w:rsidR="00856BA5" w:rsidRPr="00A95C5A" w:rsidRDefault="00856BA5" w:rsidP="00712113">
            <w:pPr>
              <w:bidi/>
              <w:spacing w:line="276" w:lineRule="auto"/>
              <w:jc w:val="center"/>
              <w:rPr>
                <w:rFonts w:asciiTheme="minorBidi" w:eastAsia="Calibri" w:hAnsiTheme="minorBidi"/>
                <w:rtl/>
              </w:rPr>
            </w:pPr>
            <w:r w:rsidRPr="00A95C5A">
              <w:rPr>
                <w:rFonts w:asciiTheme="minorBidi" w:eastAsia="Calibri" w:hAnsiTheme="minorBidi"/>
                <w:rtl/>
              </w:rPr>
              <w:t xml:space="preserve">تمكين </w:t>
            </w:r>
            <w:r>
              <w:rPr>
                <w:rFonts w:asciiTheme="minorBidi" w:eastAsia="Calibri" w:hAnsiTheme="minorBidi" w:hint="cs"/>
                <w:rtl/>
              </w:rPr>
              <w:t>مدير المدرسة</w:t>
            </w:r>
            <w:r w:rsidRPr="00A95C5A">
              <w:rPr>
                <w:rFonts w:asciiTheme="minorBidi" w:eastAsia="Calibri" w:hAnsiTheme="minorBidi"/>
                <w:rtl/>
              </w:rPr>
              <w:t xml:space="preserve"> من إنشاء تقارير إحصائية شاملة على مستوى </w:t>
            </w:r>
            <w:r w:rsidR="00D73D24">
              <w:rPr>
                <w:rFonts w:asciiTheme="minorBidi" w:eastAsia="Calibri" w:hAnsiTheme="minorBidi" w:hint="cs"/>
                <w:rtl/>
              </w:rPr>
              <w:t>المدرسة</w:t>
            </w:r>
          </w:p>
        </w:tc>
      </w:tr>
      <w:tr w:rsidR="00856BA5" w14:paraId="6A7ECEC0" w14:textId="77777777" w:rsidTr="00712113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1939978A" w14:textId="77777777" w:rsidR="00856BA5" w:rsidRPr="00687DB3" w:rsidRDefault="00856BA5" w:rsidP="00712113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مجموعات المستخدمين</w:t>
            </w:r>
          </w:p>
        </w:tc>
        <w:tc>
          <w:tcPr>
            <w:tcW w:w="8114" w:type="dxa"/>
            <w:gridSpan w:val="2"/>
            <w:vAlign w:val="center"/>
          </w:tcPr>
          <w:p w14:paraId="5177582E" w14:textId="679E32E1" w:rsidR="00856BA5" w:rsidRDefault="00D73D24" w:rsidP="00712113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مدير المدرسة</w:t>
            </w:r>
          </w:p>
        </w:tc>
      </w:tr>
      <w:tr w:rsidR="00856BA5" w14:paraId="24C525D9" w14:textId="77777777" w:rsidTr="00712113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1DCE8720" w14:textId="77777777" w:rsidR="00856BA5" w:rsidRPr="00687DB3" w:rsidRDefault="00856BA5" w:rsidP="00712113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الشروط المسبقة</w:t>
            </w:r>
          </w:p>
        </w:tc>
        <w:tc>
          <w:tcPr>
            <w:tcW w:w="8114" w:type="dxa"/>
            <w:gridSpan w:val="2"/>
            <w:vAlign w:val="center"/>
          </w:tcPr>
          <w:p w14:paraId="17229545" w14:textId="77777777" w:rsidR="00856BA5" w:rsidRDefault="00856BA5" w:rsidP="00712113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-</w:t>
            </w:r>
          </w:p>
        </w:tc>
      </w:tr>
      <w:tr w:rsidR="00856BA5" w14:paraId="40F1D823" w14:textId="77777777" w:rsidTr="00712113">
        <w:trPr>
          <w:trHeight w:val="47"/>
        </w:trPr>
        <w:tc>
          <w:tcPr>
            <w:tcW w:w="2540" w:type="dxa"/>
            <w:vMerge w:val="restart"/>
            <w:shd w:val="clear" w:color="auto" w:fill="BFBFBF"/>
            <w:vAlign w:val="center"/>
          </w:tcPr>
          <w:p w14:paraId="3A49CEFF" w14:textId="77777777" w:rsidR="00856BA5" w:rsidRPr="00687DB3" w:rsidRDefault="00856BA5" w:rsidP="00712113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آلية السير الرئيسية</w:t>
            </w:r>
          </w:p>
        </w:tc>
        <w:tc>
          <w:tcPr>
            <w:tcW w:w="835" w:type="dxa"/>
            <w:vAlign w:val="center"/>
          </w:tcPr>
          <w:p w14:paraId="3C96EC52" w14:textId="77777777" w:rsidR="00856BA5" w:rsidRPr="006E7720" w:rsidRDefault="00856BA5" w:rsidP="0071211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1670E7">
              <w:rPr>
                <w:rFonts w:asciiTheme="majorBidi" w:eastAsia="Calibri" w:hAnsiTheme="majorBidi" w:cstheme="majorBidi"/>
                <w:b/>
                <w:bCs/>
                <w:rtl/>
                <w:lang w:bidi="ar-SY"/>
              </w:rPr>
              <w:t>الترتيب</w:t>
            </w:r>
          </w:p>
        </w:tc>
        <w:tc>
          <w:tcPr>
            <w:tcW w:w="7286" w:type="dxa"/>
            <w:gridSpan w:val="2"/>
            <w:vAlign w:val="center"/>
          </w:tcPr>
          <w:p w14:paraId="04F4DDE9" w14:textId="77777777" w:rsidR="00856BA5" w:rsidRPr="006E7720" w:rsidRDefault="00856BA5" w:rsidP="0071211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1670E7">
              <w:rPr>
                <w:rFonts w:asciiTheme="majorBidi" w:eastAsia="Calibri" w:hAnsiTheme="majorBidi" w:cstheme="majorBidi"/>
                <w:b/>
                <w:bCs/>
                <w:rtl/>
                <w:lang w:bidi="ar-SY"/>
              </w:rPr>
              <w:t>الإجراء</w:t>
            </w:r>
          </w:p>
        </w:tc>
      </w:tr>
      <w:tr w:rsidR="00856BA5" w14:paraId="27873636" w14:textId="77777777" w:rsidTr="00712113">
        <w:trPr>
          <w:trHeight w:val="29"/>
        </w:trPr>
        <w:tc>
          <w:tcPr>
            <w:tcW w:w="2540" w:type="dxa"/>
            <w:vMerge/>
            <w:shd w:val="clear" w:color="auto" w:fill="BFBFBF"/>
            <w:vAlign w:val="center"/>
          </w:tcPr>
          <w:p w14:paraId="18FD7BCD" w14:textId="77777777" w:rsidR="00856BA5" w:rsidRDefault="00856BA5" w:rsidP="00712113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4F832D15" w14:textId="77777777" w:rsidR="00856BA5" w:rsidRPr="006E7720" w:rsidRDefault="00856BA5" w:rsidP="0071211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1</w:t>
            </w:r>
          </w:p>
        </w:tc>
        <w:tc>
          <w:tcPr>
            <w:tcW w:w="7286" w:type="dxa"/>
            <w:gridSpan w:val="2"/>
            <w:vAlign w:val="center"/>
          </w:tcPr>
          <w:p w14:paraId="76654EA6" w14:textId="3EE1D2C8" w:rsidR="00856BA5" w:rsidRPr="006E7720" w:rsidRDefault="00856BA5" w:rsidP="00712113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يقوم المستخدم بالضغط على خيار </w:t>
            </w:r>
            <w:r w:rsidR="003A4C96">
              <w:rPr>
                <w:rFonts w:asciiTheme="minorBidi" w:eastAsia="Times New Roman" w:hAnsiTheme="minorBidi" w:hint="cs"/>
                <w:rtl/>
              </w:rPr>
              <w:t>التغذية</w:t>
            </w:r>
            <w:r>
              <w:rPr>
                <w:rFonts w:asciiTheme="minorBidi" w:eastAsia="Times New Roman" w:hAnsiTheme="minorBidi" w:hint="cs"/>
                <w:rtl/>
              </w:rPr>
              <w:t xml:space="preserve"> المدرسية من القائمة الرئيسية على يمين الصفحة</w:t>
            </w:r>
          </w:p>
        </w:tc>
      </w:tr>
      <w:tr w:rsidR="00856BA5" w14:paraId="76AF0F8E" w14:textId="77777777" w:rsidTr="00712113">
        <w:trPr>
          <w:trHeight w:val="29"/>
        </w:trPr>
        <w:tc>
          <w:tcPr>
            <w:tcW w:w="2540" w:type="dxa"/>
            <w:vMerge/>
            <w:shd w:val="clear" w:color="auto" w:fill="BFBFBF"/>
            <w:vAlign w:val="center"/>
          </w:tcPr>
          <w:p w14:paraId="09376B7F" w14:textId="77777777" w:rsidR="00856BA5" w:rsidRDefault="00856BA5" w:rsidP="00712113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2E238B41" w14:textId="77777777" w:rsidR="00856BA5" w:rsidRPr="006E7720" w:rsidRDefault="00856BA5" w:rsidP="0071211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2</w:t>
            </w:r>
          </w:p>
        </w:tc>
        <w:tc>
          <w:tcPr>
            <w:tcW w:w="7286" w:type="dxa"/>
            <w:gridSpan w:val="2"/>
            <w:vAlign w:val="center"/>
          </w:tcPr>
          <w:p w14:paraId="24A20539" w14:textId="175226EB" w:rsidR="00856BA5" w:rsidRPr="006E7720" w:rsidRDefault="00856BA5" w:rsidP="00712113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يظهر النظام صفحة </w:t>
            </w:r>
            <w:r w:rsidR="003A4C96">
              <w:rPr>
                <w:rFonts w:asciiTheme="minorBidi" w:eastAsia="Times New Roman" w:hAnsiTheme="minorBidi" w:hint="cs"/>
                <w:rtl/>
              </w:rPr>
              <w:t>التغذية</w:t>
            </w:r>
            <w:r>
              <w:rPr>
                <w:rFonts w:asciiTheme="minorBidi" w:eastAsia="Times New Roman" w:hAnsiTheme="minorBidi" w:hint="cs"/>
                <w:rtl/>
              </w:rPr>
              <w:t xml:space="preserve"> المدرسية</w:t>
            </w:r>
          </w:p>
        </w:tc>
      </w:tr>
      <w:tr w:rsidR="00856BA5" w14:paraId="69263BCD" w14:textId="77777777" w:rsidTr="00712113">
        <w:trPr>
          <w:trHeight w:val="29"/>
        </w:trPr>
        <w:tc>
          <w:tcPr>
            <w:tcW w:w="2540" w:type="dxa"/>
            <w:vMerge/>
            <w:shd w:val="clear" w:color="auto" w:fill="BFBFBF"/>
            <w:vAlign w:val="center"/>
          </w:tcPr>
          <w:p w14:paraId="34F4AF1A" w14:textId="77777777" w:rsidR="00856BA5" w:rsidRDefault="00856BA5" w:rsidP="00712113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29EE3D4E" w14:textId="77777777" w:rsidR="00856BA5" w:rsidRPr="006E7720" w:rsidRDefault="00856BA5" w:rsidP="0071211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3</w:t>
            </w:r>
          </w:p>
        </w:tc>
        <w:tc>
          <w:tcPr>
            <w:tcW w:w="7286" w:type="dxa"/>
            <w:gridSpan w:val="2"/>
            <w:vAlign w:val="center"/>
          </w:tcPr>
          <w:p w14:paraId="33B2B067" w14:textId="77777777" w:rsidR="00856BA5" w:rsidRPr="006E7720" w:rsidRDefault="00856BA5" w:rsidP="00712113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يقوم المستخدم بالضغط على رابط تقارير إحصائية</w:t>
            </w:r>
          </w:p>
        </w:tc>
      </w:tr>
      <w:tr w:rsidR="00856BA5" w14:paraId="34321600" w14:textId="77777777" w:rsidTr="00712113">
        <w:trPr>
          <w:trHeight w:val="29"/>
        </w:trPr>
        <w:tc>
          <w:tcPr>
            <w:tcW w:w="2540" w:type="dxa"/>
            <w:vMerge/>
            <w:shd w:val="clear" w:color="auto" w:fill="BFBFBF"/>
            <w:vAlign w:val="center"/>
          </w:tcPr>
          <w:p w14:paraId="7AD12640" w14:textId="77777777" w:rsidR="00856BA5" w:rsidRDefault="00856BA5" w:rsidP="00712113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44B54BFA" w14:textId="77777777" w:rsidR="00856BA5" w:rsidRPr="006E7720" w:rsidRDefault="00856BA5" w:rsidP="0071211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4</w:t>
            </w:r>
          </w:p>
        </w:tc>
        <w:tc>
          <w:tcPr>
            <w:tcW w:w="7286" w:type="dxa"/>
            <w:gridSpan w:val="2"/>
            <w:vAlign w:val="center"/>
          </w:tcPr>
          <w:p w14:paraId="7A3090DB" w14:textId="77777777" w:rsidR="00856BA5" w:rsidRPr="006E7720" w:rsidRDefault="00856BA5" w:rsidP="00712113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يظهر النظام صفحة التقارير الإحصائية</w:t>
            </w:r>
          </w:p>
        </w:tc>
      </w:tr>
      <w:tr w:rsidR="00856BA5" w14:paraId="0512649F" w14:textId="77777777" w:rsidTr="00712113">
        <w:trPr>
          <w:trHeight w:val="29"/>
        </w:trPr>
        <w:tc>
          <w:tcPr>
            <w:tcW w:w="2540" w:type="dxa"/>
            <w:vMerge/>
            <w:shd w:val="clear" w:color="auto" w:fill="BFBFBF"/>
            <w:vAlign w:val="center"/>
          </w:tcPr>
          <w:p w14:paraId="0082BBF8" w14:textId="77777777" w:rsidR="00856BA5" w:rsidRDefault="00856BA5" w:rsidP="00712113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3271D4E3" w14:textId="77777777" w:rsidR="00856BA5" w:rsidRPr="006E7720" w:rsidRDefault="00856BA5" w:rsidP="0071211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5</w:t>
            </w:r>
          </w:p>
        </w:tc>
        <w:tc>
          <w:tcPr>
            <w:tcW w:w="7286" w:type="dxa"/>
            <w:gridSpan w:val="2"/>
            <w:vAlign w:val="center"/>
          </w:tcPr>
          <w:p w14:paraId="5400E05B" w14:textId="77777777" w:rsidR="00856BA5" w:rsidRDefault="00856BA5" w:rsidP="00712113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يقوم المستخدم باختيار الحقول المطلوبة من الحقول التالية:</w:t>
            </w:r>
          </w:p>
          <w:p w14:paraId="1C9E53E9" w14:textId="0038F693" w:rsidR="00856BA5" w:rsidRDefault="00856BA5" w:rsidP="00856BA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عدد الطلاب المشمولين في المدرسة </w:t>
            </w:r>
            <w:r w:rsidR="00D73D24">
              <w:rPr>
                <w:rFonts w:asciiTheme="minorBidi" w:eastAsia="Times New Roman" w:hAnsiTheme="minorBidi" w:hint="cs"/>
                <w:rtl/>
              </w:rPr>
              <w:t>(ذكور/إناث)</w:t>
            </w:r>
          </w:p>
          <w:p w14:paraId="0105C4C0" w14:textId="01FF7636" w:rsidR="00856BA5" w:rsidRDefault="00856BA5" w:rsidP="00856BA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عدد الوجبات المستلم في </w:t>
            </w:r>
            <w:r w:rsidR="00D73D24">
              <w:rPr>
                <w:rFonts w:asciiTheme="minorBidi" w:eastAsia="Times New Roman" w:hAnsiTheme="minorBidi" w:hint="cs"/>
                <w:rtl/>
              </w:rPr>
              <w:t>ال</w:t>
            </w:r>
            <w:r>
              <w:rPr>
                <w:rFonts w:asciiTheme="minorBidi" w:eastAsia="Times New Roman" w:hAnsiTheme="minorBidi" w:hint="cs"/>
                <w:rtl/>
              </w:rPr>
              <w:t>مدرسة وأنواعها</w:t>
            </w:r>
          </w:p>
          <w:p w14:paraId="5559A894" w14:textId="54D9E9B5" w:rsidR="00856BA5" w:rsidRDefault="00856BA5" w:rsidP="00856BA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عدد الوجبات الموزع في </w:t>
            </w:r>
            <w:r w:rsidR="00D73D24">
              <w:rPr>
                <w:rFonts w:asciiTheme="minorBidi" w:eastAsia="Times New Roman" w:hAnsiTheme="minorBidi" w:hint="cs"/>
                <w:rtl/>
              </w:rPr>
              <w:t>ال</w:t>
            </w:r>
            <w:r>
              <w:rPr>
                <w:rFonts w:asciiTheme="minorBidi" w:eastAsia="Times New Roman" w:hAnsiTheme="minorBidi" w:hint="cs"/>
                <w:rtl/>
              </w:rPr>
              <w:t>مدرسة وأنواعها</w:t>
            </w:r>
          </w:p>
          <w:p w14:paraId="6BA523C2" w14:textId="7066E3F9" w:rsidR="00856BA5" w:rsidRDefault="003655C8" w:rsidP="00856BA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عدد </w:t>
            </w:r>
            <w:r w:rsidR="00856BA5">
              <w:rPr>
                <w:rFonts w:asciiTheme="minorBidi" w:eastAsia="Times New Roman" w:hAnsiTheme="minorBidi" w:hint="cs"/>
                <w:rtl/>
              </w:rPr>
              <w:t>الصفوف والشعب المشمولة</w:t>
            </w:r>
          </w:p>
          <w:p w14:paraId="649E3171" w14:textId="77777777" w:rsidR="00856BA5" w:rsidRDefault="00856BA5" w:rsidP="00856BA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عدد الطلاب المشمولين من كل صف (ذكور/ إناث)</w:t>
            </w:r>
          </w:p>
          <w:p w14:paraId="23DBA687" w14:textId="77777777" w:rsidR="00856BA5" w:rsidRDefault="00856BA5" w:rsidP="00856BA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 w:rsidRPr="00BE2E57">
              <w:rPr>
                <w:rFonts w:asciiTheme="minorBidi" w:eastAsia="Times New Roman" w:hAnsiTheme="minorBidi" w:hint="cs"/>
                <w:rtl/>
              </w:rPr>
              <w:t>عدد الوجبات الموزع في كل صف وأنواعها</w:t>
            </w:r>
          </w:p>
          <w:p w14:paraId="634E25C4" w14:textId="77777777" w:rsidR="00856BA5" w:rsidRDefault="00856BA5" w:rsidP="00856BA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الكمية المتبقية لغاية تاريخ التقرير بعد خصم الكمية الموزعة من الكمية المستلمة</w:t>
            </w:r>
          </w:p>
          <w:p w14:paraId="3C9040CA" w14:textId="6DBBF5BA" w:rsidR="00336B76" w:rsidRPr="00BE2E57" w:rsidRDefault="00336B76" w:rsidP="00336B7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أسماء لجان التغذية في المدرسة</w:t>
            </w:r>
          </w:p>
        </w:tc>
      </w:tr>
      <w:tr w:rsidR="00856BA5" w14:paraId="61808DCD" w14:textId="77777777" w:rsidTr="00712113">
        <w:trPr>
          <w:trHeight w:val="29"/>
        </w:trPr>
        <w:tc>
          <w:tcPr>
            <w:tcW w:w="2540" w:type="dxa"/>
            <w:vMerge/>
            <w:shd w:val="clear" w:color="auto" w:fill="BFBFBF"/>
            <w:vAlign w:val="center"/>
          </w:tcPr>
          <w:p w14:paraId="2DAAD612" w14:textId="77777777" w:rsidR="00856BA5" w:rsidRDefault="00856BA5" w:rsidP="00712113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0DE32DC2" w14:textId="77777777" w:rsidR="00856BA5" w:rsidRPr="006E7720" w:rsidRDefault="00856BA5" w:rsidP="0071211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6</w:t>
            </w:r>
          </w:p>
        </w:tc>
        <w:tc>
          <w:tcPr>
            <w:tcW w:w="7286" w:type="dxa"/>
            <w:gridSpan w:val="2"/>
            <w:vAlign w:val="center"/>
          </w:tcPr>
          <w:p w14:paraId="5F5F2E50" w14:textId="77777777" w:rsidR="00856BA5" w:rsidRPr="006E7720" w:rsidRDefault="00856BA5" w:rsidP="00712113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يقوم النظام بعرض التقرير حسب الحقول المطلوبة المحددة من المستخدم</w:t>
            </w:r>
          </w:p>
        </w:tc>
      </w:tr>
      <w:tr w:rsidR="00856BA5" w14:paraId="7AE260B6" w14:textId="77777777" w:rsidTr="00712113">
        <w:trPr>
          <w:trHeight w:val="29"/>
        </w:trPr>
        <w:tc>
          <w:tcPr>
            <w:tcW w:w="2540" w:type="dxa"/>
            <w:vMerge/>
            <w:shd w:val="clear" w:color="auto" w:fill="BFBFBF"/>
            <w:vAlign w:val="center"/>
          </w:tcPr>
          <w:p w14:paraId="1BCCCA0A" w14:textId="77777777" w:rsidR="00856BA5" w:rsidRDefault="00856BA5" w:rsidP="00712113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1A6FAFEF" w14:textId="77777777" w:rsidR="00856BA5" w:rsidRPr="006E7720" w:rsidRDefault="00856BA5" w:rsidP="0071211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7</w:t>
            </w:r>
          </w:p>
        </w:tc>
        <w:tc>
          <w:tcPr>
            <w:tcW w:w="7286" w:type="dxa"/>
            <w:gridSpan w:val="2"/>
            <w:vAlign w:val="center"/>
          </w:tcPr>
          <w:p w14:paraId="49BD368B" w14:textId="77777777" w:rsidR="00856BA5" w:rsidRPr="006E7720" w:rsidRDefault="00856BA5" w:rsidP="00712113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يقوم المستخدم بالضغط على رابط طباعة تقرير</w:t>
            </w:r>
          </w:p>
        </w:tc>
      </w:tr>
      <w:tr w:rsidR="00856BA5" w14:paraId="2CFCE30F" w14:textId="77777777" w:rsidTr="00712113">
        <w:trPr>
          <w:trHeight w:val="29"/>
        </w:trPr>
        <w:tc>
          <w:tcPr>
            <w:tcW w:w="2540" w:type="dxa"/>
            <w:vMerge/>
            <w:shd w:val="clear" w:color="auto" w:fill="BFBFBF"/>
            <w:vAlign w:val="center"/>
          </w:tcPr>
          <w:p w14:paraId="59A52DBC" w14:textId="77777777" w:rsidR="00856BA5" w:rsidRDefault="00856BA5" w:rsidP="00712113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30D87CCF" w14:textId="77777777" w:rsidR="00856BA5" w:rsidRPr="006E7720" w:rsidRDefault="00856BA5" w:rsidP="00712113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8</w:t>
            </w:r>
          </w:p>
        </w:tc>
        <w:tc>
          <w:tcPr>
            <w:tcW w:w="7286" w:type="dxa"/>
            <w:gridSpan w:val="2"/>
            <w:vAlign w:val="center"/>
          </w:tcPr>
          <w:p w14:paraId="7C38E02C" w14:textId="77777777" w:rsidR="00856BA5" w:rsidRPr="006E7720" w:rsidRDefault="00856BA5" w:rsidP="00712113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يظهر النظام صفحة الطباعة</w:t>
            </w:r>
          </w:p>
        </w:tc>
      </w:tr>
      <w:tr w:rsidR="00856BA5" w14:paraId="74C9A53F" w14:textId="77777777" w:rsidTr="00712113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7C9F7FA7" w14:textId="77777777" w:rsidR="00856BA5" w:rsidRDefault="00856BA5" w:rsidP="00712113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المخرجات المتوقعة</w:t>
            </w:r>
          </w:p>
        </w:tc>
        <w:tc>
          <w:tcPr>
            <w:tcW w:w="8114" w:type="dxa"/>
            <w:gridSpan w:val="2"/>
            <w:vAlign w:val="center"/>
          </w:tcPr>
          <w:p w14:paraId="0DF11545" w14:textId="719F3668" w:rsidR="00856BA5" w:rsidRDefault="00366A01" w:rsidP="00712113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تقرير على مستوى المدرسة</w:t>
            </w:r>
          </w:p>
        </w:tc>
      </w:tr>
      <w:tr w:rsidR="00856BA5" w14:paraId="7EAE9C18" w14:textId="77777777" w:rsidTr="00712113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76D55007" w14:textId="77777777" w:rsidR="00856BA5" w:rsidRDefault="00856BA5" w:rsidP="00712113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آلية السير البديلة</w:t>
            </w:r>
          </w:p>
        </w:tc>
        <w:tc>
          <w:tcPr>
            <w:tcW w:w="8114" w:type="dxa"/>
            <w:gridSpan w:val="2"/>
            <w:vAlign w:val="center"/>
          </w:tcPr>
          <w:p w14:paraId="706C1D58" w14:textId="77777777" w:rsidR="00856BA5" w:rsidRDefault="00856BA5" w:rsidP="00712113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-</w:t>
            </w:r>
          </w:p>
        </w:tc>
      </w:tr>
    </w:tbl>
    <w:p w14:paraId="5B91CC58" w14:textId="77777777" w:rsidR="00C57A3E" w:rsidRDefault="00C57A3E" w:rsidP="00C57A3E">
      <w:pPr>
        <w:pStyle w:val="Heading2"/>
        <w:jc w:val="both"/>
        <w:rPr>
          <w:rtl/>
        </w:rPr>
      </w:pPr>
    </w:p>
    <w:p w14:paraId="03593E2A" w14:textId="77777777" w:rsidR="00C57A3E" w:rsidRDefault="00C57A3E" w:rsidP="00C57A3E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الخيارات الإضافية</w:t>
      </w:r>
    </w:p>
    <w:p w14:paraId="11B27DD8" w14:textId="77777777" w:rsidR="00C57A3E" w:rsidRDefault="00C57A3E" w:rsidP="00C57A3E">
      <w:pPr>
        <w:rPr>
          <w:b/>
          <w:bCs/>
          <w:sz w:val="28"/>
          <w:szCs w:val="28"/>
          <w:rtl/>
        </w:rPr>
      </w:pPr>
    </w:p>
    <w:tbl>
      <w:tblPr>
        <w:tblStyle w:val="TableGrid"/>
        <w:bidiVisual/>
        <w:tblW w:w="10740" w:type="dxa"/>
        <w:jc w:val="center"/>
        <w:tblLook w:val="04A0" w:firstRow="1" w:lastRow="0" w:firstColumn="1" w:lastColumn="0" w:noHBand="0" w:noVBand="1"/>
      </w:tblPr>
      <w:tblGrid>
        <w:gridCol w:w="1666"/>
        <w:gridCol w:w="1537"/>
        <w:gridCol w:w="4440"/>
        <w:gridCol w:w="3097"/>
      </w:tblGrid>
      <w:tr w:rsidR="00C57A3E" w:rsidRPr="0013635E" w14:paraId="4822DBA9" w14:textId="77777777" w:rsidTr="006C6752">
        <w:trPr>
          <w:trHeight w:val="533"/>
          <w:jc w:val="center"/>
        </w:trPr>
        <w:tc>
          <w:tcPr>
            <w:tcW w:w="1666" w:type="dxa"/>
            <w:shd w:val="clear" w:color="auto" w:fill="BFBFBF"/>
            <w:vAlign w:val="center"/>
          </w:tcPr>
          <w:p w14:paraId="07927DDF" w14:textId="77777777" w:rsidR="00C57A3E" w:rsidRPr="0013635E" w:rsidRDefault="00C57A3E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اسم الحقل</w:t>
            </w:r>
          </w:p>
        </w:tc>
        <w:tc>
          <w:tcPr>
            <w:tcW w:w="1537" w:type="dxa"/>
            <w:shd w:val="clear" w:color="auto" w:fill="BFBFBF"/>
            <w:vAlign w:val="center"/>
          </w:tcPr>
          <w:p w14:paraId="19F3828B" w14:textId="77777777" w:rsidR="00C57A3E" w:rsidRPr="0013635E" w:rsidRDefault="00C57A3E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نوع الحقل</w:t>
            </w:r>
          </w:p>
        </w:tc>
        <w:tc>
          <w:tcPr>
            <w:tcW w:w="4440" w:type="dxa"/>
            <w:shd w:val="clear" w:color="auto" w:fill="BFBFBF"/>
            <w:vAlign w:val="center"/>
          </w:tcPr>
          <w:p w14:paraId="2DE3E09E" w14:textId="77777777" w:rsidR="00C57A3E" w:rsidRPr="0013635E" w:rsidRDefault="00C57A3E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وصف الحقل</w:t>
            </w:r>
          </w:p>
        </w:tc>
        <w:tc>
          <w:tcPr>
            <w:tcW w:w="3097" w:type="dxa"/>
            <w:shd w:val="clear" w:color="auto" w:fill="BFBFBF"/>
            <w:vAlign w:val="center"/>
          </w:tcPr>
          <w:p w14:paraId="1A2CEA3D" w14:textId="77777777" w:rsidR="00C57A3E" w:rsidRPr="0013635E" w:rsidRDefault="00C57A3E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شروط خاصة</w:t>
            </w:r>
          </w:p>
        </w:tc>
      </w:tr>
      <w:tr w:rsidR="00C57A3E" w:rsidRPr="0013635E" w14:paraId="30063362" w14:textId="77777777" w:rsidTr="00D870F2">
        <w:trPr>
          <w:jc w:val="center"/>
        </w:trPr>
        <w:tc>
          <w:tcPr>
            <w:tcW w:w="1666" w:type="dxa"/>
            <w:vAlign w:val="center"/>
          </w:tcPr>
          <w:p w14:paraId="7C51B064" w14:textId="77777777" w:rsidR="00C57A3E" w:rsidRPr="0013635E" w:rsidRDefault="00C57A3E" w:rsidP="00D870F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 w:rsidRPr="0013635E">
              <w:rPr>
                <w:rFonts w:asciiTheme="majorBidi" w:hAnsiTheme="majorBidi" w:cstheme="majorBidi"/>
                <w:rtl/>
              </w:rPr>
              <w:t>عرض التقرير</w:t>
            </w:r>
          </w:p>
        </w:tc>
        <w:tc>
          <w:tcPr>
            <w:tcW w:w="1537" w:type="dxa"/>
            <w:vAlign w:val="center"/>
          </w:tcPr>
          <w:p w14:paraId="64E8EFE6" w14:textId="77777777" w:rsidR="00C57A3E" w:rsidRPr="0013635E" w:rsidRDefault="00C57A3E" w:rsidP="00D870F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 w:rsidRPr="0013635E">
              <w:rPr>
                <w:rFonts w:asciiTheme="majorBidi" w:hAnsiTheme="majorBidi" w:cstheme="majorBidi"/>
              </w:rPr>
              <w:t>BUTTON</w:t>
            </w:r>
          </w:p>
        </w:tc>
        <w:tc>
          <w:tcPr>
            <w:tcW w:w="4440" w:type="dxa"/>
            <w:vAlign w:val="center"/>
          </w:tcPr>
          <w:p w14:paraId="57484942" w14:textId="77777777" w:rsidR="00C57A3E" w:rsidRPr="0013635E" w:rsidRDefault="00C57A3E" w:rsidP="00D870F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 w:rsidRPr="0013635E">
              <w:rPr>
                <w:rFonts w:asciiTheme="majorBidi" w:hAnsiTheme="majorBidi" w:cstheme="majorBidi"/>
                <w:rtl/>
              </w:rPr>
              <w:t>لعرض التقرير بناءً على الخيارات المحددة</w:t>
            </w:r>
          </w:p>
        </w:tc>
        <w:tc>
          <w:tcPr>
            <w:tcW w:w="3097" w:type="dxa"/>
            <w:vAlign w:val="center"/>
          </w:tcPr>
          <w:p w14:paraId="0B2F48BD" w14:textId="77777777" w:rsidR="00C57A3E" w:rsidRDefault="00C57A3E" w:rsidP="00D870F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 w:rsidRPr="0013635E">
              <w:rPr>
                <w:rFonts w:asciiTheme="majorBidi" w:hAnsiTheme="majorBidi" w:cstheme="majorBidi"/>
              </w:rPr>
              <w:t>-</w:t>
            </w:r>
          </w:p>
        </w:tc>
      </w:tr>
      <w:tr w:rsidR="00C57A3E" w:rsidRPr="0013635E" w14:paraId="55FD14BF" w14:textId="77777777" w:rsidTr="00D870F2">
        <w:trPr>
          <w:jc w:val="center"/>
        </w:trPr>
        <w:tc>
          <w:tcPr>
            <w:tcW w:w="1666" w:type="dxa"/>
            <w:vAlign w:val="center"/>
          </w:tcPr>
          <w:p w14:paraId="78EDFD55" w14:textId="77777777" w:rsidR="00C57A3E" w:rsidRPr="0013635E" w:rsidRDefault="00C57A3E" w:rsidP="00D870F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طباعة التقرير</w:t>
            </w:r>
          </w:p>
        </w:tc>
        <w:tc>
          <w:tcPr>
            <w:tcW w:w="1537" w:type="dxa"/>
            <w:vAlign w:val="center"/>
          </w:tcPr>
          <w:p w14:paraId="5D1C91B3" w14:textId="77777777" w:rsidR="00C57A3E" w:rsidRPr="0013635E" w:rsidRDefault="00C57A3E" w:rsidP="00D870F2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13635E">
              <w:rPr>
                <w:rFonts w:asciiTheme="majorBidi" w:hAnsiTheme="majorBidi" w:cstheme="majorBidi"/>
              </w:rPr>
              <w:t>BUTTON</w:t>
            </w:r>
          </w:p>
        </w:tc>
        <w:tc>
          <w:tcPr>
            <w:tcW w:w="4440" w:type="dxa"/>
            <w:vAlign w:val="center"/>
          </w:tcPr>
          <w:p w14:paraId="2C0E688E" w14:textId="77777777" w:rsidR="00C57A3E" w:rsidRPr="0013635E" w:rsidRDefault="00C57A3E" w:rsidP="00D870F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لطباعة التقرير</w:t>
            </w:r>
          </w:p>
        </w:tc>
        <w:tc>
          <w:tcPr>
            <w:tcW w:w="3097" w:type="dxa"/>
            <w:vAlign w:val="center"/>
          </w:tcPr>
          <w:p w14:paraId="3FCDD1F9" w14:textId="77777777" w:rsidR="00C57A3E" w:rsidRPr="0013635E" w:rsidRDefault="00C57A3E" w:rsidP="00D870F2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-</w:t>
            </w:r>
          </w:p>
        </w:tc>
      </w:tr>
    </w:tbl>
    <w:p w14:paraId="6911D4AD" w14:textId="77777777" w:rsidR="00C57A3E" w:rsidRDefault="00C57A3E" w:rsidP="00C57A3E">
      <w:pPr>
        <w:pStyle w:val="Heading2"/>
        <w:jc w:val="both"/>
        <w:rPr>
          <w:rtl/>
        </w:rPr>
      </w:pPr>
      <w:r>
        <w:rPr>
          <w:rtl/>
        </w:rPr>
        <w:br w:type="page"/>
      </w:r>
    </w:p>
    <w:p w14:paraId="0A22F672" w14:textId="77777777" w:rsidR="00C57A3E" w:rsidRDefault="00C57A3E" w:rsidP="00EF5666">
      <w:pPr>
        <w:jc w:val="both"/>
        <w:rPr>
          <w:rtl/>
          <w:lang w:eastAsia="en-GB"/>
        </w:rPr>
      </w:pPr>
    </w:p>
    <w:p w14:paraId="2F548F6A" w14:textId="77777777" w:rsidR="00C57A3E" w:rsidRPr="00C57A3E" w:rsidRDefault="00C57A3E" w:rsidP="00C57A3E">
      <w:pPr>
        <w:rPr>
          <w:rtl/>
          <w:lang w:eastAsia="en-GB"/>
        </w:rPr>
      </w:pPr>
    </w:p>
    <w:tbl>
      <w:tblPr>
        <w:tblStyle w:val="TableGrid"/>
        <w:bidiVisual/>
        <w:tblW w:w="10661" w:type="dxa"/>
        <w:tblLook w:val="04A0" w:firstRow="1" w:lastRow="0" w:firstColumn="1" w:lastColumn="0" w:noHBand="0" w:noVBand="1"/>
      </w:tblPr>
      <w:tblGrid>
        <w:gridCol w:w="2540"/>
        <w:gridCol w:w="835"/>
        <w:gridCol w:w="7279"/>
        <w:gridCol w:w="7"/>
      </w:tblGrid>
      <w:tr w:rsidR="006669CE" w14:paraId="56B6BF63" w14:textId="77777777" w:rsidTr="006C6752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5C2BFAA2" w14:textId="77777777" w:rsidR="006669CE" w:rsidRDefault="006669CE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الرقم التعريفي للإجراء</w:t>
            </w:r>
          </w:p>
        </w:tc>
        <w:tc>
          <w:tcPr>
            <w:tcW w:w="8114" w:type="dxa"/>
            <w:gridSpan w:val="2"/>
            <w:vAlign w:val="center"/>
          </w:tcPr>
          <w:p w14:paraId="1E3AF431" w14:textId="0BB11E97" w:rsidR="006669CE" w:rsidRDefault="000E5E48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rtl/>
                <w:lang w:bidi="ar-SY"/>
              </w:rPr>
            </w:pPr>
            <w:r>
              <w:rPr>
                <w:noProof/>
                <w:lang w:bidi="ar-SY"/>
              </w:rPr>
              <w:t>UC</w:t>
            </w:r>
            <w:r w:rsidR="00863657">
              <w:rPr>
                <w:noProof/>
                <w:lang w:bidi="ar-SY"/>
              </w:rPr>
              <w:t>.</w:t>
            </w:r>
            <w:r w:rsidR="00EF5666">
              <w:rPr>
                <w:noProof/>
                <w:lang w:bidi="ar-SY"/>
              </w:rPr>
              <w:t>9</w:t>
            </w:r>
          </w:p>
        </w:tc>
      </w:tr>
      <w:tr w:rsidR="006669CE" w14:paraId="514A7B95" w14:textId="77777777" w:rsidTr="006C6752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3BD90CA9" w14:textId="77777777" w:rsidR="006669CE" w:rsidRPr="00687DB3" w:rsidRDefault="006669CE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المسمى</w:t>
            </w:r>
          </w:p>
        </w:tc>
        <w:tc>
          <w:tcPr>
            <w:tcW w:w="8114" w:type="dxa"/>
            <w:gridSpan w:val="2"/>
            <w:vAlign w:val="center"/>
          </w:tcPr>
          <w:p w14:paraId="10C7851E" w14:textId="6A167A85" w:rsidR="006669CE" w:rsidRDefault="00AB5D7A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 xml:space="preserve">إرسال وعرض ومتابعة </w:t>
            </w:r>
            <w:r w:rsidR="006669CE">
              <w:rPr>
                <w:rFonts w:hint="cs"/>
                <w:noProof/>
                <w:rtl/>
                <w:lang w:bidi="ar-SY"/>
              </w:rPr>
              <w:t>ملاحظات ولي الأمر</w:t>
            </w:r>
          </w:p>
        </w:tc>
      </w:tr>
      <w:tr w:rsidR="006669CE" w14:paraId="14643764" w14:textId="77777777" w:rsidTr="006C6752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3173D8FF" w14:textId="77777777" w:rsidR="006669CE" w:rsidRPr="00687DB3" w:rsidRDefault="006669CE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الوصف</w:t>
            </w:r>
          </w:p>
        </w:tc>
        <w:tc>
          <w:tcPr>
            <w:tcW w:w="8114" w:type="dxa"/>
            <w:gridSpan w:val="2"/>
            <w:vAlign w:val="center"/>
          </w:tcPr>
          <w:p w14:paraId="44588E9F" w14:textId="2C2F0B92" w:rsidR="006669CE" w:rsidRPr="00E05065" w:rsidRDefault="00E05065" w:rsidP="00E05065">
            <w:pPr>
              <w:bidi/>
              <w:spacing w:line="276" w:lineRule="auto"/>
              <w:jc w:val="center"/>
              <w:rPr>
                <w:rFonts w:asciiTheme="minorBidi" w:eastAsia="Calibri" w:hAnsiTheme="minorBidi"/>
                <w:lang w:bidi="ar-SY"/>
              </w:rPr>
            </w:pPr>
            <w:r>
              <w:rPr>
                <w:rFonts w:asciiTheme="minorBidi" w:eastAsia="Calibri" w:hAnsiTheme="minorBidi" w:hint="cs"/>
                <w:rtl/>
                <w:lang w:bidi="ar-SY"/>
              </w:rPr>
              <w:t>ت</w:t>
            </w:r>
            <w:r w:rsidRPr="00E05065">
              <w:rPr>
                <w:rFonts w:asciiTheme="minorBidi" w:eastAsia="Calibri" w:hAnsiTheme="minorBidi"/>
                <w:rtl/>
              </w:rPr>
              <w:t xml:space="preserve">مكين ولي الأمر من تقديم ملاحظات </w:t>
            </w:r>
            <w:r>
              <w:rPr>
                <w:rFonts w:asciiTheme="minorBidi" w:eastAsia="Calibri" w:hAnsiTheme="minorBidi" w:hint="cs"/>
                <w:rtl/>
              </w:rPr>
              <w:t>عن</w:t>
            </w:r>
            <w:r w:rsidRPr="00E05065">
              <w:rPr>
                <w:rFonts w:asciiTheme="minorBidi" w:eastAsia="Calibri" w:hAnsiTheme="minorBidi"/>
                <w:rtl/>
              </w:rPr>
              <w:t xml:space="preserve"> الوجبات أو</w:t>
            </w:r>
            <w:r>
              <w:rPr>
                <w:rFonts w:asciiTheme="minorBidi" w:eastAsia="Calibri" w:hAnsiTheme="minorBidi" w:hint="cs"/>
                <w:rtl/>
              </w:rPr>
              <w:t xml:space="preserve"> عن</w:t>
            </w:r>
            <w:r w:rsidRPr="00E05065">
              <w:rPr>
                <w:rFonts w:asciiTheme="minorBidi" w:eastAsia="Calibri" w:hAnsiTheme="minorBidi"/>
                <w:rtl/>
              </w:rPr>
              <w:t xml:space="preserve"> ملا</w:t>
            </w:r>
            <w:r>
              <w:rPr>
                <w:rFonts w:asciiTheme="minorBidi" w:eastAsia="Calibri" w:hAnsiTheme="minorBidi" w:hint="cs"/>
                <w:rtl/>
              </w:rPr>
              <w:t>ئم</w:t>
            </w:r>
            <w:r w:rsidRPr="00E05065">
              <w:rPr>
                <w:rFonts w:asciiTheme="minorBidi" w:eastAsia="Calibri" w:hAnsiTheme="minorBidi"/>
                <w:rtl/>
              </w:rPr>
              <w:t>تها للطالب</w:t>
            </w:r>
            <w:r w:rsidR="00AB5D7A">
              <w:rPr>
                <w:rFonts w:asciiTheme="minorBidi" w:eastAsia="Calibri" w:hAnsiTheme="minorBidi" w:hint="cs"/>
                <w:rtl/>
              </w:rPr>
              <w:t xml:space="preserve"> وتمكين </w:t>
            </w:r>
            <w:r w:rsidR="00B517D5">
              <w:rPr>
                <w:rFonts w:asciiTheme="minorBidi" w:eastAsia="Calibri" w:hAnsiTheme="minorBidi" w:hint="cs"/>
                <w:rtl/>
              </w:rPr>
              <w:t xml:space="preserve">مدير المدرسة </w:t>
            </w:r>
            <w:r w:rsidR="00AB5D7A">
              <w:rPr>
                <w:rFonts w:asciiTheme="minorBidi" w:eastAsia="Calibri" w:hAnsiTheme="minorBidi" w:hint="cs"/>
                <w:rtl/>
              </w:rPr>
              <w:t>من عرض الملاحظات</w:t>
            </w:r>
            <w:r w:rsidR="0022153B">
              <w:rPr>
                <w:rFonts w:asciiTheme="minorBidi" w:eastAsia="Calibri" w:hAnsiTheme="minorBidi" w:hint="cs"/>
                <w:rtl/>
              </w:rPr>
              <w:t xml:space="preserve"> وإرسال ملاحظات خاصة للجان </w:t>
            </w:r>
            <w:r w:rsidR="00366A01">
              <w:rPr>
                <w:rFonts w:asciiTheme="minorBidi" w:eastAsia="Calibri" w:hAnsiTheme="minorBidi" w:hint="cs"/>
                <w:rtl/>
              </w:rPr>
              <w:t>التغذية في المدرسة</w:t>
            </w:r>
          </w:p>
        </w:tc>
      </w:tr>
      <w:tr w:rsidR="006669CE" w14:paraId="6749CC8E" w14:textId="77777777" w:rsidTr="006C6752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63ADB1B2" w14:textId="77777777" w:rsidR="006669CE" w:rsidRPr="00687DB3" w:rsidRDefault="006669CE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مجموعات المستخدمين</w:t>
            </w:r>
          </w:p>
        </w:tc>
        <w:tc>
          <w:tcPr>
            <w:tcW w:w="8114" w:type="dxa"/>
            <w:gridSpan w:val="2"/>
            <w:vAlign w:val="center"/>
          </w:tcPr>
          <w:p w14:paraId="3FAF4E25" w14:textId="77777777" w:rsidR="006669CE" w:rsidRDefault="005735FC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أولياء الأمو</w:t>
            </w:r>
            <w:r w:rsidR="00B517D5">
              <w:rPr>
                <w:rFonts w:hint="cs"/>
                <w:noProof/>
                <w:rtl/>
                <w:lang w:bidi="ar-SY"/>
              </w:rPr>
              <w:t>ر</w:t>
            </w:r>
          </w:p>
          <w:p w14:paraId="0D8FF68D" w14:textId="77777777" w:rsidR="00B517D5" w:rsidRDefault="00B517D5" w:rsidP="0041298F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مدير المدرسة</w:t>
            </w:r>
          </w:p>
          <w:p w14:paraId="15B62CEA" w14:textId="77777777" w:rsidR="0022153B" w:rsidRDefault="0022153B" w:rsidP="0022153B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 xml:space="preserve">عضو لجنة </w:t>
            </w:r>
            <w:r w:rsidR="00366A01">
              <w:rPr>
                <w:rFonts w:hint="cs"/>
                <w:noProof/>
                <w:rtl/>
                <w:lang w:bidi="ar-SY"/>
              </w:rPr>
              <w:t>التغذية</w:t>
            </w:r>
            <w:r>
              <w:rPr>
                <w:rFonts w:hint="cs"/>
                <w:noProof/>
                <w:rtl/>
                <w:lang w:bidi="ar-SY"/>
              </w:rPr>
              <w:t xml:space="preserve"> في المدرسة</w:t>
            </w:r>
          </w:p>
          <w:p w14:paraId="201DA9A1" w14:textId="150A80C1" w:rsidR="00677C78" w:rsidRDefault="00677C78" w:rsidP="00677C78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ضابط ارتباط مشروع التغذية المدرسية في المديرية</w:t>
            </w:r>
          </w:p>
          <w:p w14:paraId="1986E69D" w14:textId="721D321F" w:rsidR="00677C78" w:rsidRDefault="00677C78" w:rsidP="00677C78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مسؤول التغذية المدرسية في الوزارة</w:t>
            </w:r>
          </w:p>
        </w:tc>
      </w:tr>
      <w:tr w:rsidR="006669CE" w14:paraId="1956691C" w14:textId="77777777" w:rsidTr="006C6752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15395448" w14:textId="77777777" w:rsidR="006669CE" w:rsidRPr="00687DB3" w:rsidRDefault="006669CE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الشروط المسبقة</w:t>
            </w:r>
          </w:p>
        </w:tc>
        <w:tc>
          <w:tcPr>
            <w:tcW w:w="8114" w:type="dxa"/>
            <w:gridSpan w:val="2"/>
            <w:vAlign w:val="center"/>
          </w:tcPr>
          <w:p w14:paraId="536308D3" w14:textId="10286788" w:rsidR="006669CE" w:rsidRDefault="006437B6" w:rsidP="00D870F2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شمول الطالب في برنامج التغذية المدرسية</w:t>
            </w:r>
          </w:p>
        </w:tc>
      </w:tr>
      <w:tr w:rsidR="004975FC" w14:paraId="3E23F81A" w14:textId="77777777" w:rsidTr="006C6752">
        <w:trPr>
          <w:trHeight w:val="67"/>
        </w:trPr>
        <w:tc>
          <w:tcPr>
            <w:tcW w:w="2540" w:type="dxa"/>
            <w:vMerge w:val="restart"/>
            <w:shd w:val="clear" w:color="auto" w:fill="BFBFBF"/>
            <w:vAlign w:val="center"/>
          </w:tcPr>
          <w:p w14:paraId="230B2493" w14:textId="77777777" w:rsidR="004975FC" w:rsidRPr="00687DB3" w:rsidRDefault="004975FC" w:rsidP="00F94D8B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آلية السير الرئيسية</w:t>
            </w:r>
          </w:p>
        </w:tc>
        <w:tc>
          <w:tcPr>
            <w:tcW w:w="835" w:type="dxa"/>
            <w:vAlign w:val="center"/>
          </w:tcPr>
          <w:p w14:paraId="39B00D44" w14:textId="3AE311CE" w:rsidR="004975FC" w:rsidRPr="00F94D8B" w:rsidRDefault="004975FC" w:rsidP="00F94D8B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1670E7">
              <w:rPr>
                <w:rFonts w:asciiTheme="majorBidi" w:eastAsia="Calibri" w:hAnsiTheme="majorBidi" w:cstheme="majorBidi"/>
                <w:b/>
                <w:bCs/>
                <w:rtl/>
                <w:lang w:bidi="ar-SY"/>
              </w:rPr>
              <w:t>الترتيب</w:t>
            </w:r>
          </w:p>
        </w:tc>
        <w:tc>
          <w:tcPr>
            <w:tcW w:w="7286" w:type="dxa"/>
            <w:gridSpan w:val="2"/>
            <w:vAlign w:val="center"/>
          </w:tcPr>
          <w:p w14:paraId="15B79035" w14:textId="342EE5FA" w:rsidR="004975FC" w:rsidRPr="00F94D8B" w:rsidRDefault="004975FC" w:rsidP="00F94D8B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1670E7">
              <w:rPr>
                <w:rFonts w:asciiTheme="majorBidi" w:eastAsia="Calibri" w:hAnsiTheme="majorBidi" w:cstheme="majorBidi"/>
                <w:b/>
                <w:bCs/>
                <w:rtl/>
                <w:lang w:bidi="ar-SY"/>
              </w:rPr>
              <w:t>الإجراء</w:t>
            </w:r>
          </w:p>
        </w:tc>
      </w:tr>
      <w:tr w:rsidR="004975FC" w14:paraId="26BD3A50" w14:textId="77777777" w:rsidTr="006C6752">
        <w:trPr>
          <w:trHeight w:val="59"/>
        </w:trPr>
        <w:tc>
          <w:tcPr>
            <w:tcW w:w="2540" w:type="dxa"/>
            <w:vMerge/>
            <w:shd w:val="clear" w:color="auto" w:fill="BFBFBF"/>
            <w:vAlign w:val="center"/>
          </w:tcPr>
          <w:p w14:paraId="33684221" w14:textId="77777777" w:rsidR="004975FC" w:rsidRDefault="004975FC" w:rsidP="00F94D8B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3F6F1E34" w14:textId="06396F02" w:rsidR="004975FC" w:rsidRPr="00F94D8B" w:rsidRDefault="004975FC" w:rsidP="00F94D8B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1</w:t>
            </w:r>
          </w:p>
        </w:tc>
        <w:tc>
          <w:tcPr>
            <w:tcW w:w="7286" w:type="dxa"/>
            <w:gridSpan w:val="2"/>
            <w:vAlign w:val="center"/>
          </w:tcPr>
          <w:p w14:paraId="41BDBB0A" w14:textId="20EB52F0" w:rsidR="004975FC" w:rsidRPr="00F94D8B" w:rsidRDefault="004975FC" w:rsidP="00F94D8B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يقوم ولي الأمر بالضغط على </w:t>
            </w:r>
            <w:r w:rsidR="003A4C96">
              <w:rPr>
                <w:rFonts w:asciiTheme="minorBidi" w:eastAsia="Times New Roman" w:hAnsiTheme="minorBidi" w:hint="cs"/>
                <w:rtl/>
              </w:rPr>
              <w:t>التغذية</w:t>
            </w:r>
            <w:r>
              <w:rPr>
                <w:rFonts w:asciiTheme="minorBidi" w:eastAsia="Times New Roman" w:hAnsiTheme="minorBidi" w:hint="cs"/>
                <w:rtl/>
              </w:rPr>
              <w:t xml:space="preserve"> </w:t>
            </w:r>
            <w:r w:rsidR="00366A01">
              <w:rPr>
                <w:rFonts w:asciiTheme="minorBidi" w:eastAsia="Times New Roman" w:hAnsiTheme="minorBidi" w:hint="cs"/>
                <w:rtl/>
              </w:rPr>
              <w:t>المدرسية</w:t>
            </w:r>
            <w:r>
              <w:rPr>
                <w:rFonts w:asciiTheme="minorBidi" w:eastAsia="Times New Roman" w:hAnsiTheme="minorBidi" w:hint="cs"/>
                <w:rtl/>
              </w:rPr>
              <w:t xml:space="preserve"> من القائمة الرئيسية على يمين الصفحة</w:t>
            </w:r>
          </w:p>
        </w:tc>
      </w:tr>
      <w:tr w:rsidR="004975FC" w14:paraId="70E1F7A3" w14:textId="77777777" w:rsidTr="006C6752">
        <w:trPr>
          <w:trHeight w:val="59"/>
        </w:trPr>
        <w:tc>
          <w:tcPr>
            <w:tcW w:w="2540" w:type="dxa"/>
            <w:vMerge/>
            <w:shd w:val="clear" w:color="auto" w:fill="BFBFBF"/>
            <w:vAlign w:val="center"/>
          </w:tcPr>
          <w:p w14:paraId="4472D412" w14:textId="77777777" w:rsidR="004975FC" w:rsidRDefault="004975FC" w:rsidP="00F94D8B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3FBAC917" w14:textId="64644244" w:rsidR="004975FC" w:rsidRPr="00F94D8B" w:rsidRDefault="004975FC" w:rsidP="00F94D8B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2</w:t>
            </w:r>
          </w:p>
        </w:tc>
        <w:tc>
          <w:tcPr>
            <w:tcW w:w="7286" w:type="dxa"/>
            <w:gridSpan w:val="2"/>
            <w:vAlign w:val="center"/>
          </w:tcPr>
          <w:p w14:paraId="7DC2944C" w14:textId="7AB9141F" w:rsidR="004975FC" w:rsidRDefault="004975FC" w:rsidP="00F94D8B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يظهر النظام صفحة </w:t>
            </w:r>
            <w:r w:rsidR="008334EF">
              <w:rPr>
                <w:rFonts w:asciiTheme="minorBidi" w:eastAsia="Times New Roman" w:hAnsiTheme="minorBidi" w:hint="cs"/>
                <w:rtl/>
              </w:rPr>
              <w:t>التغذية المدرسية</w:t>
            </w:r>
            <w:r>
              <w:rPr>
                <w:rFonts w:asciiTheme="minorBidi" w:eastAsia="Times New Roman" w:hAnsiTheme="minorBidi" w:hint="cs"/>
                <w:rtl/>
              </w:rPr>
              <w:t xml:space="preserve"> والتي تحتوي على جدول مكون من العناصر التالية:</w:t>
            </w:r>
          </w:p>
          <w:p w14:paraId="5C0C0BBD" w14:textId="77777777" w:rsidR="004975FC" w:rsidRDefault="004975FC" w:rsidP="00AB5D7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تاريخ بداية التوزيع</w:t>
            </w:r>
          </w:p>
          <w:p w14:paraId="552B3E4E" w14:textId="77777777" w:rsidR="004975FC" w:rsidRDefault="004975FC" w:rsidP="00AB5D7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تاريخ نهاية التوزيع</w:t>
            </w:r>
          </w:p>
          <w:p w14:paraId="77021EB5" w14:textId="77777777" w:rsidR="004975FC" w:rsidRDefault="004975FC" w:rsidP="00AB5D7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نوع الوجبة</w:t>
            </w:r>
          </w:p>
          <w:p w14:paraId="0C2C1459" w14:textId="77777777" w:rsidR="004975FC" w:rsidRDefault="004975FC" w:rsidP="00AB5D7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مكونات الوجبة</w:t>
            </w:r>
          </w:p>
          <w:p w14:paraId="043E9B8C" w14:textId="529A6324" w:rsidR="0050650E" w:rsidRPr="00677C78" w:rsidRDefault="004975FC" w:rsidP="00677C7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تقديم ملاحظات</w:t>
            </w:r>
          </w:p>
        </w:tc>
      </w:tr>
      <w:tr w:rsidR="004975FC" w14:paraId="73C24E9C" w14:textId="77777777" w:rsidTr="006C6752">
        <w:trPr>
          <w:trHeight w:val="59"/>
        </w:trPr>
        <w:tc>
          <w:tcPr>
            <w:tcW w:w="2540" w:type="dxa"/>
            <w:vMerge/>
            <w:shd w:val="clear" w:color="auto" w:fill="BFBFBF"/>
            <w:vAlign w:val="center"/>
          </w:tcPr>
          <w:p w14:paraId="27E627BF" w14:textId="77777777" w:rsidR="004975FC" w:rsidRDefault="004975FC" w:rsidP="00F94D8B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5BDD3F6C" w14:textId="754F20CA" w:rsidR="004975FC" w:rsidRPr="00F94D8B" w:rsidRDefault="004975FC" w:rsidP="00F94D8B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3</w:t>
            </w:r>
          </w:p>
        </w:tc>
        <w:tc>
          <w:tcPr>
            <w:tcW w:w="7286" w:type="dxa"/>
            <w:gridSpan w:val="2"/>
            <w:vAlign w:val="center"/>
          </w:tcPr>
          <w:p w14:paraId="438F83DB" w14:textId="329A46BB" w:rsidR="004975FC" w:rsidRPr="00F94D8B" w:rsidRDefault="004975FC" w:rsidP="00F94D8B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يقوم المستخدم</w:t>
            </w:r>
            <w:r w:rsidR="00116622">
              <w:rPr>
                <w:rFonts w:asciiTheme="minorBidi" w:eastAsia="Times New Roman" w:hAnsiTheme="minorBidi"/>
              </w:rPr>
              <w:t xml:space="preserve"> </w:t>
            </w:r>
            <w:r w:rsidR="00116622">
              <w:rPr>
                <w:rFonts w:asciiTheme="minorBidi" w:eastAsia="Times New Roman" w:hAnsiTheme="minorBidi" w:hint="cs"/>
                <w:rtl/>
                <w:lang w:bidi="ar-SY"/>
              </w:rPr>
              <w:t>بكتابة</w:t>
            </w:r>
            <w:r>
              <w:rPr>
                <w:rFonts w:asciiTheme="minorBidi" w:eastAsia="Times New Roman" w:hAnsiTheme="minorBidi" w:hint="cs"/>
                <w:rtl/>
              </w:rPr>
              <w:t xml:space="preserve"> الملاحظة المطلوب إرسالها ثم يقوم بالضغط على خيار إرسال لإرسال الملاحظة</w:t>
            </w:r>
          </w:p>
        </w:tc>
      </w:tr>
      <w:tr w:rsidR="004975FC" w14:paraId="78842883" w14:textId="77777777" w:rsidTr="006C6752">
        <w:trPr>
          <w:trHeight w:val="59"/>
        </w:trPr>
        <w:tc>
          <w:tcPr>
            <w:tcW w:w="2540" w:type="dxa"/>
            <w:vMerge/>
            <w:shd w:val="clear" w:color="auto" w:fill="BFBFBF"/>
            <w:vAlign w:val="center"/>
          </w:tcPr>
          <w:p w14:paraId="004E9FA7" w14:textId="77777777" w:rsidR="004975FC" w:rsidRDefault="004975FC" w:rsidP="00F94D8B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51DE1810" w14:textId="77A9C969" w:rsidR="004975FC" w:rsidRPr="00F94D8B" w:rsidRDefault="004975FC" w:rsidP="00F94D8B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4</w:t>
            </w:r>
          </w:p>
        </w:tc>
        <w:tc>
          <w:tcPr>
            <w:tcW w:w="7286" w:type="dxa"/>
            <w:gridSpan w:val="2"/>
            <w:vAlign w:val="center"/>
          </w:tcPr>
          <w:p w14:paraId="634F6936" w14:textId="5F447D3F" w:rsidR="004975FC" w:rsidRPr="00F94D8B" w:rsidRDefault="004975FC" w:rsidP="00F94D8B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يقوم النظام بإرسال الملاحظة إلى مدير المدرسة</w:t>
            </w:r>
            <w:r w:rsidR="00D97719">
              <w:rPr>
                <w:rFonts w:asciiTheme="minorBidi" w:eastAsia="Times New Roman" w:hAnsiTheme="minorBidi" w:hint="cs"/>
                <w:rtl/>
              </w:rPr>
              <w:t xml:space="preserve"> وعضو لجنة التغذية في المدرسة</w:t>
            </w:r>
            <w:r w:rsidR="00677C78">
              <w:rPr>
                <w:rFonts w:asciiTheme="minorBidi" w:eastAsia="Times New Roman" w:hAnsiTheme="minorBidi" w:hint="cs"/>
                <w:rtl/>
              </w:rPr>
              <w:t xml:space="preserve"> وضابط ارتباط مشروع التغذية المدرسية في المديرية ومسؤول التغذية المدرسية في الوزارة</w:t>
            </w:r>
          </w:p>
        </w:tc>
      </w:tr>
      <w:tr w:rsidR="004975FC" w14:paraId="3065DFA2" w14:textId="77777777" w:rsidTr="006C6752">
        <w:trPr>
          <w:trHeight w:val="59"/>
        </w:trPr>
        <w:tc>
          <w:tcPr>
            <w:tcW w:w="2540" w:type="dxa"/>
            <w:vMerge/>
            <w:shd w:val="clear" w:color="auto" w:fill="BFBFBF"/>
            <w:vAlign w:val="center"/>
          </w:tcPr>
          <w:p w14:paraId="01132766" w14:textId="77777777" w:rsidR="004975FC" w:rsidRDefault="004975FC" w:rsidP="00F94D8B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4FDCC967" w14:textId="47A0ADDE" w:rsidR="004975FC" w:rsidRPr="00F94D8B" w:rsidRDefault="004975FC" w:rsidP="00F94D8B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5</w:t>
            </w:r>
          </w:p>
        </w:tc>
        <w:tc>
          <w:tcPr>
            <w:tcW w:w="7286" w:type="dxa"/>
            <w:gridSpan w:val="2"/>
            <w:vAlign w:val="center"/>
          </w:tcPr>
          <w:p w14:paraId="56DB26A1" w14:textId="1CD1AB63" w:rsidR="004975FC" w:rsidRPr="00F94D8B" w:rsidRDefault="004975FC" w:rsidP="00F94D8B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يقوم </w:t>
            </w:r>
            <w:r w:rsidR="00677C78">
              <w:rPr>
                <w:rFonts w:asciiTheme="minorBidi" w:eastAsia="Times New Roman" w:hAnsiTheme="minorBidi" w:hint="cs"/>
                <w:rtl/>
              </w:rPr>
              <w:t>المستخدمون</w:t>
            </w:r>
            <w:r>
              <w:rPr>
                <w:rFonts w:asciiTheme="minorBidi" w:eastAsia="Times New Roman" w:hAnsiTheme="minorBidi" w:hint="cs"/>
                <w:rtl/>
              </w:rPr>
              <w:t xml:space="preserve"> بعرض الملاحظة من خلال الضغط على رابط ملاحظات أولياء الأمور من صفحة </w:t>
            </w:r>
            <w:r w:rsidR="003A4C96">
              <w:rPr>
                <w:rFonts w:asciiTheme="minorBidi" w:eastAsia="Times New Roman" w:hAnsiTheme="minorBidi" w:hint="cs"/>
                <w:rtl/>
              </w:rPr>
              <w:t>التغذية</w:t>
            </w:r>
            <w:r>
              <w:rPr>
                <w:rFonts w:asciiTheme="minorBidi" w:eastAsia="Times New Roman" w:hAnsiTheme="minorBidi" w:hint="cs"/>
                <w:rtl/>
              </w:rPr>
              <w:t xml:space="preserve"> المدرسية</w:t>
            </w:r>
          </w:p>
        </w:tc>
      </w:tr>
      <w:tr w:rsidR="004975FC" w14:paraId="43B27D93" w14:textId="77777777" w:rsidTr="006C6752">
        <w:trPr>
          <w:trHeight w:val="59"/>
        </w:trPr>
        <w:tc>
          <w:tcPr>
            <w:tcW w:w="2540" w:type="dxa"/>
            <w:vMerge/>
            <w:shd w:val="clear" w:color="auto" w:fill="BFBFBF"/>
            <w:vAlign w:val="center"/>
          </w:tcPr>
          <w:p w14:paraId="4F41136E" w14:textId="77777777" w:rsidR="004975FC" w:rsidRDefault="004975FC" w:rsidP="00F94D8B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62F51C98" w14:textId="7A3AE6B3" w:rsidR="004975FC" w:rsidRPr="00F94D8B" w:rsidRDefault="004975FC" w:rsidP="00F94D8B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6</w:t>
            </w:r>
          </w:p>
        </w:tc>
        <w:tc>
          <w:tcPr>
            <w:tcW w:w="7286" w:type="dxa"/>
            <w:gridSpan w:val="2"/>
            <w:vAlign w:val="center"/>
          </w:tcPr>
          <w:p w14:paraId="29381989" w14:textId="77777777" w:rsidR="004975FC" w:rsidRDefault="004975FC" w:rsidP="00F94D8B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lang w:bidi="ar-SY"/>
              </w:rPr>
            </w:pPr>
            <w:r>
              <w:rPr>
                <w:rFonts w:asciiTheme="minorBidi" w:eastAsia="Times New Roman" w:hAnsiTheme="minorBidi" w:hint="cs"/>
                <w:rtl/>
              </w:rPr>
              <w:t>يظهر النظام صفحة ملاحظات أولياء الأمور والتي تحتوي على جدول مكون من العناصر التالية:</w:t>
            </w:r>
          </w:p>
          <w:p w14:paraId="4025A350" w14:textId="77777777" w:rsidR="00677C78" w:rsidRDefault="00677C78" w:rsidP="004129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المديرية</w:t>
            </w:r>
          </w:p>
          <w:p w14:paraId="471FD23E" w14:textId="77777777" w:rsidR="00677C78" w:rsidRDefault="00677C78" w:rsidP="00677C7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المدرسة</w:t>
            </w:r>
          </w:p>
          <w:p w14:paraId="269C669B" w14:textId="4CFDFEAB" w:rsidR="004975FC" w:rsidRDefault="004975FC" w:rsidP="00677C7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التاريخ</w:t>
            </w:r>
          </w:p>
          <w:p w14:paraId="42A25525" w14:textId="0C049387" w:rsidR="004975FC" w:rsidRDefault="004975FC" w:rsidP="0022153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اسم الطالب</w:t>
            </w:r>
          </w:p>
          <w:p w14:paraId="0E934B0A" w14:textId="656004E9" w:rsidR="004975FC" w:rsidRPr="0022153B" w:rsidRDefault="004975FC" w:rsidP="0022153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ملاحظة ولي الأمر</w:t>
            </w:r>
          </w:p>
        </w:tc>
      </w:tr>
      <w:tr w:rsidR="004975FC" w14:paraId="3D95345E" w14:textId="77777777" w:rsidTr="006C6752">
        <w:trPr>
          <w:trHeight w:val="59"/>
        </w:trPr>
        <w:tc>
          <w:tcPr>
            <w:tcW w:w="2540" w:type="dxa"/>
            <w:vMerge/>
            <w:shd w:val="clear" w:color="auto" w:fill="BFBFBF"/>
            <w:vAlign w:val="center"/>
          </w:tcPr>
          <w:p w14:paraId="1F226F68" w14:textId="77777777" w:rsidR="004975FC" w:rsidRDefault="004975FC" w:rsidP="00F94D8B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07189C7C" w14:textId="574F9036" w:rsidR="004975FC" w:rsidRDefault="004975FC" w:rsidP="00F94D8B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7</w:t>
            </w:r>
          </w:p>
        </w:tc>
        <w:tc>
          <w:tcPr>
            <w:tcW w:w="7286" w:type="dxa"/>
            <w:gridSpan w:val="2"/>
            <w:vAlign w:val="center"/>
          </w:tcPr>
          <w:p w14:paraId="56380142" w14:textId="3CE8E8AC" w:rsidR="004975FC" w:rsidRDefault="004975FC" w:rsidP="00F94D8B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يقوم مدير المدرسة بالضغط على خيار تم </w:t>
            </w:r>
            <w:r w:rsidR="009D7311">
              <w:rPr>
                <w:rFonts w:asciiTheme="minorBidi" w:eastAsia="Times New Roman" w:hAnsiTheme="minorBidi" w:hint="cs"/>
                <w:rtl/>
              </w:rPr>
              <w:t>الاستلام</w:t>
            </w:r>
          </w:p>
        </w:tc>
      </w:tr>
      <w:tr w:rsidR="004975FC" w14:paraId="0BA32765" w14:textId="77777777" w:rsidTr="006C6752">
        <w:trPr>
          <w:trHeight w:val="59"/>
        </w:trPr>
        <w:tc>
          <w:tcPr>
            <w:tcW w:w="2540" w:type="dxa"/>
            <w:vMerge/>
            <w:shd w:val="clear" w:color="auto" w:fill="BFBFBF"/>
            <w:vAlign w:val="center"/>
          </w:tcPr>
          <w:p w14:paraId="1323F16F" w14:textId="77777777" w:rsidR="004975FC" w:rsidRDefault="004975FC" w:rsidP="00F94D8B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</w:p>
        </w:tc>
        <w:tc>
          <w:tcPr>
            <w:tcW w:w="835" w:type="dxa"/>
            <w:vAlign w:val="center"/>
          </w:tcPr>
          <w:p w14:paraId="64F1DE4D" w14:textId="4AED3D83" w:rsidR="004975FC" w:rsidRDefault="004975FC" w:rsidP="00F94D8B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8</w:t>
            </w:r>
          </w:p>
        </w:tc>
        <w:tc>
          <w:tcPr>
            <w:tcW w:w="7286" w:type="dxa"/>
            <w:gridSpan w:val="2"/>
            <w:vAlign w:val="center"/>
          </w:tcPr>
          <w:p w14:paraId="2DEA2BE8" w14:textId="7B259FDF" w:rsidR="004975FC" w:rsidRDefault="004975FC" w:rsidP="00F94D8B">
            <w:pPr>
              <w:tabs>
                <w:tab w:val="left" w:pos="180"/>
              </w:tabs>
              <w:bidi/>
              <w:spacing w:line="276" w:lineRule="auto"/>
              <w:jc w:val="left"/>
              <w:rPr>
                <w:rFonts w:asciiTheme="minorBidi" w:eastAsia="Times New Roman" w:hAnsiTheme="minorBidi"/>
                <w:rtl/>
                <w:lang w:bidi="ar-SY"/>
              </w:rPr>
            </w:pPr>
            <w:r>
              <w:rPr>
                <w:rFonts w:asciiTheme="minorBidi" w:eastAsia="Times New Roman" w:hAnsiTheme="minorBidi" w:hint="cs"/>
                <w:rtl/>
              </w:rPr>
              <w:t>يظهر النظام عند ولي الأمر</w:t>
            </w:r>
            <w:r w:rsidR="00F701C6">
              <w:rPr>
                <w:rFonts w:asciiTheme="minorBidi" w:eastAsia="Times New Roman" w:hAnsiTheme="minorBidi" w:hint="cs"/>
                <w:rtl/>
              </w:rPr>
              <w:t xml:space="preserve"> تحديثات الملاحظة</w:t>
            </w:r>
            <w:r w:rsidR="00E025F5">
              <w:rPr>
                <w:rFonts w:asciiTheme="minorBidi" w:eastAsia="Times New Roman" w:hAnsiTheme="minorBidi" w:hint="cs"/>
                <w:rtl/>
              </w:rPr>
              <w:t xml:space="preserve"> (تم استلام الملاحظة)</w:t>
            </w:r>
            <w:r>
              <w:rPr>
                <w:rFonts w:asciiTheme="minorBidi" w:eastAsia="Times New Roman" w:hAnsiTheme="minorBidi" w:hint="cs"/>
                <w:rtl/>
              </w:rPr>
              <w:t xml:space="preserve"> </w:t>
            </w:r>
            <w:r w:rsidR="00981315">
              <w:rPr>
                <w:rFonts w:asciiTheme="minorBidi" w:eastAsia="Times New Roman" w:hAnsiTheme="minorBidi" w:hint="cs"/>
                <w:rtl/>
              </w:rPr>
              <w:t xml:space="preserve">في صفحة </w:t>
            </w:r>
            <w:r w:rsidR="008334EF">
              <w:rPr>
                <w:rFonts w:asciiTheme="minorBidi" w:eastAsia="Times New Roman" w:hAnsiTheme="minorBidi" w:hint="cs"/>
                <w:rtl/>
              </w:rPr>
              <w:t>التغذية المدرسية</w:t>
            </w:r>
          </w:p>
        </w:tc>
      </w:tr>
      <w:tr w:rsidR="00F94D8B" w14:paraId="329E3461" w14:textId="77777777" w:rsidTr="006C6752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04F1D5CA" w14:textId="77777777" w:rsidR="00F94D8B" w:rsidRDefault="00F94D8B" w:rsidP="00F94D8B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المخرجات المتوقعة</w:t>
            </w:r>
          </w:p>
        </w:tc>
        <w:tc>
          <w:tcPr>
            <w:tcW w:w="8114" w:type="dxa"/>
            <w:gridSpan w:val="2"/>
            <w:vAlign w:val="center"/>
          </w:tcPr>
          <w:p w14:paraId="4CA35FC7" w14:textId="228A2581" w:rsidR="00F94D8B" w:rsidRDefault="00FF0E7D" w:rsidP="00F94D8B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ملاحظات من ولي الأمر إلى مدير المدرسة وعضو لجنة التوزيع</w:t>
            </w:r>
          </w:p>
        </w:tc>
      </w:tr>
      <w:tr w:rsidR="00F94D8B" w14:paraId="3FFAA588" w14:textId="77777777" w:rsidTr="006C6752">
        <w:trPr>
          <w:gridAfter w:val="1"/>
          <w:wAfter w:w="7" w:type="dxa"/>
        </w:trPr>
        <w:tc>
          <w:tcPr>
            <w:tcW w:w="2540" w:type="dxa"/>
            <w:shd w:val="clear" w:color="auto" w:fill="BFBFBF"/>
            <w:vAlign w:val="center"/>
          </w:tcPr>
          <w:p w14:paraId="7A4C33F8" w14:textId="77777777" w:rsidR="00F94D8B" w:rsidRDefault="00F94D8B" w:rsidP="00F94D8B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b/>
                <w:bCs/>
                <w:noProof/>
                <w:rtl/>
                <w:lang w:bidi="ar-SY"/>
              </w:rPr>
            </w:pPr>
            <w:r>
              <w:rPr>
                <w:rFonts w:hint="cs"/>
                <w:b/>
                <w:bCs/>
                <w:noProof/>
                <w:rtl/>
                <w:lang w:bidi="ar-SY"/>
              </w:rPr>
              <w:t>آلية السير البديلة</w:t>
            </w:r>
          </w:p>
        </w:tc>
        <w:tc>
          <w:tcPr>
            <w:tcW w:w="8114" w:type="dxa"/>
            <w:gridSpan w:val="2"/>
            <w:vAlign w:val="center"/>
          </w:tcPr>
          <w:p w14:paraId="58729CEA" w14:textId="62B4AB32" w:rsidR="00F94D8B" w:rsidRDefault="00F94D8B" w:rsidP="00F94D8B">
            <w:pPr>
              <w:tabs>
                <w:tab w:val="left" w:pos="180"/>
              </w:tabs>
              <w:bidi/>
              <w:spacing w:after="160" w:line="276" w:lineRule="auto"/>
              <w:jc w:val="center"/>
              <w:rPr>
                <w:noProof/>
                <w:rtl/>
                <w:lang w:bidi="ar-SY"/>
              </w:rPr>
            </w:pPr>
            <w:r>
              <w:rPr>
                <w:rFonts w:hint="cs"/>
                <w:noProof/>
                <w:rtl/>
                <w:lang w:bidi="ar-SY"/>
              </w:rPr>
              <w:t>-</w:t>
            </w:r>
          </w:p>
        </w:tc>
      </w:tr>
    </w:tbl>
    <w:p w14:paraId="0934C7A5" w14:textId="77777777" w:rsidR="006E0C7D" w:rsidRPr="00D21CBC" w:rsidRDefault="006E0C7D" w:rsidP="00F33C22">
      <w:pPr>
        <w:jc w:val="both"/>
        <w:rPr>
          <w:rtl/>
        </w:rPr>
      </w:pPr>
    </w:p>
    <w:p w14:paraId="2C8D115E" w14:textId="77777777" w:rsidR="00E800C2" w:rsidRDefault="00E800C2" w:rsidP="00E800C2">
      <w:pPr>
        <w:rPr>
          <w:b/>
          <w:bCs/>
          <w:sz w:val="28"/>
          <w:szCs w:val="28"/>
          <w:rtl/>
        </w:rPr>
      </w:pPr>
      <w:r w:rsidRPr="00705A95">
        <w:rPr>
          <w:rFonts w:hint="cs"/>
          <w:b/>
          <w:bCs/>
          <w:sz w:val="28"/>
          <w:szCs w:val="28"/>
          <w:rtl/>
        </w:rPr>
        <w:t>تعريف الحقول</w:t>
      </w:r>
    </w:p>
    <w:p w14:paraId="2C1ECAC0" w14:textId="77777777" w:rsidR="00F77AB1" w:rsidRDefault="00F77AB1" w:rsidP="00E800C2">
      <w:pPr>
        <w:rPr>
          <w:b/>
          <w:bCs/>
          <w:sz w:val="28"/>
          <w:szCs w:val="28"/>
          <w:rtl/>
        </w:rPr>
      </w:pPr>
    </w:p>
    <w:tbl>
      <w:tblPr>
        <w:tblStyle w:val="TableGrid"/>
        <w:bidiVisual/>
        <w:tblW w:w="10985" w:type="dxa"/>
        <w:jc w:val="center"/>
        <w:tblLook w:val="04A0" w:firstRow="1" w:lastRow="0" w:firstColumn="1" w:lastColumn="0" w:noHBand="0" w:noVBand="1"/>
      </w:tblPr>
      <w:tblGrid>
        <w:gridCol w:w="1259"/>
        <w:gridCol w:w="1537"/>
        <w:gridCol w:w="779"/>
        <w:gridCol w:w="4254"/>
        <w:gridCol w:w="1003"/>
        <w:gridCol w:w="774"/>
        <w:gridCol w:w="1379"/>
      </w:tblGrid>
      <w:tr w:rsidR="00F77AB1" w:rsidRPr="0013635E" w14:paraId="1C6D5B84" w14:textId="77777777" w:rsidTr="00116622">
        <w:trPr>
          <w:trHeight w:val="533"/>
          <w:jc w:val="center"/>
        </w:trPr>
        <w:tc>
          <w:tcPr>
            <w:tcW w:w="1259" w:type="dxa"/>
            <w:shd w:val="clear" w:color="auto" w:fill="BFBFBF"/>
            <w:vAlign w:val="center"/>
          </w:tcPr>
          <w:p w14:paraId="362C3907" w14:textId="77777777" w:rsidR="00F77AB1" w:rsidRPr="0013635E" w:rsidRDefault="00F77AB1" w:rsidP="0011662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اسم الحقل</w:t>
            </w:r>
          </w:p>
        </w:tc>
        <w:tc>
          <w:tcPr>
            <w:tcW w:w="1537" w:type="dxa"/>
            <w:shd w:val="clear" w:color="auto" w:fill="BFBFBF"/>
            <w:vAlign w:val="center"/>
          </w:tcPr>
          <w:p w14:paraId="59947F95" w14:textId="77777777" w:rsidR="00F77AB1" w:rsidRPr="0013635E" w:rsidRDefault="00F77AB1" w:rsidP="0011662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نوع الحقل</w:t>
            </w:r>
          </w:p>
        </w:tc>
        <w:tc>
          <w:tcPr>
            <w:tcW w:w="779" w:type="dxa"/>
            <w:shd w:val="clear" w:color="auto" w:fill="BFBFBF"/>
            <w:vAlign w:val="center"/>
          </w:tcPr>
          <w:p w14:paraId="30EF6041" w14:textId="77777777" w:rsidR="00F77AB1" w:rsidRPr="0013635E" w:rsidRDefault="00F77AB1" w:rsidP="0011662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rtl/>
              </w:rPr>
              <w:t>رقم الإجراء</w:t>
            </w:r>
          </w:p>
        </w:tc>
        <w:tc>
          <w:tcPr>
            <w:tcW w:w="4254" w:type="dxa"/>
            <w:shd w:val="clear" w:color="auto" w:fill="BFBFBF"/>
            <w:vAlign w:val="center"/>
          </w:tcPr>
          <w:p w14:paraId="6A4C7161" w14:textId="77777777" w:rsidR="00F77AB1" w:rsidRPr="0013635E" w:rsidRDefault="00F77AB1" w:rsidP="0011662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وصف الحقل</w:t>
            </w:r>
          </w:p>
        </w:tc>
        <w:tc>
          <w:tcPr>
            <w:tcW w:w="1003" w:type="dxa"/>
            <w:shd w:val="clear" w:color="auto" w:fill="BFBFBF"/>
            <w:vAlign w:val="center"/>
          </w:tcPr>
          <w:p w14:paraId="11A6994A" w14:textId="77777777" w:rsidR="00F77AB1" w:rsidRPr="0013635E" w:rsidRDefault="00F77AB1" w:rsidP="0011662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الخيار الافتراضي</w:t>
            </w:r>
          </w:p>
        </w:tc>
        <w:tc>
          <w:tcPr>
            <w:tcW w:w="774" w:type="dxa"/>
            <w:shd w:val="clear" w:color="auto" w:fill="BFBFBF"/>
            <w:vAlign w:val="center"/>
          </w:tcPr>
          <w:p w14:paraId="3F5379CF" w14:textId="77777777" w:rsidR="00F77AB1" w:rsidRPr="0013635E" w:rsidRDefault="00F77AB1" w:rsidP="0011662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إجباري</w:t>
            </w:r>
          </w:p>
        </w:tc>
        <w:tc>
          <w:tcPr>
            <w:tcW w:w="1379" w:type="dxa"/>
            <w:shd w:val="clear" w:color="auto" w:fill="BFBFBF"/>
            <w:vAlign w:val="center"/>
          </w:tcPr>
          <w:p w14:paraId="0074D072" w14:textId="77777777" w:rsidR="00F77AB1" w:rsidRPr="0013635E" w:rsidRDefault="00F77AB1" w:rsidP="0011662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شروط خاصة</w:t>
            </w:r>
          </w:p>
        </w:tc>
      </w:tr>
      <w:tr w:rsidR="00F77AB1" w:rsidRPr="0013635E" w14:paraId="3A0ED9E0" w14:textId="77777777" w:rsidTr="00116622">
        <w:trPr>
          <w:jc w:val="center"/>
        </w:trPr>
        <w:tc>
          <w:tcPr>
            <w:tcW w:w="1259" w:type="dxa"/>
            <w:vAlign w:val="center"/>
          </w:tcPr>
          <w:p w14:paraId="2A5C8FFA" w14:textId="1061113A" w:rsidR="00F77AB1" w:rsidRPr="0013635E" w:rsidRDefault="0050650E" w:rsidP="0011662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hint="cs"/>
                <w:rtl/>
              </w:rPr>
              <w:t>تاريخ البدء</w:t>
            </w:r>
          </w:p>
        </w:tc>
        <w:tc>
          <w:tcPr>
            <w:tcW w:w="1537" w:type="dxa"/>
            <w:vAlign w:val="center"/>
          </w:tcPr>
          <w:p w14:paraId="3C0C3191" w14:textId="7D00180C" w:rsidR="00F77AB1" w:rsidRPr="0013635E" w:rsidRDefault="00F77AB1" w:rsidP="00116622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>
              <w:t>DATE</w:t>
            </w:r>
          </w:p>
        </w:tc>
        <w:tc>
          <w:tcPr>
            <w:tcW w:w="779" w:type="dxa"/>
            <w:vAlign w:val="center"/>
          </w:tcPr>
          <w:p w14:paraId="3AD64B4D" w14:textId="378A0238" w:rsidR="00F77AB1" w:rsidRDefault="00992C17" w:rsidP="0011662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4254" w:type="dxa"/>
            <w:vAlign w:val="center"/>
          </w:tcPr>
          <w:p w14:paraId="4A138D02" w14:textId="5E21907C" w:rsidR="00F77AB1" w:rsidRPr="0013635E" w:rsidRDefault="00F77AB1" w:rsidP="0011662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rPr>
                <w:rtl/>
              </w:rPr>
              <w:t xml:space="preserve">تاريخ بدء توزيع </w:t>
            </w:r>
            <w:r>
              <w:rPr>
                <w:rFonts w:hint="cs"/>
                <w:rtl/>
              </w:rPr>
              <w:t>الوجبات</w:t>
            </w:r>
          </w:p>
        </w:tc>
        <w:tc>
          <w:tcPr>
            <w:tcW w:w="1003" w:type="dxa"/>
            <w:vAlign w:val="center"/>
          </w:tcPr>
          <w:p w14:paraId="6B155CDE" w14:textId="2759D657" w:rsidR="00F77AB1" w:rsidRPr="0013635E" w:rsidRDefault="00F77AB1" w:rsidP="0011662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t>-</w:t>
            </w:r>
          </w:p>
        </w:tc>
        <w:tc>
          <w:tcPr>
            <w:tcW w:w="774" w:type="dxa"/>
            <w:vAlign w:val="center"/>
          </w:tcPr>
          <w:p w14:paraId="2D989401" w14:textId="7EDECF4D" w:rsidR="00F77AB1" w:rsidRPr="0013635E" w:rsidRDefault="00F77AB1" w:rsidP="0011662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tl/>
              </w:rPr>
              <w:t>نعم</w:t>
            </w:r>
          </w:p>
        </w:tc>
        <w:tc>
          <w:tcPr>
            <w:tcW w:w="1379" w:type="dxa"/>
            <w:vAlign w:val="center"/>
          </w:tcPr>
          <w:p w14:paraId="5172BECF" w14:textId="5D008273" w:rsidR="00F77AB1" w:rsidRPr="0013635E" w:rsidRDefault="00F77AB1" w:rsidP="0011662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tl/>
              </w:rPr>
              <w:t>يعرض تلقائيًا</w:t>
            </w:r>
          </w:p>
        </w:tc>
      </w:tr>
      <w:tr w:rsidR="00F77AB1" w:rsidRPr="0013635E" w14:paraId="31AA203E" w14:textId="77777777" w:rsidTr="00116622">
        <w:trPr>
          <w:jc w:val="center"/>
        </w:trPr>
        <w:tc>
          <w:tcPr>
            <w:tcW w:w="1259" w:type="dxa"/>
            <w:vAlign w:val="center"/>
          </w:tcPr>
          <w:p w14:paraId="66C93592" w14:textId="5FD560C7" w:rsidR="00F77AB1" w:rsidRPr="0013635E" w:rsidRDefault="0050650E" w:rsidP="0011662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hint="cs"/>
                <w:rtl/>
              </w:rPr>
              <w:t>تاريخ الانتهاء</w:t>
            </w:r>
          </w:p>
        </w:tc>
        <w:tc>
          <w:tcPr>
            <w:tcW w:w="1537" w:type="dxa"/>
            <w:vAlign w:val="center"/>
          </w:tcPr>
          <w:p w14:paraId="50192204" w14:textId="07A76C97" w:rsidR="00F77AB1" w:rsidRPr="0013635E" w:rsidRDefault="00F77AB1" w:rsidP="00116622">
            <w:pPr>
              <w:bidi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>
              <w:t>DATE</w:t>
            </w:r>
          </w:p>
        </w:tc>
        <w:tc>
          <w:tcPr>
            <w:tcW w:w="779" w:type="dxa"/>
            <w:vAlign w:val="center"/>
          </w:tcPr>
          <w:p w14:paraId="6F3AD695" w14:textId="4483F7E2" w:rsidR="00F77AB1" w:rsidRDefault="00992C17" w:rsidP="0011662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4254" w:type="dxa"/>
            <w:vAlign w:val="center"/>
          </w:tcPr>
          <w:p w14:paraId="3F46F7E2" w14:textId="48B0CBC6" w:rsidR="00F77AB1" w:rsidRPr="0013635E" w:rsidRDefault="00F77AB1" w:rsidP="0011662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tl/>
              </w:rPr>
              <w:t xml:space="preserve">تاريخ انتهاء توزيع </w:t>
            </w:r>
            <w:r>
              <w:rPr>
                <w:rFonts w:hint="cs"/>
                <w:rtl/>
              </w:rPr>
              <w:t>الوجبات</w:t>
            </w:r>
          </w:p>
        </w:tc>
        <w:tc>
          <w:tcPr>
            <w:tcW w:w="1003" w:type="dxa"/>
            <w:vAlign w:val="center"/>
          </w:tcPr>
          <w:p w14:paraId="20A0665B" w14:textId="3C808DBD" w:rsidR="00F77AB1" w:rsidRPr="0013635E" w:rsidRDefault="00F77AB1" w:rsidP="0011662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t>-</w:t>
            </w:r>
          </w:p>
        </w:tc>
        <w:tc>
          <w:tcPr>
            <w:tcW w:w="774" w:type="dxa"/>
            <w:vAlign w:val="center"/>
          </w:tcPr>
          <w:p w14:paraId="44836EF3" w14:textId="44C3C98A" w:rsidR="00F77AB1" w:rsidRPr="0013635E" w:rsidRDefault="00F77AB1" w:rsidP="0011662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tl/>
              </w:rPr>
              <w:t>نعم</w:t>
            </w:r>
          </w:p>
        </w:tc>
        <w:tc>
          <w:tcPr>
            <w:tcW w:w="1379" w:type="dxa"/>
            <w:vAlign w:val="center"/>
          </w:tcPr>
          <w:p w14:paraId="01443B78" w14:textId="77994D71" w:rsidR="00F77AB1" w:rsidRPr="0013635E" w:rsidRDefault="00F77AB1" w:rsidP="0011662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tl/>
              </w:rPr>
              <w:t>يعرض تلقائيًا</w:t>
            </w:r>
          </w:p>
        </w:tc>
      </w:tr>
      <w:tr w:rsidR="00F77AB1" w:rsidRPr="0013635E" w14:paraId="1D7CAFCB" w14:textId="77777777" w:rsidTr="00116622">
        <w:trPr>
          <w:jc w:val="center"/>
        </w:trPr>
        <w:tc>
          <w:tcPr>
            <w:tcW w:w="1259" w:type="dxa"/>
            <w:vAlign w:val="center"/>
          </w:tcPr>
          <w:p w14:paraId="66A3C676" w14:textId="17990DE3" w:rsidR="00F77AB1" w:rsidRDefault="0050650E" w:rsidP="00116622">
            <w:pPr>
              <w:bidi/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نوع النموذج</w:t>
            </w:r>
          </w:p>
        </w:tc>
        <w:tc>
          <w:tcPr>
            <w:tcW w:w="1537" w:type="dxa"/>
            <w:vAlign w:val="center"/>
          </w:tcPr>
          <w:p w14:paraId="34017D57" w14:textId="3CFD8372" w:rsidR="00F77AB1" w:rsidRDefault="00F77AB1" w:rsidP="00116622">
            <w:pPr>
              <w:bidi/>
              <w:spacing w:line="276" w:lineRule="auto"/>
              <w:jc w:val="center"/>
            </w:pPr>
            <w:r>
              <w:t>TEXT</w:t>
            </w:r>
          </w:p>
        </w:tc>
        <w:tc>
          <w:tcPr>
            <w:tcW w:w="779" w:type="dxa"/>
            <w:vAlign w:val="center"/>
          </w:tcPr>
          <w:p w14:paraId="383233F2" w14:textId="15C97544" w:rsidR="00F77AB1" w:rsidRDefault="00992C17" w:rsidP="0011662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4254" w:type="dxa"/>
            <w:vAlign w:val="center"/>
          </w:tcPr>
          <w:p w14:paraId="78FF8D5F" w14:textId="418645E5" w:rsidR="00F77AB1" w:rsidRDefault="00F77AB1" w:rsidP="00116622">
            <w:pPr>
              <w:bidi/>
              <w:spacing w:line="276" w:lineRule="auto"/>
              <w:jc w:val="center"/>
              <w:rPr>
                <w:rtl/>
                <w:lang w:bidi="ar-SY"/>
              </w:rPr>
            </w:pPr>
            <w:r>
              <w:rPr>
                <w:rtl/>
              </w:rPr>
              <w:t>اسم الوجبة المقدمة</w:t>
            </w:r>
          </w:p>
        </w:tc>
        <w:tc>
          <w:tcPr>
            <w:tcW w:w="1003" w:type="dxa"/>
            <w:vAlign w:val="center"/>
          </w:tcPr>
          <w:p w14:paraId="7EDF7A22" w14:textId="2ACA719A" w:rsidR="00F77AB1" w:rsidRDefault="00F77AB1" w:rsidP="00116622">
            <w:pPr>
              <w:bidi/>
              <w:spacing w:line="276" w:lineRule="auto"/>
              <w:jc w:val="center"/>
              <w:rPr>
                <w:lang w:bidi="ar-SY"/>
              </w:rPr>
            </w:pPr>
            <w:r>
              <w:t>-</w:t>
            </w:r>
          </w:p>
        </w:tc>
        <w:tc>
          <w:tcPr>
            <w:tcW w:w="774" w:type="dxa"/>
            <w:vAlign w:val="center"/>
          </w:tcPr>
          <w:p w14:paraId="5E5D57AC" w14:textId="261783AF" w:rsidR="00F77AB1" w:rsidRDefault="00F77AB1" w:rsidP="00116622">
            <w:pPr>
              <w:bidi/>
              <w:spacing w:line="276" w:lineRule="auto"/>
              <w:jc w:val="center"/>
              <w:rPr>
                <w:rtl/>
              </w:rPr>
            </w:pPr>
            <w:r>
              <w:rPr>
                <w:rtl/>
              </w:rPr>
              <w:t>نعم</w:t>
            </w:r>
          </w:p>
        </w:tc>
        <w:tc>
          <w:tcPr>
            <w:tcW w:w="1379" w:type="dxa"/>
            <w:vAlign w:val="center"/>
          </w:tcPr>
          <w:p w14:paraId="3DF93BEC" w14:textId="4F3CD5D2" w:rsidR="00F77AB1" w:rsidRDefault="00F77AB1" w:rsidP="00116622">
            <w:pPr>
              <w:bidi/>
              <w:spacing w:line="276" w:lineRule="auto"/>
              <w:jc w:val="center"/>
            </w:pPr>
            <w:r>
              <w:rPr>
                <w:rtl/>
              </w:rPr>
              <w:t>يعرض تلقائيًا</w:t>
            </w:r>
          </w:p>
        </w:tc>
      </w:tr>
      <w:tr w:rsidR="00F77AB1" w:rsidRPr="0013635E" w14:paraId="6C89A020" w14:textId="77777777" w:rsidTr="00116622">
        <w:trPr>
          <w:jc w:val="center"/>
        </w:trPr>
        <w:tc>
          <w:tcPr>
            <w:tcW w:w="1259" w:type="dxa"/>
            <w:vAlign w:val="center"/>
          </w:tcPr>
          <w:p w14:paraId="265B8122" w14:textId="6B617356" w:rsidR="00F77AB1" w:rsidRDefault="00F77AB1" w:rsidP="00116622">
            <w:pPr>
              <w:bidi/>
              <w:spacing w:line="276" w:lineRule="auto"/>
              <w:jc w:val="center"/>
              <w:rPr>
                <w:rtl/>
              </w:rPr>
            </w:pPr>
            <w:r>
              <w:rPr>
                <w:rtl/>
              </w:rPr>
              <w:t>تقديم ملاحظات</w:t>
            </w:r>
          </w:p>
        </w:tc>
        <w:tc>
          <w:tcPr>
            <w:tcW w:w="1537" w:type="dxa"/>
            <w:vAlign w:val="center"/>
          </w:tcPr>
          <w:p w14:paraId="1F75C168" w14:textId="2D957B6B" w:rsidR="00F77AB1" w:rsidRDefault="00F77AB1" w:rsidP="00116622">
            <w:pPr>
              <w:bidi/>
              <w:spacing w:line="276" w:lineRule="auto"/>
              <w:jc w:val="center"/>
            </w:pPr>
            <w:r>
              <w:t>TEXT</w:t>
            </w:r>
          </w:p>
        </w:tc>
        <w:tc>
          <w:tcPr>
            <w:tcW w:w="779" w:type="dxa"/>
            <w:vAlign w:val="center"/>
          </w:tcPr>
          <w:p w14:paraId="4B3E4B77" w14:textId="7C318BB4" w:rsidR="00F77AB1" w:rsidRDefault="00992C17" w:rsidP="0011662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4254" w:type="dxa"/>
            <w:vAlign w:val="center"/>
          </w:tcPr>
          <w:p w14:paraId="3C62AA95" w14:textId="072130EA" w:rsidR="00F77AB1" w:rsidRDefault="00F77AB1" w:rsidP="00116622">
            <w:pPr>
              <w:bidi/>
              <w:spacing w:line="276" w:lineRule="auto"/>
              <w:jc w:val="center"/>
              <w:rPr>
                <w:rtl/>
              </w:rPr>
            </w:pPr>
            <w:r>
              <w:rPr>
                <w:rtl/>
              </w:rPr>
              <w:t>مربع نصي لكتابة ملاحظة ولي الأمر</w:t>
            </w:r>
          </w:p>
        </w:tc>
        <w:tc>
          <w:tcPr>
            <w:tcW w:w="1003" w:type="dxa"/>
            <w:vAlign w:val="center"/>
          </w:tcPr>
          <w:p w14:paraId="3036F79D" w14:textId="279AFBA7" w:rsidR="00F77AB1" w:rsidRDefault="00F77AB1" w:rsidP="00116622">
            <w:pPr>
              <w:bidi/>
              <w:spacing w:line="276" w:lineRule="auto"/>
              <w:jc w:val="center"/>
              <w:rPr>
                <w:rtl/>
              </w:rPr>
            </w:pPr>
            <w:r>
              <w:t>-</w:t>
            </w:r>
          </w:p>
        </w:tc>
        <w:tc>
          <w:tcPr>
            <w:tcW w:w="774" w:type="dxa"/>
            <w:vAlign w:val="center"/>
          </w:tcPr>
          <w:p w14:paraId="47C60193" w14:textId="4211C6F0" w:rsidR="00F77AB1" w:rsidRDefault="00F77AB1" w:rsidP="00116622">
            <w:pPr>
              <w:bidi/>
              <w:spacing w:line="276" w:lineRule="auto"/>
              <w:jc w:val="center"/>
              <w:rPr>
                <w:rtl/>
              </w:rPr>
            </w:pPr>
            <w:r>
              <w:rPr>
                <w:rtl/>
              </w:rPr>
              <w:t>لا</w:t>
            </w:r>
          </w:p>
        </w:tc>
        <w:tc>
          <w:tcPr>
            <w:tcW w:w="1379" w:type="dxa"/>
            <w:vAlign w:val="center"/>
          </w:tcPr>
          <w:p w14:paraId="12373F71" w14:textId="19F703AE" w:rsidR="00F77AB1" w:rsidRDefault="00F77AB1" w:rsidP="0011662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tl/>
              </w:rPr>
              <w:t>يجب ألا يتجاوز 300 حرف</w:t>
            </w:r>
          </w:p>
        </w:tc>
      </w:tr>
      <w:tr w:rsidR="00F77AB1" w:rsidRPr="0013635E" w14:paraId="511B4F02" w14:textId="77777777" w:rsidTr="00116622">
        <w:trPr>
          <w:jc w:val="center"/>
        </w:trPr>
        <w:tc>
          <w:tcPr>
            <w:tcW w:w="1259" w:type="dxa"/>
            <w:vAlign w:val="center"/>
          </w:tcPr>
          <w:p w14:paraId="7C17FC5D" w14:textId="14928835" w:rsidR="00F77AB1" w:rsidRDefault="00F77AB1" w:rsidP="00116622">
            <w:pPr>
              <w:bidi/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التاريخ</w:t>
            </w:r>
          </w:p>
        </w:tc>
        <w:tc>
          <w:tcPr>
            <w:tcW w:w="1537" w:type="dxa"/>
            <w:vAlign w:val="center"/>
          </w:tcPr>
          <w:p w14:paraId="3F3968A8" w14:textId="5AAC9262" w:rsidR="00F77AB1" w:rsidRDefault="00F77AB1" w:rsidP="00116622">
            <w:pPr>
              <w:bidi/>
              <w:spacing w:line="276" w:lineRule="auto"/>
              <w:jc w:val="center"/>
            </w:pPr>
            <w:r>
              <w:t>DATE</w:t>
            </w:r>
          </w:p>
        </w:tc>
        <w:tc>
          <w:tcPr>
            <w:tcW w:w="779" w:type="dxa"/>
            <w:vAlign w:val="center"/>
          </w:tcPr>
          <w:p w14:paraId="1870CC07" w14:textId="13C97899" w:rsidR="00F77AB1" w:rsidRDefault="00992C17" w:rsidP="0011662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6</w:t>
            </w:r>
          </w:p>
        </w:tc>
        <w:tc>
          <w:tcPr>
            <w:tcW w:w="4254" w:type="dxa"/>
            <w:vAlign w:val="center"/>
          </w:tcPr>
          <w:p w14:paraId="3A4FD799" w14:textId="1F5E2E7E" w:rsidR="00F77AB1" w:rsidRDefault="00F77AB1" w:rsidP="00116622">
            <w:pPr>
              <w:bidi/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  <w:lang w:bidi="ar-SY"/>
              </w:rPr>
              <w:t>تاريخ إرسال ملاحظة من ولي الأمر</w:t>
            </w:r>
          </w:p>
        </w:tc>
        <w:tc>
          <w:tcPr>
            <w:tcW w:w="1003" w:type="dxa"/>
            <w:vAlign w:val="center"/>
          </w:tcPr>
          <w:p w14:paraId="240EE51F" w14:textId="7FB504CA" w:rsidR="00F77AB1" w:rsidRDefault="00F77AB1" w:rsidP="00116622">
            <w:pPr>
              <w:bidi/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استرجاع معلومات</w:t>
            </w:r>
          </w:p>
        </w:tc>
        <w:tc>
          <w:tcPr>
            <w:tcW w:w="774" w:type="dxa"/>
            <w:vAlign w:val="center"/>
          </w:tcPr>
          <w:p w14:paraId="6A789640" w14:textId="3F09AB65" w:rsidR="00F77AB1" w:rsidRDefault="00F77AB1" w:rsidP="00116622">
            <w:pPr>
              <w:bidi/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379" w:type="dxa"/>
            <w:vAlign w:val="center"/>
          </w:tcPr>
          <w:p w14:paraId="2F28F3BC" w14:textId="3454E4E1" w:rsidR="00F77AB1" w:rsidRDefault="00F77AB1" w:rsidP="0011662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F77AB1" w:rsidRPr="0013635E" w14:paraId="762AFAAA" w14:textId="77777777" w:rsidTr="00116622">
        <w:trPr>
          <w:jc w:val="center"/>
        </w:trPr>
        <w:tc>
          <w:tcPr>
            <w:tcW w:w="1259" w:type="dxa"/>
            <w:vAlign w:val="center"/>
          </w:tcPr>
          <w:p w14:paraId="56CFAA45" w14:textId="54800456" w:rsidR="00F77AB1" w:rsidRDefault="00F77AB1" w:rsidP="00116622">
            <w:pPr>
              <w:bidi/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</w:t>
            </w:r>
            <w:r>
              <w:rPr>
                <w:rtl/>
              </w:rPr>
              <w:t>سم الطالب</w:t>
            </w:r>
          </w:p>
        </w:tc>
        <w:tc>
          <w:tcPr>
            <w:tcW w:w="1537" w:type="dxa"/>
            <w:vAlign w:val="center"/>
          </w:tcPr>
          <w:p w14:paraId="77C40EED" w14:textId="2978A3A0" w:rsidR="00F77AB1" w:rsidRDefault="00F77AB1" w:rsidP="00116622">
            <w:pPr>
              <w:bidi/>
              <w:spacing w:line="276" w:lineRule="auto"/>
              <w:jc w:val="center"/>
            </w:pPr>
            <w:r>
              <w:t>TEXT</w:t>
            </w:r>
          </w:p>
        </w:tc>
        <w:tc>
          <w:tcPr>
            <w:tcW w:w="779" w:type="dxa"/>
            <w:vAlign w:val="center"/>
          </w:tcPr>
          <w:p w14:paraId="377D8F96" w14:textId="332430F7" w:rsidR="00F77AB1" w:rsidRDefault="00992C17" w:rsidP="0011662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6</w:t>
            </w:r>
          </w:p>
        </w:tc>
        <w:tc>
          <w:tcPr>
            <w:tcW w:w="4254" w:type="dxa"/>
            <w:vAlign w:val="center"/>
          </w:tcPr>
          <w:p w14:paraId="66FA4023" w14:textId="7B2A5510" w:rsidR="00F77AB1" w:rsidRDefault="00F77AB1" w:rsidP="00116622">
            <w:pPr>
              <w:bidi/>
              <w:spacing w:line="276" w:lineRule="auto"/>
              <w:jc w:val="center"/>
              <w:rPr>
                <w:rtl/>
              </w:rPr>
            </w:pPr>
            <w:r>
              <w:rPr>
                <w:rtl/>
              </w:rPr>
              <w:t>اسم الطالب المرتبط بالملاحظة</w:t>
            </w:r>
          </w:p>
        </w:tc>
        <w:tc>
          <w:tcPr>
            <w:tcW w:w="1003" w:type="dxa"/>
            <w:vAlign w:val="center"/>
          </w:tcPr>
          <w:p w14:paraId="297B65F8" w14:textId="5E85B264" w:rsidR="00F77AB1" w:rsidRDefault="00F77AB1" w:rsidP="00116622">
            <w:pPr>
              <w:bidi/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استرجاع معلومات</w:t>
            </w:r>
          </w:p>
        </w:tc>
        <w:tc>
          <w:tcPr>
            <w:tcW w:w="774" w:type="dxa"/>
            <w:vAlign w:val="center"/>
          </w:tcPr>
          <w:p w14:paraId="7E039A1B" w14:textId="71012318" w:rsidR="00F77AB1" w:rsidRDefault="00F77AB1" w:rsidP="00116622">
            <w:pPr>
              <w:bidi/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379" w:type="dxa"/>
            <w:vAlign w:val="center"/>
          </w:tcPr>
          <w:p w14:paraId="6B3BF4CB" w14:textId="37DD6E32" w:rsidR="00F77AB1" w:rsidRDefault="00F77AB1" w:rsidP="0011662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F77AB1" w:rsidRPr="0013635E" w14:paraId="7EF6347B" w14:textId="77777777" w:rsidTr="00116622">
        <w:trPr>
          <w:jc w:val="center"/>
        </w:trPr>
        <w:tc>
          <w:tcPr>
            <w:tcW w:w="1259" w:type="dxa"/>
            <w:vAlign w:val="center"/>
          </w:tcPr>
          <w:p w14:paraId="4C2552BE" w14:textId="4E334217" w:rsidR="00F77AB1" w:rsidRDefault="00F77AB1" w:rsidP="00116622">
            <w:pPr>
              <w:bidi/>
              <w:spacing w:line="276" w:lineRule="auto"/>
              <w:jc w:val="center"/>
              <w:rPr>
                <w:rtl/>
              </w:rPr>
            </w:pPr>
            <w:r>
              <w:rPr>
                <w:rtl/>
              </w:rPr>
              <w:t>ملاحظة ولي الأمر</w:t>
            </w:r>
          </w:p>
        </w:tc>
        <w:tc>
          <w:tcPr>
            <w:tcW w:w="1537" w:type="dxa"/>
            <w:vAlign w:val="center"/>
          </w:tcPr>
          <w:p w14:paraId="4EE42208" w14:textId="142A0BCB" w:rsidR="00F77AB1" w:rsidRDefault="00F77AB1" w:rsidP="00116622">
            <w:pPr>
              <w:bidi/>
              <w:spacing w:line="276" w:lineRule="auto"/>
              <w:jc w:val="center"/>
            </w:pPr>
            <w:r>
              <w:t>TEXT</w:t>
            </w:r>
          </w:p>
        </w:tc>
        <w:tc>
          <w:tcPr>
            <w:tcW w:w="779" w:type="dxa"/>
            <w:vAlign w:val="center"/>
          </w:tcPr>
          <w:p w14:paraId="20FA7309" w14:textId="0E775417" w:rsidR="00F77AB1" w:rsidRDefault="00992C17" w:rsidP="0011662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6</w:t>
            </w:r>
          </w:p>
        </w:tc>
        <w:tc>
          <w:tcPr>
            <w:tcW w:w="4254" w:type="dxa"/>
            <w:vAlign w:val="center"/>
          </w:tcPr>
          <w:p w14:paraId="431BE9D9" w14:textId="220E36FB" w:rsidR="00F77AB1" w:rsidRDefault="00F77AB1" w:rsidP="00116622">
            <w:pPr>
              <w:bidi/>
              <w:spacing w:line="276" w:lineRule="auto"/>
              <w:jc w:val="center"/>
              <w:rPr>
                <w:rtl/>
              </w:rPr>
            </w:pPr>
            <w:r>
              <w:rPr>
                <w:rtl/>
              </w:rPr>
              <w:t>نص الملاحظة المقدمة من ولي الأمر</w:t>
            </w:r>
          </w:p>
        </w:tc>
        <w:tc>
          <w:tcPr>
            <w:tcW w:w="1003" w:type="dxa"/>
            <w:vAlign w:val="center"/>
          </w:tcPr>
          <w:p w14:paraId="20E711E9" w14:textId="4A198DA7" w:rsidR="00F77AB1" w:rsidRDefault="00F77AB1" w:rsidP="00116622">
            <w:pPr>
              <w:bidi/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استرجاع معلومات</w:t>
            </w:r>
          </w:p>
        </w:tc>
        <w:tc>
          <w:tcPr>
            <w:tcW w:w="774" w:type="dxa"/>
            <w:vAlign w:val="center"/>
          </w:tcPr>
          <w:p w14:paraId="5BA6D695" w14:textId="53AC5504" w:rsidR="00F77AB1" w:rsidRDefault="00F77AB1" w:rsidP="00116622">
            <w:pPr>
              <w:bidi/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379" w:type="dxa"/>
            <w:vAlign w:val="center"/>
          </w:tcPr>
          <w:p w14:paraId="2A830226" w14:textId="44D94191" w:rsidR="00F77AB1" w:rsidRDefault="00F77AB1" w:rsidP="0011662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</w:tbl>
    <w:p w14:paraId="6C471411" w14:textId="77777777" w:rsidR="00FF0E7D" w:rsidRDefault="00FF0E7D" w:rsidP="00FF0E7D">
      <w:pPr>
        <w:pStyle w:val="Heading2"/>
        <w:jc w:val="both"/>
        <w:rPr>
          <w:rtl/>
        </w:rPr>
      </w:pPr>
    </w:p>
    <w:p w14:paraId="1121DBBA" w14:textId="77777777" w:rsidR="00FF0E7D" w:rsidRDefault="00FF0E7D" w:rsidP="00FF0E7D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الخيارات الإضافية</w:t>
      </w:r>
    </w:p>
    <w:p w14:paraId="5AF72D6F" w14:textId="77777777" w:rsidR="00FF0E7D" w:rsidRDefault="00FF0E7D" w:rsidP="00FF0E7D">
      <w:pPr>
        <w:rPr>
          <w:b/>
          <w:bCs/>
          <w:sz w:val="28"/>
          <w:szCs w:val="28"/>
          <w:rtl/>
        </w:rPr>
      </w:pPr>
    </w:p>
    <w:tbl>
      <w:tblPr>
        <w:tblStyle w:val="TableGrid"/>
        <w:bidiVisual/>
        <w:tblW w:w="10740" w:type="dxa"/>
        <w:jc w:val="center"/>
        <w:tblLook w:val="04A0" w:firstRow="1" w:lastRow="0" w:firstColumn="1" w:lastColumn="0" w:noHBand="0" w:noVBand="1"/>
      </w:tblPr>
      <w:tblGrid>
        <w:gridCol w:w="1666"/>
        <w:gridCol w:w="1537"/>
        <w:gridCol w:w="4440"/>
        <w:gridCol w:w="3097"/>
      </w:tblGrid>
      <w:tr w:rsidR="00FF0E7D" w:rsidRPr="0013635E" w14:paraId="3E0703E5" w14:textId="77777777" w:rsidTr="005E0270">
        <w:trPr>
          <w:trHeight w:val="533"/>
          <w:jc w:val="center"/>
        </w:trPr>
        <w:tc>
          <w:tcPr>
            <w:tcW w:w="1666" w:type="dxa"/>
            <w:shd w:val="clear" w:color="auto" w:fill="BFBFBF"/>
            <w:vAlign w:val="center"/>
          </w:tcPr>
          <w:p w14:paraId="5796E45F" w14:textId="77777777" w:rsidR="00FF0E7D" w:rsidRPr="0013635E" w:rsidRDefault="00FF0E7D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اسم الحقل</w:t>
            </w:r>
          </w:p>
        </w:tc>
        <w:tc>
          <w:tcPr>
            <w:tcW w:w="1537" w:type="dxa"/>
            <w:shd w:val="clear" w:color="auto" w:fill="BFBFBF"/>
            <w:vAlign w:val="center"/>
          </w:tcPr>
          <w:p w14:paraId="52C403AD" w14:textId="77777777" w:rsidR="00FF0E7D" w:rsidRPr="0013635E" w:rsidRDefault="00FF0E7D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نوع الحقل</w:t>
            </w:r>
          </w:p>
        </w:tc>
        <w:tc>
          <w:tcPr>
            <w:tcW w:w="4440" w:type="dxa"/>
            <w:shd w:val="clear" w:color="auto" w:fill="BFBFBF"/>
            <w:vAlign w:val="center"/>
          </w:tcPr>
          <w:p w14:paraId="44CDE4A8" w14:textId="77777777" w:rsidR="00FF0E7D" w:rsidRPr="0013635E" w:rsidRDefault="00FF0E7D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  <w:rtl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وصف الحقل</w:t>
            </w:r>
          </w:p>
        </w:tc>
        <w:tc>
          <w:tcPr>
            <w:tcW w:w="3097" w:type="dxa"/>
            <w:shd w:val="clear" w:color="auto" w:fill="BFBFBF"/>
            <w:vAlign w:val="center"/>
          </w:tcPr>
          <w:p w14:paraId="29C9CE95" w14:textId="77777777" w:rsidR="00FF0E7D" w:rsidRPr="0013635E" w:rsidRDefault="00FF0E7D" w:rsidP="00D870F2">
            <w:pPr>
              <w:tabs>
                <w:tab w:val="left" w:pos="180"/>
              </w:tabs>
              <w:bidi/>
              <w:jc w:val="center"/>
              <w:rPr>
                <w:rFonts w:asciiTheme="majorBidi" w:eastAsia="Calibri" w:hAnsiTheme="majorBidi" w:cstheme="majorBidi"/>
                <w:b/>
                <w:bCs/>
              </w:rPr>
            </w:pPr>
            <w:r w:rsidRPr="0013635E">
              <w:rPr>
                <w:rFonts w:asciiTheme="majorBidi" w:eastAsia="Calibri" w:hAnsiTheme="majorBidi" w:cstheme="majorBidi"/>
                <w:b/>
                <w:bCs/>
                <w:rtl/>
              </w:rPr>
              <w:t>شروط خاصة</w:t>
            </w:r>
          </w:p>
        </w:tc>
      </w:tr>
      <w:tr w:rsidR="00FF0E7D" w:rsidRPr="0013635E" w14:paraId="52EE7EB1" w14:textId="77777777" w:rsidTr="00D870F2">
        <w:trPr>
          <w:jc w:val="center"/>
        </w:trPr>
        <w:tc>
          <w:tcPr>
            <w:tcW w:w="1666" w:type="dxa"/>
            <w:vAlign w:val="center"/>
          </w:tcPr>
          <w:p w14:paraId="2E2D32E5" w14:textId="30CD6139" w:rsidR="00FF0E7D" w:rsidRPr="0013635E" w:rsidRDefault="00FF0E7D" w:rsidP="00FF0E7D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tl/>
              </w:rPr>
              <w:t>إرسال</w:t>
            </w:r>
          </w:p>
        </w:tc>
        <w:tc>
          <w:tcPr>
            <w:tcW w:w="1537" w:type="dxa"/>
            <w:vAlign w:val="center"/>
          </w:tcPr>
          <w:p w14:paraId="170658B4" w14:textId="6D0B0725" w:rsidR="00FF0E7D" w:rsidRPr="0013635E" w:rsidRDefault="00FF0E7D" w:rsidP="00FF0E7D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t>BUTTON</w:t>
            </w:r>
          </w:p>
        </w:tc>
        <w:tc>
          <w:tcPr>
            <w:tcW w:w="4440" w:type="dxa"/>
            <w:vAlign w:val="center"/>
          </w:tcPr>
          <w:p w14:paraId="6985BF3D" w14:textId="29F904E7" w:rsidR="00FF0E7D" w:rsidRPr="0013635E" w:rsidRDefault="00FF0E7D" w:rsidP="00FF0E7D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tl/>
              </w:rPr>
              <w:t>لإرسال الملاحظة إلى مدير المدرسة</w:t>
            </w:r>
          </w:p>
        </w:tc>
        <w:tc>
          <w:tcPr>
            <w:tcW w:w="3097" w:type="dxa"/>
            <w:vAlign w:val="center"/>
          </w:tcPr>
          <w:p w14:paraId="4B067CCC" w14:textId="467D0B90" w:rsidR="00FF0E7D" w:rsidRDefault="000751F5" w:rsidP="00FF0E7D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وجود نص في مربع النصي الخاص بتقديم الملاحظات</w:t>
            </w:r>
          </w:p>
        </w:tc>
      </w:tr>
      <w:tr w:rsidR="009D7311" w:rsidRPr="0013635E" w14:paraId="3CF18B37" w14:textId="77777777" w:rsidTr="00D870F2">
        <w:trPr>
          <w:jc w:val="center"/>
        </w:trPr>
        <w:tc>
          <w:tcPr>
            <w:tcW w:w="1666" w:type="dxa"/>
            <w:vAlign w:val="center"/>
          </w:tcPr>
          <w:p w14:paraId="495C1351" w14:textId="5D1A02F8" w:rsidR="009D7311" w:rsidRDefault="009D7311" w:rsidP="00FF0E7D">
            <w:pPr>
              <w:bidi/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تم الاستلام</w:t>
            </w:r>
          </w:p>
        </w:tc>
        <w:tc>
          <w:tcPr>
            <w:tcW w:w="1537" w:type="dxa"/>
            <w:vAlign w:val="center"/>
          </w:tcPr>
          <w:p w14:paraId="6C5DD653" w14:textId="63FCF153" w:rsidR="009D7311" w:rsidRDefault="009D7311" w:rsidP="00FF0E7D">
            <w:pPr>
              <w:bidi/>
              <w:spacing w:line="276" w:lineRule="auto"/>
              <w:jc w:val="center"/>
            </w:pPr>
            <w:r>
              <w:t>BUTTON</w:t>
            </w:r>
          </w:p>
        </w:tc>
        <w:tc>
          <w:tcPr>
            <w:tcW w:w="4440" w:type="dxa"/>
            <w:vAlign w:val="center"/>
          </w:tcPr>
          <w:p w14:paraId="66F42E6D" w14:textId="463175EB" w:rsidR="009D7311" w:rsidRDefault="003773DA" w:rsidP="00FF0E7D">
            <w:pPr>
              <w:bidi/>
              <w:spacing w:line="276" w:lineRule="auto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لإعلام ولي الأمر باستلام الملاحظة</w:t>
            </w:r>
          </w:p>
        </w:tc>
        <w:tc>
          <w:tcPr>
            <w:tcW w:w="3097" w:type="dxa"/>
            <w:vAlign w:val="center"/>
          </w:tcPr>
          <w:p w14:paraId="40A60A9A" w14:textId="45F11AE2" w:rsidR="009D7311" w:rsidRDefault="003773DA" w:rsidP="00FF0E7D">
            <w:pPr>
              <w:bidi/>
              <w:spacing w:line="276" w:lineRule="auto"/>
              <w:jc w:val="center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-</w:t>
            </w:r>
          </w:p>
        </w:tc>
      </w:tr>
    </w:tbl>
    <w:p w14:paraId="38055525" w14:textId="1D091DE3" w:rsidR="00E800C2" w:rsidRDefault="00FF0E7D" w:rsidP="00E026AD">
      <w:pPr>
        <w:pStyle w:val="Heading2"/>
        <w:jc w:val="both"/>
      </w:pPr>
      <w:r>
        <w:rPr>
          <w:rtl/>
        </w:rPr>
        <w:br w:type="page"/>
      </w:r>
    </w:p>
    <w:p w14:paraId="0433F011" w14:textId="52CB0E9F" w:rsidR="00F65C56" w:rsidRDefault="009F3E24" w:rsidP="00805AFC">
      <w:pPr>
        <w:pStyle w:val="Heading2"/>
        <w:rPr>
          <w:rtl/>
        </w:rPr>
      </w:pPr>
      <w:bookmarkStart w:id="8" w:name="_Toc197439657"/>
      <w:r>
        <w:rPr>
          <w:rFonts w:hint="cs"/>
          <w:rtl/>
          <w:lang w:bidi="ar-JO"/>
        </w:rPr>
        <w:lastRenderedPageBreak/>
        <w:t>شروط</w:t>
      </w:r>
      <w:r w:rsidR="00F65C56">
        <w:rPr>
          <w:rFonts w:hint="cs"/>
          <w:rtl/>
        </w:rPr>
        <w:t xml:space="preserve"> الأعمال</w:t>
      </w:r>
      <w:bookmarkEnd w:id="8"/>
    </w:p>
    <w:p w14:paraId="2D186C8D" w14:textId="77777777" w:rsidR="00E026AD" w:rsidRPr="00E026AD" w:rsidRDefault="00E026AD" w:rsidP="00E026AD">
      <w:pPr>
        <w:rPr>
          <w:rtl/>
          <w:lang w:eastAsia="en-GB"/>
        </w:rPr>
      </w:pPr>
    </w:p>
    <w:tbl>
      <w:tblPr>
        <w:tblStyle w:val="TableGrid1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D52DD" w:rsidRPr="00CB7352" w14:paraId="386609C6" w14:textId="77777777" w:rsidTr="005E0270">
        <w:trPr>
          <w:trHeight w:val="737"/>
        </w:trPr>
        <w:tc>
          <w:tcPr>
            <w:tcW w:w="5228" w:type="dxa"/>
            <w:shd w:val="clear" w:color="auto" w:fill="BFBFBF"/>
            <w:vAlign w:val="center"/>
          </w:tcPr>
          <w:p w14:paraId="038B9249" w14:textId="1D7630E0" w:rsidR="003D52DD" w:rsidRPr="005E0270" w:rsidRDefault="00E14ACB" w:rsidP="00D870F2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Calibri" w:hAnsiTheme="minorBidi"/>
                <w:b/>
                <w:bCs/>
                <w:sz w:val="28"/>
                <w:szCs w:val="28"/>
                <w:rtl/>
              </w:rPr>
            </w:pPr>
            <w:r w:rsidRPr="005E0270">
              <w:rPr>
                <w:rFonts w:asciiTheme="minorBidi" w:eastAsia="Calibri" w:hAnsiTheme="minorBidi" w:hint="cs"/>
                <w:b/>
                <w:bCs/>
                <w:sz w:val="28"/>
                <w:szCs w:val="28"/>
                <w:rtl/>
              </w:rPr>
              <w:t>الحالة</w:t>
            </w:r>
          </w:p>
        </w:tc>
        <w:tc>
          <w:tcPr>
            <w:tcW w:w="5228" w:type="dxa"/>
            <w:shd w:val="clear" w:color="auto" w:fill="BFBFBF"/>
            <w:vAlign w:val="center"/>
          </w:tcPr>
          <w:p w14:paraId="1C77BBA2" w14:textId="41289202" w:rsidR="003D52DD" w:rsidRPr="005E0270" w:rsidRDefault="00E14ACB" w:rsidP="00D870F2">
            <w:pPr>
              <w:tabs>
                <w:tab w:val="left" w:pos="180"/>
              </w:tabs>
              <w:bidi/>
              <w:spacing w:line="276" w:lineRule="auto"/>
              <w:jc w:val="center"/>
              <w:rPr>
                <w:rFonts w:asciiTheme="minorBidi" w:eastAsia="Calibri" w:hAnsiTheme="minorBidi"/>
                <w:b/>
                <w:bCs/>
                <w:sz w:val="28"/>
                <w:szCs w:val="28"/>
                <w:rtl/>
              </w:rPr>
            </w:pPr>
            <w:r w:rsidRPr="005E0270">
              <w:rPr>
                <w:rFonts w:asciiTheme="minorBidi" w:eastAsia="Calibri" w:hAnsiTheme="minorBidi" w:hint="cs"/>
                <w:b/>
                <w:bCs/>
                <w:sz w:val="28"/>
                <w:szCs w:val="28"/>
                <w:rtl/>
              </w:rPr>
              <w:t>الإجراء المتخذ</w:t>
            </w:r>
          </w:p>
        </w:tc>
      </w:tr>
      <w:tr w:rsidR="00A92898" w:rsidRPr="00CB7352" w14:paraId="62C41209" w14:textId="77777777" w:rsidTr="00D870F2">
        <w:tc>
          <w:tcPr>
            <w:tcW w:w="5228" w:type="dxa"/>
            <w:vAlign w:val="center"/>
          </w:tcPr>
          <w:p w14:paraId="3D91B531" w14:textId="0A629C81" w:rsidR="00A92898" w:rsidRPr="00D41854" w:rsidRDefault="00A92898" w:rsidP="005E0270">
            <w:pPr>
              <w:tabs>
                <w:tab w:val="left" w:pos="180"/>
              </w:tabs>
              <w:bidi/>
              <w:spacing w:before="240" w:after="240"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D41854">
              <w:rPr>
                <w:rFonts w:asciiTheme="minorBidi" w:eastAsia="Times New Roman" w:hAnsiTheme="minorBidi"/>
                <w:rtl/>
              </w:rPr>
              <w:t xml:space="preserve">عدم </w:t>
            </w:r>
            <w:r w:rsidRPr="00D41854">
              <w:rPr>
                <w:rFonts w:asciiTheme="minorBidi" w:eastAsia="Times New Roman" w:hAnsiTheme="minorBidi" w:hint="cs"/>
                <w:rtl/>
              </w:rPr>
              <w:t xml:space="preserve">تعبئة نموذج استلام من قبل </w:t>
            </w:r>
            <w:r w:rsidR="00881587" w:rsidRPr="00D41854">
              <w:rPr>
                <w:rFonts w:asciiTheme="minorBidi" w:eastAsia="Times New Roman" w:hAnsiTheme="minorBidi" w:hint="cs"/>
                <w:rtl/>
              </w:rPr>
              <w:t>مسؤول التغذية في المدرسة</w:t>
            </w:r>
          </w:p>
        </w:tc>
        <w:tc>
          <w:tcPr>
            <w:tcW w:w="5228" w:type="dxa"/>
            <w:vAlign w:val="center"/>
          </w:tcPr>
          <w:p w14:paraId="19E0DE7D" w14:textId="07E6A8FD" w:rsidR="00A92898" w:rsidRPr="00D41854" w:rsidRDefault="00A92898" w:rsidP="005E0270">
            <w:pPr>
              <w:tabs>
                <w:tab w:val="left" w:pos="180"/>
              </w:tabs>
              <w:bidi/>
              <w:spacing w:before="240" w:after="240"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D41854">
              <w:rPr>
                <w:rFonts w:asciiTheme="minorBidi" w:eastAsia="Times New Roman" w:hAnsiTheme="minorBidi" w:hint="cs"/>
                <w:rtl/>
              </w:rPr>
              <w:t xml:space="preserve">إرسال تنبه تلقائي إلى </w:t>
            </w:r>
            <w:r w:rsidR="00CF2316" w:rsidRPr="00D41854">
              <w:rPr>
                <w:rFonts w:asciiTheme="minorBidi" w:eastAsia="Times New Roman" w:hAnsiTheme="minorBidi" w:hint="cs"/>
                <w:rtl/>
              </w:rPr>
              <w:t>مسؤول التغذية في المدرسة</w:t>
            </w:r>
            <w:r w:rsidRPr="00D41854">
              <w:rPr>
                <w:rFonts w:asciiTheme="minorBidi" w:eastAsia="Times New Roman" w:hAnsiTheme="minorBidi" w:hint="cs"/>
                <w:rtl/>
              </w:rPr>
              <w:t xml:space="preserve"> لتعبئة النموذج</w:t>
            </w:r>
          </w:p>
        </w:tc>
      </w:tr>
      <w:tr w:rsidR="00A92898" w:rsidRPr="00CB7352" w14:paraId="52181454" w14:textId="77777777" w:rsidTr="00D870F2">
        <w:tc>
          <w:tcPr>
            <w:tcW w:w="5228" w:type="dxa"/>
            <w:vAlign w:val="center"/>
          </w:tcPr>
          <w:p w14:paraId="16F4DF0E" w14:textId="63F90352" w:rsidR="00A92898" w:rsidRPr="00D41854" w:rsidRDefault="004F3C35" w:rsidP="005E0270">
            <w:pPr>
              <w:tabs>
                <w:tab w:val="left" w:pos="180"/>
              </w:tabs>
              <w:bidi/>
              <w:spacing w:before="240" w:after="240"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D41854">
              <w:rPr>
                <w:rFonts w:asciiTheme="minorBidi" w:eastAsia="Times New Roman" w:hAnsiTheme="minorBidi" w:hint="cs"/>
                <w:rtl/>
              </w:rPr>
              <w:t>عدم تعبئة نموذج توزيع من قبل عضو لجنة التوزيع في المدرسة</w:t>
            </w:r>
          </w:p>
        </w:tc>
        <w:tc>
          <w:tcPr>
            <w:tcW w:w="5228" w:type="dxa"/>
            <w:vAlign w:val="center"/>
          </w:tcPr>
          <w:p w14:paraId="4B1DD242" w14:textId="3F219394" w:rsidR="00A92898" w:rsidRPr="00D41854" w:rsidRDefault="00A92898" w:rsidP="005E0270">
            <w:pPr>
              <w:tabs>
                <w:tab w:val="left" w:pos="180"/>
              </w:tabs>
              <w:bidi/>
              <w:spacing w:before="240" w:after="240"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D41854">
              <w:rPr>
                <w:rFonts w:asciiTheme="minorBidi" w:eastAsia="Times New Roman" w:hAnsiTheme="minorBidi"/>
                <w:rtl/>
              </w:rPr>
              <w:t xml:space="preserve">عرض تنبيه </w:t>
            </w:r>
            <w:r w:rsidR="00CF2316" w:rsidRPr="00D41854">
              <w:rPr>
                <w:rFonts w:asciiTheme="minorBidi" w:eastAsia="Times New Roman" w:hAnsiTheme="minorBidi" w:hint="cs"/>
                <w:rtl/>
              </w:rPr>
              <w:t xml:space="preserve">لتذكير عضو </w:t>
            </w:r>
            <w:r w:rsidRPr="00D41854">
              <w:rPr>
                <w:rFonts w:asciiTheme="minorBidi" w:eastAsia="Times New Roman" w:hAnsiTheme="minorBidi"/>
                <w:rtl/>
              </w:rPr>
              <w:t>لجنة التوزيع</w:t>
            </w:r>
            <w:r w:rsidRPr="00D41854">
              <w:rPr>
                <w:rFonts w:asciiTheme="minorBidi" w:eastAsia="Times New Roman" w:hAnsiTheme="minorBidi" w:hint="cs"/>
                <w:rtl/>
              </w:rPr>
              <w:t xml:space="preserve"> بتعبئة نماذج التوزيع</w:t>
            </w:r>
          </w:p>
        </w:tc>
      </w:tr>
      <w:tr w:rsidR="00C334F7" w:rsidRPr="00CB7352" w14:paraId="3E55B598" w14:textId="77777777" w:rsidTr="00D870F2">
        <w:tc>
          <w:tcPr>
            <w:tcW w:w="5228" w:type="dxa"/>
            <w:vAlign w:val="center"/>
          </w:tcPr>
          <w:p w14:paraId="451B7B04" w14:textId="4F562639" w:rsidR="00C334F7" w:rsidRPr="00D41854" w:rsidRDefault="00C334F7" w:rsidP="005E0270">
            <w:pPr>
              <w:tabs>
                <w:tab w:val="left" w:pos="180"/>
              </w:tabs>
              <w:bidi/>
              <w:spacing w:before="240" w:after="240"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D41854">
              <w:rPr>
                <w:rFonts w:asciiTheme="minorBidi" w:eastAsia="Times New Roman" w:hAnsiTheme="minorBidi" w:hint="cs"/>
                <w:rtl/>
              </w:rPr>
              <w:t>تجاوز الكمية المستلمة وعدم إتمام التوزيع</w:t>
            </w:r>
          </w:p>
        </w:tc>
        <w:tc>
          <w:tcPr>
            <w:tcW w:w="5228" w:type="dxa"/>
            <w:vAlign w:val="center"/>
          </w:tcPr>
          <w:p w14:paraId="4A4B1AF3" w14:textId="29E3C817" w:rsidR="00C334F7" w:rsidRPr="00D41854" w:rsidRDefault="00C334F7" w:rsidP="005E0270">
            <w:pPr>
              <w:tabs>
                <w:tab w:val="left" w:pos="180"/>
              </w:tabs>
              <w:bidi/>
              <w:spacing w:before="240" w:after="240"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D41854">
              <w:rPr>
                <w:rFonts w:asciiTheme="minorBidi" w:eastAsia="Times New Roman" w:hAnsiTheme="minorBidi" w:hint="cs"/>
                <w:rtl/>
              </w:rPr>
              <w:t>إظهار رسالة في حال تجاوز الكمية المستلمة وعدم إتمام التوزيع</w:t>
            </w:r>
          </w:p>
        </w:tc>
      </w:tr>
      <w:tr w:rsidR="00C334F7" w:rsidRPr="00CB7352" w14:paraId="4CAE5ED7" w14:textId="77777777" w:rsidTr="00D870F2">
        <w:tc>
          <w:tcPr>
            <w:tcW w:w="5228" w:type="dxa"/>
            <w:vAlign w:val="center"/>
          </w:tcPr>
          <w:p w14:paraId="32D1D2C7" w14:textId="78ED025D" w:rsidR="00C334F7" w:rsidRPr="00D41854" w:rsidRDefault="00C334F7" w:rsidP="005E0270">
            <w:pPr>
              <w:tabs>
                <w:tab w:val="left" w:pos="180"/>
              </w:tabs>
              <w:bidi/>
              <w:spacing w:before="240" w:after="240"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D41854">
              <w:rPr>
                <w:rFonts w:asciiTheme="minorBidi" w:eastAsia="Times New Roman" w:hAnsiTheme="minorBidi" w:hint="cs"/>
                <w:rtl/>
              </w:rPr>
              <w:t>البدء في التوزيع قبل استكمال نموذج استلام</w:t>
            </w:r>
          </w:p>
        </w:tc>
        <w:tc>
          <w:tcPr>
            <w:tcW w:w="5228" w:type="dxa"/>
            <w:vAlign w:val="center"/>
          </w:tcPr>
          <w:p w14:paraId="368FFB74" w14:textId="75BC64A5" w:rsidR="00C334F7" w:rsidRPr="00D41854" w:rsidRDefault="00C334F7" w:rsidP="005E0270">
            <w:pPr>
              <w:tabs>
                <w:tab w:val="left" w:pos="180"/>
              </w:tabs>
              <w:bidi/>
              <w:spacing w:before="240" w:after="240" w:line="276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D41854">
              <w:rPr>
                <w:rFonts w:asciiTheme="minorBidi" w:eastAsia="Times New Roman" w:hAnsiTheme="minorBidi" w:hint="cs"/>
                <w:rtl/>
              </w:rPr>
              <w:t xml:space="preserve">عدم إمكانية البدء في التوزيع للطلاب قبل استكمال إدخال الكميات المستلمة </w:t>
            </w:r>
          </w:p>
        </w:tc>
      </w:tr>
    </w:tbl>
    <w:p w14:paraId="30D53AF4" w14:textId="062E9B96" w:rsidR="002E6CDB" w:rsidRPr="00AD7330" w:rsidRDefault="002E6CDB" w:rsidP="00805AFC">
      <w:pPr>
        <w:pStyle w:val="Heading2"/>
        <w:rPr>
          <w:rtl/>
        </w:rPr>
      </w:pPr>
    </w:p>
    <w:p w14:paraId="2624858F" w14:textId="77777777" w:rsidR="00C5039B" w:rsidRDefault="00C5039B" w:rsidP="00C5039B">
      <w:pPr>
        <w:bidi/>
        <w:spacing w:line="276" w:lineRule="auto"/>
        <w:jc w:val="left"/>
        <w:rPr>
          <w:rFonts w:asciiTheme="minorBidi" w:hAnsiTheme="minorBidi"/>
          <w:rtl/>
        </w:rPr>
      </w:pPr>
    </w:p>
    <w:p w14:paraId="2BDEEA6B" w14:textId="54EC3A7A" w:rsidR="00C5039B" w:rsidRDefault="00C5039B" w:rsidP="00C5039B">
      <w:pPr>
        <w:bidi/>
        <w:spacing w:line="276" w:lineRule="auto"/>
        <w:jc w:val="left"/>
        <w:rPr>
          <w:rFonts w:asciiTheme="minorBidi" w:hAnsiTheme="minorBidi"/>
        </w:rPr>
      </w:pPr>
      <w:r>
        <w:rPr>
          <w:rFonts w:asciiTheme="minorBidi" w:hAnsiTheme="minorBidi"/>
          <w:rtl/>
        </w:rPr>
        <w:br w:type="page"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37FF5" w14:paraId="1DEAF278" w14:textId="77777777" w:rsidTr="0032403E">
        <w:trPr>
          <w:trHeight w:val="564"/>
        </w:trPr>
        <w:tc>
          <w:tcPr>
            <w:tcW w:w="2614" w:type="dxa"/>
            <w:shd w:val="clear" w:color="auto" w:fill="BFBFBF"/>
            <w:vAlign w:val="center"/>
          </w:tcPr>
          <w:p w14:paraId="7B7DBD59" w14:textId="3D17EF25" w:rsidR="00E37FF5" w:rsidRPr="006016C9" w:rsidRDefault="00E37FF5" w:rsidP="0020578D">
            <w:pPr>
              <w:bidi/>
              <w:spacing w:line="276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ar-SY"/>
              </w:rPr>
            </w:pPr>
            <w:r w:rsidRPr="006016C9">
              <w:rPr>
                <w:rFonts w:asciiTheme="minorBidi" w:hAnsiTheme="minorBidi"/>
                <w:b/>
                <w:bCs/>
                <w:sz w:val="28"/>
                <w:szCs w:val="28"/>
                <w:lang w:bidi="ar-SY"/>
              </w:rPr>
              <w:lastRenderedPageBreak/>
              <w:t>ANNEX Number</w:t>
            </w:r>
          </w:p>
        </w:tc>
        <w:tc>
          <w:tcPr>
            <w:tcW w:w="2614" w:type="dxa"/>
            <w:shd w:val="clear" w:color="auto" w:fill="BFBFBF"/>
            <w:vAlign w:val="center"/>
          </w:tcPr>
          <w:p w14:paraId="21D6023C" w14:textId="6DC8B6DE" w:rsidR="00E37FF5" w:rsidRPr="006016C9" w:rsidRDefault="00E37FF5" w:rsidP="0020578D">
            <w:pPr>
              <w:bidi/>
              <w:spacing w:line="276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SY"/>
              </w:rPr>
            </w:pPr>
            <w:r w:rsidRPr="006016C9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SY"/>
              </w:rPr>
              <w:t>الفئة</w:t>
            </w:r>
          </w:p>
        </w:tc>
        <w:tc>
          <w:tcPr>
            <w:tcW w:w="2614" w:type="dxa"/>
            <w:shd w:val="clear" w:color="auto" w:fill="BFBFBF"/>
            <w:vAlign w:val="center"/>
          </w:tcPr>
          <w:p w14:paraId="2A2077DD" w14:textId="638A2CBD" w:rsidR="00E37FF5" w:rsidRPr="006016C9" w:rsidRDefault="00E37FF5" w:rsidP="0020578D">
            <w:pPr>
              <w:bidi/>
              <w:spacing w:line="276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6016C9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SY"/>
              </w:rPr>
              <w:t>المتطلب باللغة العربية</w:t>
            </w:r>
          </w:p>
        </w:tc>
        <w:tc>
          <w:tcPr>
            <w:tcW w:w="2614" w:type="dxa"/>
            <w:shd w:val="clear" w:color="auto" w:fill="BFBFBF"/>
            <w:vAlign w:val="center"/>
          </w:tcPr>
          <w:p w14:paraId="3AA31860" w14:textId="46E34546" w:rsidR="00E37FF5" w:rsidRPr="006016C9" w:rsidRDefault="00E37FF5" w:rsidP="0020578D">
            <w:pPr>
              <w:bidi/>
              <w:spacing w:line="276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6016C9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المتطلب باللغة الإنجليزية</w:t>
            </w:r>
          </w:p>
        </w:tc>
      </w:tr>
      <w:tr w:rsidR="00E37FF5" w14:paraId="6AFD0F3A" w14:textId="77777777" w:rsidTr="00A25948">
        <w:trPr>
          <w:trHeight w:val="609"/>
        </w:trPr>
        <w:tc>
          <w:tcPr>
            <w:tcW w:w="2614" w:type="dxa"/>
            <w:vAlign w:val="center"/>
          </w:tcPr>
          <w:p w14:paraId="5964A608" w14:textId="4F036B68" w:rsidR="00E37FF5" w:rsidRDefault="00A25948" w:rsidP="0020578D">
            <w:pPr>
              <w:bidi/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140</w:t>
            </w:r>
          </w:p>
        </w:tc>
        <w:tc>
          <w:tcPr>
            <w:tcW w:w="2614" w:type="dxa"/>
            <w:vAlign w:val="center"/>
          </w:tcPr>
          <w:p w14:paraId="054262D7" w14:textId="4A93F67A" w:rsidR="00E37FF5" w:rsidRDefault="00A570E4" w:rsidP="0020578D">
            <w:pPr>
              <w:bidi/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التغذية</w:t>
            </w:r>
            <w:r w:rsidR="00A25948">
              <w:rPr>
                <w:rFonts w:asciiTheme="minorBidi" w:hAnsiTheme="minorBidi" w:hint="cs"/>
                <w:rtl/>
              </w:rPr>
              <w:t xml:space="preserve"> المدرسية</w:t>
            </w:r>
          </w:p>
        </w:tc>
        <w:tc>
          <w:tcPr>
            <w:tcW w:w="2614" w:type="dxa"/>
            <w:vAlign w:val="center"/>
          </w:tcPr>
          <w:p w14:paraId="5ED69517" w14:textId="7A69F0FE" w:rsidR="00E37FF5" w:rsidRDefault="00A570E4" w:rsidP="0020578D">
            <w:pPr>
              <w:bidi/>
              <w:spacing w:line="276" w:lineRule="auto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التغذية</w:t>
            </w:r>
            <w:r w:rsidR="00A25948">
              <w:rPr>
                <w:rFonts w:asciiTheme="minorBidi" w:hAnsiTheme="minorBidi" w:hint="cs"/>
                <w:rtl/>
              </w:rPr>
              <w:t xml:space="preserve"> المدرسية</w:t>
            </w:r>
          </w:p>
        </w:tc>
        <w:tc>
          <w:tcPr>
            <w:tcW w:w="2614" w:type="dxa"/>
            <w:vAlign w:val="center"/>
          </w:tcPr>
          <w:p w14:paraId="69227C07" w14:textId="5A3C8540" w:rsidR="00E37FF5" w:rsidRDefault="00A25948" w:rsidP="0020578D">
            <w:pPr>
              <w:bidi/>
              <w:spacing w:line="276" w:lineRule="auto"/>
              <w:jc w:val="center"/>
              <w:rPr>
                <w:rFonts w:asciiTheme="minorBidi" w:hAnsiTheme="minorBidi"/>
                <w:lang w:bidi="ar-JO"/>
              </w:rPr>
            </w:pPr>
            <w:r>
              <w:rPr>
                <w:rFonts w:asciiTheme="minorBidi" w:hAnsiTheme="minorBidi"/>
                <w:lang w:bidi="ar-SY"/>
              </w:rPr>
              <w:t xml:space="preserve">School </w:t>
            </w:r>
            <w:r w:rsidR="00A570E4">
              <w:rPr>
                <w:rFonts w:asciiTheme="minorBidi" w:hAnsiTheme="minorBidi"/>
                <w:lang w:bidi="ar-SY"/>
              </w:rPr>
              <w:t>Feeding</w:t>
            </w:r>
          </w:p>
        </w:tc>
      </w:tr>
    </w:tbl>
    <w:p w14:paraId="13B56154" w14:textId="77777777" w:rsidR="00E37FF5" w:rsidRDefault="00E37FF5" w:rsidP="00E37FF5">
      <w:pPr>
        <w:bidi/>
        <w:spacing w:line="276" w:lineRule="auto"/>
        <w:jc w:val="left"/>
        <w:rPr>
          <w:rFonts w:asciiTheme="minorBidi" w:hAnsiTheme="minorBidi"/>
        </w:rPr>
      </w:pPr>
    </w:p>
    <w:p w14:paraId="776956FB" w14:textId="3E4CA340" w:rsidR="00A25948" w:rsidRDefault="00A25948" w:rsidP="00E37FF5">
      <w:pPr>
        <w:bidi/>
        <w:spacing w:line="276" w:lineRule="auto"/>
        <w:jc w:val="left"/>
        <w:rPr>
          <w:rFonts w:asciiTheme="minorBidi" w:hAnsiTheme="minorBidi"/>
          <w:rtl/>
        </w:rPr>
      </w:pPr>
    </w:p>
    <w:sectPr w:rsidR="00A25948" w:rsidSect="008C7D4A">
      <w:headerReference w:type="default" r:id="rId22"/>
      <w:footerReference w:type="even" r:id="rId23"/>
      <w:footerReference w:type="default" r:id="rId24"/>
      <w:pgSz w:w="11906" w:h="16838" w:code="9"/>
      <w:pgMar w:top="164" w:right="720" w:bottom="360" w:left="720" w:header="324" w:footer="131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107C43" w14:textId="77777777" w:rsidR="00243563" w:rsidRDefault="00243563" w:rsidP="005D354E">
      <w:r>
        <w:separator/>
      </w:r>
    </w:p>
  </w:endnote>
  <w:endnote w:type="continuationSeparator" w:id="0">
    <w:p w14:paraId="2B0CFA00" w14:textId="77777777" w:rsidR="00243563" w:rsidRDefault="00243563" w:rsidP="005D3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03902" w14:textId="77777777" w:rsidR="00D870F2" w:rsidRDefault="00D870F2" w:rsidP="00D870F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17F6B1" w14:textId="77777777" w:rsidR="00D870F2" w:rsidRDefault="00D870F2" w:rsidP="0085683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6D89A" w14:textId="77777777" w:rsidR="00415DC4" w:rsidRPr="008C7D4A" w:rsidRDefault="00415DC4" w:rsidP="00415DC4">
    <w:pPr>
      <w:pBdr>
        <w:top w:val="single" w:sz="4" w:space="1" w:color="auto"/>
      </w:pBdr>
      <w:tabs>
        <w:tab w:val="center" w:pos="4962"/>
        <w:tab w:val="right" w:pos="8306"/>
        <w:tab w:val="right" w:pos="10080"/>
      </w:tabs>
      <w:spacing w:before="180"/>
      <w:ind w:right="-425"/>
      <w:jc w:val="center"/>
      <w:rPr>
        <w:rFonts w:ascii="Tahoma" w:eastAsia="Times New Roman" w:hAnsi="Tahoma" w:cs="Tahoma"/>
        <w:color w:val="44546A"/>
        <w:sz w:val="16"/>
        <w:szCs w:val="16"/>
      </w:rPr>
    </w:pPr>
    <w:r>
      <w:rPr>
        <w:rFonts w:ascii="Tahoma" w:eastAsia="Times New Roman" w:hAnsi="Tahoma" w:cs="Tahoma"/>
        <w:color w:val="44546A"/>
        <w:sz w:val="16"/>
        <w:szCs w:val="16"/>
      </w:rPr>
      <w:t>MOE</w:t>
    </w:r>
    <w:r w:rsidRPr="008C7D4A">
      <w:rPr>
        <w:rFonts w:ascii="Tahoma" w:eastAsia="Times New Roman" w:hAnsi="Tahoma" w:cs="Tahoma"/>
        <w:color w:val="44546A"/>
        <w:sz w:val="16"/>
        <w:szCs w:val="16"/>
      </w:rPr>
      <w:t xml:space="preserve"> Jordan    </w:t>
    </w:r>
    <w:r w:rsidRPr="008C7D4A">
      <w:rPr>
        <w:rFonts w:ascii="Tahoma" w:eastAsia="Times New Roman" w:hAnsi="Tahoma" w:cs="Tahoma"/>
        <w:color w:val="44546A"/>
        <w:sz w:val="16"/>
        <w:szCs w:val="16"/>
      </w:rPr>
      <w:tab/>
      <w:t xml:space="preserve">                                      </w:t>
    </w:r>
    <w:r>
      <w:rPr>
        <w:rFonts w:ascii="Tahoma" w:eastAsia="Times New Roman" w:hAnsi="Tahoma" w:cs="Tahoma" w:hint="cs"/>
        <w:color w:val="44546A"/>
        <w:sz w:val="16"/>
        <w:szCs w:val="16"/>
        <w:rtl/>
        <w:lang w:bidi="ar-JO"/>
      </w:rPr>
      <w:t xml:space="preserve">وثيقة سرية </w:t>
    </w:r>
    <w:r w:rsidRPr="008C7D4A">
      <w:rPr>
        <w:rFonts w:ascii="Tahoma" w:eastAsia="Times New Roman" w:hAnsi="Tahoma" w:cs="Tahoma"/>
        <w:color w:val="44546A"/>
        <w:sz w:val="16"/>
        <w:szCs w:val="16"/>
      </w:rPr>
      <w:t xml:space="preserve">                                                  Page </w:t>
    </w:r>
    <w:r w:rsidRPr="008C7D4A">
      <w:rPr>
        <w:rFonts w:ascii="Tahoma" w:eastAsia="Times New Roman" w:hAnsi="Tahoma" w:cs="Tahoma"/>
        <w:color w:val="44546A"/>
        <w:sz w:val="16"/>
        <w:szCs w:val="16"/>
      </w:rPr>
      <w:fldChar w:fldCharType="begin"/>
    </w:r>
    <w:r w:rsidRPr="008C7D4A">
      <w:rPr>
        <w:rFonts w:ascii="Tahoma" w:eastAsia="Times New Roman" w:hAnsi="Tahoma" w:cs="Tahoma"/>
        <w:color w:val="44546A"/>
        <w:sz w:val="16"/>
        <w:szCs w:val="16"/>
      </w:rPr>
      <w:instrText xml:space="preserve"> PAGE </w:instrText>
    </w:r>
    <w:r w:rsidRPr="008C7D4A">
      <w:rPr>
        <w:rFonts w:ascii="Tahoma" w:eastAsia="Times New Roman" w:hAnsi="Tahoma" w:cs="Tahoma"/>
        <w:color w:val="44546A"/>
        <w:sz w:val="16"/>
        <w:szCs w:val="16"/>
      </w:rPr>
      <w:fldChar w:fldCharType="separate"/>
    </w:r>
    <w:r>
      <w:rPr>
        <w:rFonts w:ascii="Tahoma" w:eastAsia="Times New Roman" w:hAnsi="Tahoma" w:cs="Tahoma"/>
        <w:color w:val="44546A"/>
        <w:sz w:val="16"/>
        <w:szCs w:val="16"/>
      </w:rPr>
      <w:t>1</w:t>
    </w:r>
    <w:r w:rsidRPr="008C7D4A">
      <w:rPr>
        <w:rFonts w:ascii="Tahoma" w:eastAsia="Times New Roman" w:hAnsi="Tahoma" w:cs="Tahoma"/>
        <w:color w:val="44546A"/>
        <w:sz w:val="16"/>
        <w:szCs w:val="16"/>
      </w:rPr>
      <w:fldChar w:fldCharType="end"/>
    </w:r>
    <w:r w:rsidRPr="008C7D4A">
      <w:rPr>
        <w:rFonts w:ascii="Tahoma" w:eastAsia="Times New Roman" w:hAnsi="Tahoma" w:cs="Tahoma"/>
        <w:color w:val="44546A"/>
        <w:sz w:val="16"/>
        <w:szCs w:val="16"/>
      </w:rPr>
      <w:t xml:space="preserve"> of </w:t>
    </w:r>
    <w:r w:rsidRPr="008C7D4A">
      <w:rPr>
        <w:rFonts w:ascii="Tahoma" w:eastAsia="Times New Roman" w:hAnsi="Tahoma" w:cs="Tahoma"/>
        <w:color w:val="44546A"/>
        <w:sz w:val="16"/>
        <w:szCs w:val="16"/>
      </w:rPr>
      <w:fldChar w:fldCharType="begin"/>
    </w:r>
    <w:r w:rsidRPr="008C7D4A">
      <w:rPr>
        <w:rFonts w:ascii="Tahoma" w:eastAsia="Times New Roman" w:hAnsi="Tahoma" w:cs="Tahoma"/>
        <w:color w:val="44546A"/>
        <w:sz w:val="16"/>
        <w:szCs w:val="16"/>
      </w:rPr>
      <w:instrText xml:space="preserve"> NUMPAGES  </w:instrText>
    </w:r>
    <w:r w:rsidRPr="008C7D4A">
      <w:rPr>
        <w:rFonts w:ascii="Tahoma" w:eastAsia="Times New Roman" w:hAnsi="Tahoma" w:cs="Tahoma"/>
        <w:color w:val="44546A"/>
        <w:sz w:val="16"/>
        <w:szCs w:val="16"/>
      </w:rPr>
      <w:fldChar w:fldCharType="separate"/>
    </w:r>
    <w:r>
      <w:rPr>
        <w:rFonts w:ascii="Tahoma" w:eastAsia="Times New Roman" w:hAnsi="Tahoma" w:cs="Tahoma"/>
        <w:color w:val="44546A"/>
        <w:sz w:val="16"/>
        <w:szCs w:val="16"/>
      </w:rPr>
      <w:t>32</w:t>
    </w:r>
    <w:r w:rsidRPr="008C7D4A">
      <w:rPr>
        <w:rFonts w:ascii="Tahoma" w:eastAsia="Times New Roman" w:hAnsi="Tahoma" w:cs="Tahoma"/>
        <w:color w:val="44546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E5D2B9" w14:textId="77777777" w:rsidR="00243563" w:rsidRDefault="00243563" w:rsidP="005D354E">
      <w:r>
        <w:separator/>
      </w:r>
    </w:p>
  </w:footnote>
  <w:footnote w:type="continuationSeparator" w:id="0">
    <w:p w14:paraId="4CD772FC" w14:textId="77777777" w:rsidR="00243563" w:rsidRDefault="00243563" w:rsidP="005D3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376" w:type="dxa"/>
      <w:jc w:val="center"/>
      <w:tblBorders>
        <w:top w:val="none" w:sz="0" w:space="0" w:color="auto"/>
        <w:left w:val="none" w:sz="0" w:space="0" w:color="auto"/>
        <w:bottom w:val="single" w:sz="24" w:space="0" w:color="D9D9D9" w:themeColor="background1" w:themeShade="D9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4608"/>
      <w:gridCol w:w="3384"/>
    </w:tblGrid>
    <w:tr w:rsidR="00415DC4" w14:paraId="2B35EDD7" w14:textId="77777777" w:rsidTr="00717C05">
      <w:trPr>
        <w:jc w:val="center"/>
      </w:trPr>
      <w:tc>
        <w:tcPr>
          <w:tcW w:w="3384" w:type="dxa"/>
          <w:vAlign w:val="center"/>
        </w:tcPr>
        <w:p w14:paraId="39ED41AB" w14:textId="77777777" w:rsidR="00415DC4" w:rsidRDefault="00415DC4" w:rsidP="00415DC4">
          <w:pPr>
            <w:pStyle w:val="Header"/>
            <w:ind w:left="-116" w:right="-514"/>
            <w:jc w:val="left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73627D3" wp14:editId="33A2A5AA">
                <wp:simplePos x="0" y="0"/>
                <wp:positionH relativeFrom="column">
                  <wp:posOffset>773430</wp:posOffset>
                </wp:positionH>
                <wp:positionV relativeFrom="paragraph">
                  <wp:posOffset>-123825</wp:posOffset>
                </wp:positionV>
                <wp:extent cx="835025" cy="708660"/>
                <wp:effectExtent l="0" t="0" r="3175" b="0"/>
                <wp:wrapNone/>
                <wp:docPr id="44" name="Picture 44" descr="A picture containing text, circle, clipart, symbol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73987023" descr="A picture containing text, circle, clipart, symbol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025" cy="7086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01BA46B3" wp14:editId="0C25F508">
                <wp:simplePos x="0" y="0"/>
                <wp:positionH relativeFrom="column">
                  <wp:posOffset>-102870</wp:posOffset>
                </wp:positionH>
                <wp:positionV relativeFrom="paragraph">
                  <wp:posOffset>-187960</wp:posOffset>
                </wp:positionV>
                <wp:extent cx="894715" cy="815340"/>
                <wp:effectExtent l="0" t="0" r="635" b="3810"/>
                <wp:wrapNone/>
                <wp:docPr id="45" name="Picture 1" descr="A logo with a star in the middle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" name="Picture 1" descr="A logo with a star in the middle&#10;&#10;AI-generated content may be incorrect.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4715" cy="815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608" w:type="dxa"/>
          <w:vAlign w:val="center"/>
        </w:tcPr>
        <w:p w14:paraId="5DFD0BCB" w14:textId="77777777" w:rsidR="00415DC4" w:rsidRPr="008F410C" w:rsidRDefault="00415DC4" w:rsidP="00415DC4">
          <w:pPr>
            <w:jc w:val="center"/>
            <w:rPr>
              <w:rFonts w:ascii="Century Gothic" w:eastAsia="Times New Roman" w:hAnsi="Century Gothic"/>
              <w:color w:val="1F4E79" w:themeColor="accent5" w:themeShade="80"/>
            </w:rPr>
          </w:pPr>
        </w:p>
      </w:tc>
      <w:tc>
        <w:tcPr>
          <w:tcW w:w="3384" w:type="dxa"/>
          <w:vAlign w:val="center"/>
        </w:tcPr>
        <w:tbl>
          <w:tblPr>
            <w:tblW w:w="5000" w:type="pct"/>
            <w:jc w:val="center"/>
            <w:tblBorders>
              <w:bottom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3168"/>
          </w:tblGrid>
          <w:tr w:rsidR="00415DC4" w14:paraId="6F663031" w14:textId="77777777" w:rsidTr="00717C05">
            <w:trPr>
              <w:trHeight w:val="990"/>
              <w:jc w:val="center"/>
            </w:trPr>
            <w:tc>
              <w:tcPr>
                <w:tcW w:w="5000" w:type="pct"/>
                <w:tcBorders>
                  <w:bottom w:val="nil"/>
                </w:tcBorders>
                <w:vAlign w:val="center"/>
              </w:tcPr>
              <w:p w14:paraId="4FBA604F" w14:textId="77777777" w:rsidR="00415DC4" w:rsidRPr="002561F3" w:rsidRDefault="00415DC4" w:rsidP="00415DC4">
                <w:pPr>
                  <w:pStyle w:val="Header"/>
                  <w:tabs>
                    <w:tab w:val="clear" w:pos="8640"/>
                    <w:tab w:val="right" w:pos="8798"/>
                  </w:tabs>
                  <w:rPr>
                    <w:rFonts w:ascii="Tahoma" w:eastAsiaTheme="minorEastAsia" w:hAnsi="Tahoma" w:cs="Tahoma"/>
                    <w:b/>
                    <w:bCs/>
                    <w:szCs w:val="22"/>
                    <w:rtl/>
                    <w:lang w:bidi="ar-JO"/>
                  </w:rPr>
                </w:pPr>
                <w:r w:rsidRPr="002561F3">
                  <w:rPr>
                    <w:rFonts w:ascii="Tahoma" w:eastAsiaTheme="minorEastAsia" w:hAnsi="Tahoma" w:cs="Tahoma" w:hint="cs"/>
                    <w:b/>
                    <w:bCs/>
                    <w:szCs w:val="22"/>
                    <w:rtl/>
                    <w:lang w:bidi="ar-JO"/>
                  </w:rPr>
                  <w:t>مشروع وزارة التربية والتعليم</w:t>
                </w:r>
              </w:p>
              <w:p w14:paraId="3C0D9050" w14:textId="271962B6" w:rsidR="00415DC4" w:rsidRPr="000B1A0E" w:rsidRDefault="00A570E4" w:rsidP="00415DC4">
                <w:pPr>
                  <w:bidi/>
                  <w:spacing w:after="60"/>
                  <w:jc w:val="left"/>
                  <w:rPr>
                    <w:rFonts w:ascii="Tahoma" w:hAnsi="Tahoma" w:cs="Tahoma"/>
                    <w:b/>
                    <w:bCs/>
                    <w:sz w:val="16"/>
                    <w:szCs w:val="16"/>
                    <w:lang w:bidi="ar-JO"/>
                  </w:rPr>
                </w:pPr>
                <w:r>
                  <w:rPr>
                    <w:rFonts w:ascii="Tahoma" w:hAnsi="Tahoma" w:cs="Tahoma" w:hint="cs"/>
                    <w:b/>
                    <w:bCs/>
                    <w:sz w:val="22"/>
                    <w:szCs w:val="22"/>
                    <w:rtl/>
                    <w:lang w:bidi="ar-JO"/>
                  </w:rPr>
                  <w:t>التغذية</w:t>
                </w:r>
                <w:r w:rsidR="00415DC4" w:rsidRPr="002561F3">
                  <w:rPr>
                    <w:rFonts w:ascii="Tahoma" w:hAnsi="Tahoma" w:cs="Tahoma" w:hint="cs"/>
                    <w:b/>
                    <w:bCs/>
                    <w:sz w:val="22"/>
                    <w:szCs w:val="22"/>
                    <w:rtl/>
                    <w:lang w:bidi="ar-JO"/>
                  </w:rPr>
                  <w:t xml:space="preserve"> المدرسية</w:t>
                </w:r>
              </w:p>
            </w:tc>
          </w:tr>
        </w:tbl>
        <w:p w14:paraId="3E53AD8E" w14:textId="77777777" w:rsidR="00415DC4" w:rsidRDefault="00415DC4" w:rsidP="00415DC4">
          <w:pPr>
            <w:pStyle w:val="Header"/>
          </w:pPr>
        </w:p>
      </w:tc>
    </w:tr>
  </w:tbl>
  <w:p w14:paraId="4EF20EFF" w14:textId="77777777" w:rsidR="00415DC4" w:rsidRDefault="00415DC4" w:rsidP="00415DC4">
    <w:pPr>
      <w:pStyle w:val="Header"/>
      <w:ind w:right="-514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color w:val="17365D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E66D22"/>
    <w:multiLevelType w:val="hybridMultilevel"/>
    <w:tmpl w:val="F204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B5DBB"/>
    <w:multiLevelType w:val="hybridMultilevel"/>
    <w:tmpl w:val="89228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27645"/>
    <w:multiLevelType w:val="hybridMultilevel"/>
    <w:tmpl w:val="D8724672"/>
    <w:lvl w:ilvl="0" w:tplc="95369D1C">
      <w:start w:val="1"/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25DE6"/>
    <w:multiLevelType w:val="hybridMultilevel"/>
    <w:tmpl w:val="1E8C6A24"/>
    <w:lvl w:ilvl="0" w:tplc="1054C75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641C2"/>
    <w:multiLevelType w:val="multilevel"/>
    <w:tmpl w:val="721C02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3F540DA"/>
    <w:multiLevelType w:val="hybridMultilevel"/>
    <w:tmpl w:val="1382BA5E"/>
    <w:lvl w:ilvl="0" w:tplc="CB36836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B20A9B"/>
    <w:multiLevelType w:val="hybridMultilevel"/>
    <w:tmpl w:val="392830A2"/>
    <w:lvl w:ilvl="0" w:tplc="FE6884EE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bCs/>
        <w:color w:val="17365D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5A128B"/>
    <w:multiLevelType w:val="hybridMultilevel"/>
    <w:tmpl w:val="5F2C899A"/>
    <w:lvl w:ilvl="0" w:tplc="1054C75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695B06"/>
    <w:multiLevelType w:val="hybridMultilevel"/>
    <w:tmpl w:val="6AB06420"/>
    <w:lvl w:ilvl="0" w:tplc="CDF606C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35488"/>
    <w:multiLevelType w:val="hybridMultilevel"/>
    <w:tmpl w:val="B9AC9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853418"/>
    <w:multiLevelType w:val="hybridMultilevel"/>
    <w:tmpl w:val="24E83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95F16"/>
    <w:multiLevelType w:val="hybridMultilevel"/>
    <w:tmpl w:val="7C924BEA"/>
    <w:lvl w:ilvl="0" w:tplc="A1F0E524">
      <w:start w:val="1"/>
      <w:numFmt w:val="upperLetter"/>
      <w:pStyle w:val="Appendix"/>
      <w:lvlText w:val="Appendix %1. "/>
      <w:lvlJc w:val="left"/>
      <w:pPr>
        <w:tabs>
          <w:tab w:val="num" w:pos="720"/>
        </w:tabs>
        <w:ind w:left="720" w:hanging="360"/>
      </w:pPr>
      <w:rPr>
        <w:rFonts w:hint="default"/>
        <w:color w:val="595959" w:themeColor="text1" w:themeTint="A6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7AC6CB3"/>
    <w:multiLevelType w:val="hybridMultilevel"/>
    <w:tmpl w:val="A100259E"/>
    <w:lvl w:ilvl="0" w:tplc="77B6F99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6A78E8"/>
    <w:multiLevelType w:val="hybridMultilevel"/>
    <w:tmpl w:val="742630AE"/>
    <w:lvl w:ilvl="0" w:tplc="040C0001">
      <w:start w:val="1"/>
      <w:numFmt w:val="decimal"/>
      <w:pStyle w:val="Reference"/>
      <w:lvlText w:val="[%1]"/>
      <w:lvlJc w:val="left"/>
      <w:pPr>
        <w:tabs>
          <w:tab w:val="num" w:pos="1457"/>
        </w:tabs>
        <w:ind w:left="1457" w:hanging="360"/>
      </w:pPr>
      <w:rPr>
        <w:rFonts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40C0005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42431D"/>
    <w:multiLevelType w:val="hybridMultilevel"/>
    <w:tmpl w:val="C64837AC"/>
    <w:lvl w:ilvl="0" w:tplc="36B4FA6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B35B7F"/>
    <w:multiLevelType w:val="hybridMultilevel"/>
    <w:tmpl w:val="D4FAF480"/>
    <w:lvl w:ilvl="0" w:tplc="040C0001">
      <w:start w:val="1"/>
      <w:numFmt w:val="bullet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17" w15:restartNumberingAfterBreak="0">
    <w:nsid w:val="72B97315"/>
    <w:multiLevelType w:val="multilevel"/>
    <w:tmpl w:val="25A809EE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  <w:color w:val="17365D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BB64A19"/>
    <w:multiLevelType w:val="hybridMultilevel"/>
    <w:tmpl w:val="1A2EC192"/>
    <w:lvl w:ilvl="0" w:tplc="B2DC525C">
      <w:start w:val="1"/>
      <w:numFmt w:val="bullet"/>
      <w:lvlText w:val="-"/>
      <w:lvlJc w:val="left"/>
      <w:pPr>
        <w:ind w:left="1080" w:hanging="360"/>
      </w:pPr>
      <w:rPr>
        <w:rFonts w:ascii="Segoe UI Light" w:eastAsia="Times New Roman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0200662">
    <w:abstractNumId w:val="0"/>
  </w:num>
  <w:num w:numId="2" w16cid:durableId="1131552092">
    <w:abstractNumId w:val="5"/>
  </w:num>
  <w:num w:numId="3" w16cid:durableId="1232161391">
    <w:abstractNumId w:val="14"/>
  </w:num>
  <w:num w:numId="4" w16cid:durableId="712001093">
    <w:abstractNumId w:val="12"/>
  </w:num>
  <w:num w:numId="5" w16cid:durableId="218563948">
    <w:abstractNumId w:val="16"/>
  </w:num>
  <w:num w:numId="6" w16cid:durableId="1046414446">
    <w:abstractNumId w:val="11"/>
  </w:num>
  <w:num w:numId="7" w16cid:durableId="2029016957">
    <w:abstractNumId w:val="9"/>
  </w:num>
  <w:num w:numId="8" w16cid:durableId="2081974721">
    <w:abstractNumId w:val="3"/>
  </w:num>
  <w:num w:numId="9" w16cid:durableId="589125505">
    <w:abstractNumId w:val="13"/>
  </w:num>
  <w:num w:numId="10" w16cid:durableId="1243291513">
    <w:abstractNumId w:val="18"/>
  </w:num>
  <w:num w:numId="11" w16cid:durableId="837187935">
    <w:abstractNumId w:val="7"/>
  </w:num>
  <w:num w:numId="12" w16cid:durableId="84694175">
    <w:abstractNumId w:val="0"/>
    <w:lvlOverride w:ilvl="0">
      <w:startOverride w:val="1"/>
    </w:lvlOverride>
    <w:lvlOverride w:ilvl="1">
      <w:startOverride w:val="2"/>
    </w:lvlOverride>
  </w:num>
  <w:num w:numId="13" w16cid:durableId="1457064423">
    <w:abstractNumId w:val="17"/>
  </w:num>
  <w:num w:numId="14" w16cid:durableId="1010448565">
    <w:abstractNumId w:val="8"/>
  </w:num>
  <w:num w:numId="15" w16cid:durableId="903687829">
    <w:abstractNumId w:val="6"/>
  </w:num>
  <w:num w:numId="16" w16cid:durableId="1793935551">
    <w:abstractNumId w:val="2"/>
  </w:num>
  <w:num w:numId="17" w16cid:durableId="688718314">
    <w:abstractNumId w:val="4"/>
  </w:num>
  <w:num w:numId="18" w16cid:durableId="1609044917">
    <w:abstractNumId w:val="10"/>
  </w:num>
  <w:num w:numId="19" w16cid:durableId="202720925">
    <w:abstractNumId w:val="15"/>
  </w:num>
  <w:num w:numId="20" w16cid:durableId="745227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activeWritingStyle w:appName="MSWord" w:lang="ar-SY" w:vendorID="64" w:dllVersion="6" w:nlCheck="1" w:checkStyle="0"/>
  <w:activeWritingStyle w:appName="MSWord" w:lang="ar-SA" w:vendorID="64" w:dllVersion="6" w:nlCheck="1" w:checkStyle="0"/>
  <w:activeWritingStyle w:appName="MSWord" w:lang="ar-JO" w:vendorID="64" w:dllVersion="6" w:nlCheck="1" w:checkStyle="0"/>
  <w:activeWritingStyle w:appName="MSWord" w:lang="ar-SA" w:vendorID="64" w:dllVersion="0" w:nlCheck="1" w:checkStyle="0"/>
  <w:activeWritingStyle w:appName="MSWord" w:lang="ar-SY" w:vendorID="64" w:dllVersion="0" w:nlCheck="1" w:checkStyle="0"/>
  <w:activeWritingStyle w:appName="MSWord" w:lang="en-US" w:vendorID="64" w:dllVersion="0" w:nlCheck="1" w:checkStyle="0"/>
  <w:activeWritingStyle w:appName="MSWord" w:lang="ar-JO" w:vendorID="64" w:dllVersion="0" w:nlCheck="1" w:checkStyle="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A7D"/>
    <w:rsid w:val="00000B01"/>
    <w:rsid w:val="00002E3F"/>
    <w:rsid w:val="000048F5"/>
    <w:rsid w:val="00011505"/>
    <w:rsid w:val="00011AA9"/>
    <w:rsid w:val="00014CC8"/>
    <w:rsid w:val="00021C6D"/>
    <w:rsid w:val="000242BC"/>
    <w:rsid w:val="00024309"/>
    <w:rsid w:val="00025369"/>
    <w:rsid w:val="000266F7"/>
    <w:rsid w:val="00036593"/>
    <w:rsid w:val="00042E5D"/>
    <w:rsid w:val="00044AB1"/>
    <w:rsid w:val="00044CAE"/>
    <w:rsid w:val="00045452"/>
    <w:rsid w:val="00052ADD"/>
    <w:rsid w:val="00057016"/>
    <w:rsid w:val="000574F0"/>
    <w:rsid w:val="00057AC6"/>
    <w:rsid w:val="00061FA6"/>
    <w:rsid w:val="00070B7D"/>
    <w:rsid w:val="00073219"/>
    <w:rsid w:val="000751F5"/>
    <w:rsid w:val="0008079C"/>
    <w:rsid w:val="00080C18"/>
    <w:rsid w:val="00093B1B"/>
    <w:rsid w:val="00094089"/>
    <w:rsid w:val="00094A83"/>
    <w:rsid w:val="00097480"/>
    <w:rsid w:val="000974F1"/>
    <w:rsid w:val="000A1941"/>
    <w:rsid w:val="000A4A21"/>
    <w:rsid w:val="000A5C15"/>
    <w:rsid w:val="000B3288"/>
    <w:rsid w:val="000B3DB4"/>
    <w:rsid w:val="000B6ECD"/>
    <w:rsid w:val="000C0DFB"/>
    <w:rsid w:val="000C194D"/>
    <w:rsid w:val="000C2130"/>
    <w:rsid w:val="000C676A"/>
    <w:rsid w:val="000C6ECA"/>
    <w:rsid w:val="000C79B7"/>
    <w:rsid w:val="000C7EA2"/>
    <w:rsid w:val="000D049C"/>
    <w:rsid w:val="000D2FA0"/>
    <w:rsid w:val="000D7C65"/>
    <w:rsid w:val="000E4EEC"/>
    <w:rsid w:val="000E5E48"/>
    <w:rsid w:val="000E7964"/>
    <w:rsid w:val="000F1C76"/>
    <w:rsid w:val="000F1CD1"/>
    <w:rsid w:val="000F2A72"/>
    <w:rsid w:val="000F5581"/>
    <w:rsid w:val="000F6ABB"/>
    <w:rsid w:val="000F7332"/>
    <w:rsid w:val="00102EF6"/>
    <w:rsid w:val="00107576"/>
    <w:rsid w:val="0011086B"/>
    <w:rsid w:val="00113B40"/>
    <w:rsid w:val="00116622"/>
    <w:rsid w:val="001219EF"/>
    <w:rsid w:val="00122FB6"/>
    <w:rsid w:val="00130824"/>
    <w:rsid w:val="00130973"/>
    <w:rsid w:val="00131CA2"/>
    <w:rsid w:val="00133F9A"/>
    <w:rsid w:val="0013635E"/>
    <w:rsid w:val="00136DFC"/>
    <w:rsid w:val="0014131C"/>
    <w:rsid w:val="00141D30"/>
    <w:rsid w:val="0014258D"/>
    <w:rsid w:val="00142C74"/>
    <w:rsid w:val="001432A1"/>
    <w:rsid w:val="00144375"/>
    <w:rsid w:val="00147958"/>
    <w:rsid w:val="001520CC"/>
    <w:rsid w:val="00152975"/>
    <w:rsid w:val="00152C14"/>
    <w:rsid w:val="0015378C"/>
    <w:rsid w:val="00154B54"/>
    <w:rsid w:val="001558BE"/>
    <w:rsid w:val="00155D43"/>
    <w:rsid w:val="00160360"/>
    <w:rsid w:val="00161F0F"/>
    <w:rsid w:val="00163144"/>
    <w:rsid w:val="001664F1"/>
    <w:rsid w:val="0016664C"/>
    <w:rsid w:val="00166BBB"/>
    <w:rsid w:val="001670E7"/>
    <w:rsid w:val="00167529"/>
    <w:rsid w:val="001722C9"/>
    <w:rsid w:val="001740D8"/>
    <w:rsid w:val="00174D47"/>
    <w:rsid w:val="001759FE"/>
    <w:rsid w:val="00182748"/>
    <w:rsid w:val="00182DD4"/>
    <w:rsid w:val="00183713"/>
    <w:rsid w:val="00183CEB"/>
    <w:rsid w:val="00186988"/>
    <w:rsid w:val="00187A6D"/>
    <w:rsid w:val="00192F63"/>
    <w:rsid w:val="001B69B6"/>
    <w:rsid w:val="001B6B63"/>
    <w:rsid w:val="001C1891"/>
    <w:rsid w:val="001C23CF"/>
    <w:rsid w:val="001C2F19"/>
    <w:rsid w:val="001C4D59"/>
    <w:rsid w:val="001C4F20"/>
    <w:rsid w:val="001D02D0"/>
    <w:rsid w:val="001D44F8"/>
    <w:rsid w:val="001D5289"/>
    <w:rsid w:val="001D5AB7"/>
    <w:rsid w:val="001D6808"/>
    <w:rsid w:val="001E09B0"/>
    <w:rsid w:val="001E0E84"/>
    <w:rsid w:val="001E4BFA"/>
    <w:rsid w:val="001E5E51"/>
    <w:rsid w:val="001E5F4E"/>
    <w:rsid w:val="001E6167"/>
    <w:rsid w:val="001E7A9F"/>
    <w:rsid w:val="001F1395"/>
    <w:rsid w:val="001F1D8E"/>
    <w:rsid w:val="001F3C0A"/>
    <w:rsid w:val="001F49D1"/>
    <w:rsid w:val="001F5945"/>
    <w:rsid w:val="001F70AE"/>
    <w:rsid w:val="002005E9"/>
    <w:rsid w:val="00201B20"/>
    <w:rsid w:val="0020578D"/>
    <w:rsid w:val="002072F0"/>
    <w:rsid w:val="00207D8B"/>
    <w:rsid w:val="002106A6"/>
    <w:rsid w:val="002132CC"/>
    <w:rsid w:val="0021523F"/>
    <w:rsid w:val="00215592"/>
    <w:rsid w:val="00215CB8"/>
    <w:rsid w:val="00215EA1"/>
    <w:rsid w:val="00217940"/>
    <w:rsid w:val="00220E3A"/>
    <w:rsid w:val="00220F23"/>
    <w:rsid w:val="0022153B"/>
    <w:rsid w:val="00221604"/>
    <w:rsid w:val="00222BD8"/>
    <w:rsid w:val="00224CAD"/>
    <w:rsid w:val="00224E4B"/>
    <w:rsid w:val="00225063"/>
    <w:rsid w:val="0022750F"/>
    <w:rsid w:val="002330C7"/>
    <w:rsid w:val="00242F94"/>
    <w:rsid w:val="00243563"/>
    <w:rsid w:val="0024435C"/>
    <w:rsid w:val="002502DD"/>
    <w:rsid w:val="002515D2"/>
    <w:rsid w:val="0025280F"/>
    <w:rsid w:val="00253AC9"/>
    <w:rsid w:val="002561F3"/>
    <w:rsid w:val="00262B11"/>
    <w:rsid w:val="002670F6"/>
    <w:rsid w:val="00276856"/>
    <w:rsid w:val="00280DE2"/>
    <w:rsid w:val="00281058"/>
    <w:rsid w:val="0028197C"/>
    <w:rsid w:val="00282C6A"/>
    <w:rsid w:val="00285E23"/>
    <w:rsid w:val="00287319"/>
    <w:rsid w:val="00291556"/>
    <w:rsid w:val="00292241"/>
    <w:rsid w:val="00292D2F"/>
    <w:rsid w:val="00295B86"/>
    <w:rsid w:val="002A1E11"/>
    <w:rsid w:val="002A3092"/>
    <w:rsid w:val="002A4F44"/>
    <w:rsid w:val="002A5E45"/>
    <w:rsid w:val="002A7E92"/>
    <w:rsid w:val="002B1679"/>
    <w:rsid w:val="002B50E3"/>
    <w:rsid w:val="002B7D17"/>
    <w:rsid w:val="002C6076"/>
    <w:rsid w:val="002C694E"/>
    <w:rsid w:val="002C75F6"/>
    <w:rsid w:val="002D092F"/>
    <w:rsid w:val="002D24A9"/>
    <w:rsid w:val="002D640A"/>
    <w:rsid w:val="002D79DE"/>
    <w:rsid w:val="002E3B62"/>
    <w:rsid w:val="002E50AA"/>
    <w:rsid w:val="002E6CDB"/>
    <w:rsid w:val="002E6D74"/>
    <w:rsid w:val="002E7EB9"/>
    <w:rsid w:val="002F268C"/>
    <w:rsid w:val="002F3BD9"/>
    <w:rsid w:val="003059A6"/>
    <w:rsid w:val="0030761E"/>
    <w:rsid w:val="00307EE3"/>
    <w:rsid w:val="00310116"/>
    <w:rsid w:val="003101F4"/>
    <w:rsid w:val="0031031A"/>
    <w:rsid w:val="00315337"/>
    <w:rsid w:val="00317578"/>
    <w:rsid w:val="0032000F"/>
    <w:rsid w:val="0032070E"/>
    <w:rsid w:val="0032403E"/>
    <w:rsid w:val="0032537E"/>
    <w:rsid w:val="00325A78"/>
    <w:rsid w:val="00330152"/>
    <w:rsid w:val="00334294"/>
    <w:rsid w:val="00334488"/>
    <w:rsid w:val="00336B76"/>
    <w:rsid w:val="00337C06"/>
    <w:rsid w:val="00344332"/>
    <w:rsid w:val="0034483A"/>
    <w:rsid w:val="0035076D"/>
    <w:rsid w:val="00350C61"/>
    <w:rsid w:val="003517DE"/>
    <w:rsid w:val="00351A95"/>
    <w:rsid w:val="00351EC9"/>
    <w:rsid w:val="0035327D"/>
    <w:rsid w:val="00353746"/>
    <w:rsid w:val="003655C8"/>
    <w:rsid w:val="00365B35"/>
    <w:rsid w:val="003664F5"/>
    <w:rsid w:val="00366A01"/>
    <w:rsid w:val="003718CC"/>
    <w:rsid w:val="00374AB4"/>
    <w:rsid w:val="003773DA"/>
    <w:rsid w:val="00382396"/>
    <w:rsid w:val="0038534B"/>
    <w:rsid w:val="003864EA"/>
    <w:rsid w:val="003910D4"/>
    <w:rsid w:val="003A287F"/>
    <w:rsid w:val="003A2F6B"/>
    <w:rsid w:val="003A3AA0"/>
    <w:rsid w:val="003A4C96"/>
    <w:rsid w:val="003A4F11"/>
    <w:rsid w:val="003A5C5D"/>
    <w:rsid w:val="003B1716"/>
    <w:rsid w:val="003B5540"/>
    <w:rsid w:val="003C4BFE"/>
    <w:rsid w:val="003C7A7A"/>
    <w:rsid w:val="003D072E"/>
    <w:rsid w:val="003D5033"/>
    <w:rsid w:val="003D52DD"/>
    <w:rsid w:val="003E0B7F"/>
    <w:rsid w:val="003E0CBE"/>
    <w:rsid w:val="003E11DF"/>
    <w:rsid w:val="003E2CF2"/>
    <w:rsid w:val="003E54EF"/>
    <w:rsid w:val="003E654A"/>
    <w:rsid w:val="003E66AD"/>
    <w:rsid w:val="003F0B3F"/>
    <w:rsid w:val="003F1561"/>
    <w:rsid w:val="003F2409"/>
    <w:rsid w:val="003F3BC9"/>
    <w:rsid w:val="003F5890"/>
    <w:rsid w:val="003F6349"/>
    <w:rsid w:val="00400576"/>
    <w:rsid w:val="004017D0"/>
    <w:rsid w:val="00403448"/>
    <w:rsid w:val="00404011"/>
    <w:rsid w:val="0040659E"/>
    <w:rsid w:val="00406AFF"/>
    <w:rsid w:val="00410972"/>
    <w:rsid w:val="004119DD"/>
    <w:rsid w:val="0041265B"/>
    <w:rsid w:val="0041298F"/>
    <w:rsid w:val="00414406"/>
    <w:rsid w:val="0041445C"/>
    <w:rsid w:val="00414F31"/>
    <w:rsid w:val="00415DC4"/>
    <w:rsid w:val="00421772"/>
    <w:rsid w:val="00425C6B"/>
    <w:rsid w:val="004273BC"/>
    <w:rsid w:val="0043095D"/>
    <w:rsid w:val="00430C55"/>
    <w:rsid w:val="00430E88"/>
    <w:rsid w:val="00432119"/>
    <w:rsid w:val="00433D2E"/>
    <w:rsid w:val="00435AE6"/>
    <w:rsid w:val="00435F36"/>
    <w:rsid w:val="00436B44"/>
    <w:rsid w:val="00440A3F"/>
    <w:rsid w:val="00445CB7"/>
    <w:rsid w:val="00447B8E"/>
    <w:rsid w:val="00451484"/>
    <w:rsid w:val="00451653"/>
    <w:rsid w:val="004544B4"/>
    <w:rsid w:val="00454B44"/>
    <w:rsid w:val="00455BE0"/>
    <w:rsid w:val="00455BFB"/>
    <w:rsid w:val="004560EC"/>
    <w:rsid w:val="00460B8F"/>
    <w:rsid w:val="004623E0"/>
    <w:rsid w:val="00462548"/>
    <w:rsid w:val="00470A03"/>
    <w:rsid w:val="00470F04"/>
    <w:rsid w:val="00470F28"/>
    <w:rsid w:val="00471B0A"/>
    <w:rsid w:val="00472089"/>
    <w:rsid w:val="00487314"/>
    <w:rsid w:val="00487B85"/>
    <w:rsid w:val="004916D4"/>
    <w:rsid w:val="00491B9D"/>
    <w:rsid w:val="00494A55"/>
    <w:rsid w:val="00495DB1"/>
    <w:rsid w:val="004975FC"/>
    <w:rsid w:val="004A10E2"/>
    <w:rsid w:val="004A2844"/>
    <w:rsid w:val="004A507F"/>
    <w:rsid w:val="004A77C4"/>
    <w:rsid w:val="004A7B3E"/>
    <w:rsid w:val="004B3008"/>
    <w:rsid w:val="004B422D"/>
    <w:rsid w:val="004B4A8B"/>
    <w:rsid w:val="004B640B"/>
    <w:rsid w:val="004C1561"/>
    <w:rsid w:val="004C6A9C"/>
    <w:rsid w:val="004D3C78"/>
    <w:rsid w:val="004D4331"/>
    <w:rsid w:val="004E02E1"/>
    <w:rsid w:val="004E278F"/>
    <w:rsid w:val="004E2FB6"/>
    <w:rsid w:val="004E55B8"/>
    <w:rsid w:val="004E63E7"/>
    <w:rsid w:val="004F2B02"/>
    <w:rsid w:val="004F3C35"/>
    <w:rsid w:val="004F65FA"/>
    <w:rsid w:val="004F6D48"/>
    <w:rsid w:val="004F7CD5"/>
    <w:rsid w:val="0050650E"/>
    <w:rsid w:val="005107C9"/>
    <w:rsid w:val="00511C0E"/>
    <w:rsid w:val="005126F8"/>
    <w:rsid w:val="005141CB"/>
    <w:rsid w:val="0051476E"/>
    <w:rsid w:val="00515BFF"/>
    <w:rsid w:val="005221B0"/>
    <w:rsid w:val="00525C3D"/>
    <w:rsid w:val="0052707A"/>
    <w:rsid w:val="00527A33"/>
    <w:rsid w:val="00527EB8"/>
    <w:rsid w:val="00530B43"/>
    <w:rsid w:val="005328BC"/>
    <w:rsid w:val="00532B8A"/>
    <w:rsid w:val="00532F82"/>
    <w:rsid w:val="00532FED"/>
    <w:rsid w:val="0053618B"/>
    <w:rsid w:val="00541C67"/>
    <w:rsid w:val="0054447D"/>
    <w:rsid w:val="00544F96"/>
    <w:rsid w:val="00550DC8"/>
    <w:rsid w:val="005514B6"/>
    <w:rsid w:val="00552142"/>
    <w:rsid w:val="0055697D"/>
    <w:rsid w:val="00560740"/>
    <w:rsid w:val="00572006"/>
    <w:rsid w:val="005722DE"/>
    <w:rsid w:val="005735FC"/>
    <w:rsid w:val="00574A64"/>
    <w:rsid w:val="00576FE9"/>
    <w:rsid w:val="00580DC9"/>
    <w:rsid w:val="00581881"/>
    <w:rsid w:val="00581D18"/>
    <w:rsid w:val="005824FB"/>
    <w:rsid w:val="0058736D"/>
    <w:rsid w:val="0059194C"/>
    <w:rsid w:val="005919C8"/>
    <w:rsid w:val="005938A1"/>
    <w:rsid w:val="00594245"/>
    <w:rsid w:val="0059633B"/>
    <w:rsid w:val="005A0710"/>
    <w:rsid w:val="005A1923"/>
    <w:rsid w:val="005A1E2B"/>
    <w:rsid w:val="005A2549"/>
    <w:rsid w:val="005A728E"/>
    <w:rsid w:val="005B12A0"/>
    <w:rsid w:val="005B28B4"/>
    <w:rsid w:val="005B2C88"/>
    <w:rsid w:val="005B54C8"/>
    <w:rsid w:val="005C056F"/>
    <w:rsid w:val="005C0C90"/>
    <w:rsid w:val="005C4233"/>
    <w:rsid w:val="005C5EF8"/>
    <w:rsid w:val="005C7012"/>
    <w:rsid w:val="005D2903"/>
    <w:rsid w:val="005D354E"/>
    <w:rsid w:val="005D6606"/>
    <w:rsid w:val="005E0270"/>
    <w:rsid w:val="005E14A7"/>
    <w:rsid w:val="005E1634"/>
    <w:rsid w:val="005E3BEA"/>
    <w:rsid w:val="005E4BDA"/>
    <w:rsid w:val="005E7470"/>
    <w:rsid w:val="005F1553"/>
    <w:rsid w:val="005F3A0E"/>
    <w:rsid w:val="005F5FB5"/>
    <w:rsid w:val="005F6EE5"/>
    <w:rsid w:val="005F79DE"/>
    <w:rsid w:val="006016C9"/>
    <w:rsid w:val="00601EDD"/>
    <w:rsid w:val="0060294B"/>
    <w:rsid w:val="006034E9"/>
    <w:rsid w:val="00604A79"/>
    <w:rsid w:val="00604CD2"/>
    <w:rsid w:val="00612AFD"/>
    <w:rsid w:val="0061773C"/>
    <w:rsid w:val="006212AD"/>
    <w:rsid w:val="0062234C"/>
    <w:rsid w:val="00622572"/>
    <w:rsid w:val="00632945"/>
    <w:rsid w:val="00632E2F"/>
    <w:rsid w:val="00633BF8"/>
    <w:rsid w:val="006359C6"/>
    <w:rsid w:val="00635A21"/>
    <w:rsid w:val="00642E28"/>
    <w:rsid w:val="006437B6"/>
    <w:rsid w:val="00644A20"/>
    <w:rsid w:val="00645871"/>
    <w:rsid w:val="00645E2F"/>
    <w:rsid w:val="0064697A"/>
    <w:rsid w:val="00646F6E"/>
    <w:rsid w:val="00647F54"/>
    <w:rsid w:val="006505F7"/>
    <w:rsid w:val="00654853"/>
    <w:rsid w:val="00655B11"/>
    <w:rsid w:val="0066325F"/>
    <w:rsid w:val="00666067"/>
    <w:rsid w:val="006669CE"/>
    <w:rsid w:val="00666B81"/>
    <w:rsid w:val="00671789"/>
    <w:rsid w:val="00674071"/>
    <w:rsid w:val="006743D2"/>
    <w:rsid w:val="00677B39"/>
    <w:rsid w:val="00677C78"/>
    <w:rsid w:val="00681F1F"/>
    <w:rsid w:val="0068621E"/>
    <w:rsid w:val="00687DB3"/>
    <w:rsid w:val="00691357"/>
    <w:rsid w:val="00691362"/>
    <w:rsid w:val="006919C9"/>
    <w:rsid w:val="0069210B"/>
    <w:rsid w:val="006A02D2"/>
    <w:rsid w:val="006A0E85"/>
    <w:rsid w:val="006A718C"/>
    <w:rsid w:val="006A71D3"/>
    <w:rsid w:val="006B39BC"/>
    <w:rsid w:val="006B6762"/>
    <w:rsid w:val="006B6D8E"/>
    <w:rsid w:val="006C4CD4"/>
    <w:rsid w:val="006C52FD"/>
    <w:rsid w:val="006C5EF2"/>
    <w:rsid w:val="006C60C2"/>
    <w:rsid w:val="006C6752"/>
    <w:rsid w:val="006C7019"/>
    <w:rsid w:val="006D0069"/>
    <w:rsid w:val="006D3966"/>
    <w:rsid w:val="006D4358"/>
    <w:rsid w:val="006D4DDC"/>
    <w:rsid w:val="006D7F8D"/>
    <w:rsid w:val="006E0C7D"/>
    <w:rsid w:val="006E50BA"/>
    <w:rsid w:val="006E5348"/>
    <w:rsid w:val="006E710D"/>
    <w:rsid w:val="006E7720"/>
    <w:rsid w:val="006E7EF9"/>
    <w:rsid w:val="006F27D7"/>
    <w:rsid w:val="006F4014"/>
    <w:rsid w:val="006F4BEA"/>
    <w:rsid w:val="006F50C4"/>
    <w:rsid w:val="006F5F51"/>
    <w:rsid w:val="00700E19"/>
    <w:rsid w:val="00704A9E"/>
    <w:rsid w:val="00705A95"/>
    <w:rsid w:val="00706319"/>
    <w:rsid w:val="00710584"/>
    <w:rsid w:val="00710925"/>
    <w:rsid w:val="00711857"/>
    <w:rsid w:val="00721C7F"/>
    <w:rsid w:val="00723661"/>
    <w:rsid w:val="00724393"/>
    <w:rsid w:val="00724774"/>
    <w:rsid w:val="00725A92"/>
    <w:rsid w:val="00726CA4"/>
    <w:rsid w:val="00740E34"/>
    <w:rsid w:val="007422A3"/>
    <w:rsid w:val="007449FC"/>
    <w:rsid w:val="00744F0F"/>
    <w:rsid w:val="0074696F"/>
    <w:rsid w:val="0075038F"/>
    <w:rsid w:val="00754B68"/>
    <w:rsid w:val="007569DF"/>
    <w:rsid w:val="00761038"/>
    <w:rsid w:val="00766102"/>
    <w:rsid w:val="007672EF"/>
    <w:rsid w:val="0077173B"/>
    <w:rsid w:val="00772AB5"/>
    <w:rsid w:val="00773010"/>
    <w:rsid w:val="00775C35"/>
    <w:rsid w:val="007777DF"/>
    <w:rsid w:val="00782258"/>
    <w:rsid w:val="00782761"/>
    <w:rsid w:val="00782E3E"/>
    <w:rsid w:val="00783302"/>
    <w:rsid w:val="00784ABA"/>
    <w:rsid w:val="00784AF2"/>
    <w:rsid w:val="0079326C"/>
    <w:rsid w:val="00795EBE"/>
    <w:rsid w:val="00796D01"/>
    <w:rsid w:val="007A0A6E"/>
    <w:rsid w:val="007A2252"/>
    <w:rsid w:val="007A2A71"/>
    <w:rsid w:val="007B29D9"/>
    <w:rsid w:val="007B535D"/>
    <w:rsid w:val="007B6721"/>
    <w:rsid w:val="007B6AF5"/>
    <w:rsid w:val="007C27F1"/>
    <w:rsid w:val="007C45AC"/>
    <w:rsid w:val="007D0FC4"/>
    <w:rsid w:val="007D1620"/>
    <w:rsid w:val="007D2B79"/>
    <w:rsid w:val="007D3117"/>
    <w:rsid w:val="007D6A96"/>
    <w:rsid w:val="007E0212"/>
    <w:rsid w:val="007E0E1A"/>
    <w:rsid w:val="007F2727"/>
    <w:rsid w:val="007F3859"/>
    <w:rsid w:val="007F494D"/>
    <w:rsid w:val="007F78B2"/>
    <w:rsid w:val="007F7F2F"/>
    <w:rsid w:val="0080059B"/>
    <w:rsid w:val="00802D50"/>
    <w:rsid w:val="00805AFC"/>
    <w:rsid w:val="00807220"/>
    <w:rsid w:val="008127E9"/>
    <w:rsid w:val="008141BE"/>
    <w:rsid w:val="00816B7D"/>
    <w:rsid w:val="0081729A"/>
    <w:rsid w:val="0082299D"/>
    <w:rsid w:val="008231EA"/>
    <w:rsid w:val="00824AA2"/>
    <w:rsid w:val="00825565"/>
    <w:rsid w:val="00825D74"/>
    <w:rsid w:val="0083066E"/>
    <w:rsid w:val="008330EA"/>
    <w:rsid w:val="008334EF"/>
    <w:rsid w:val="0083377E"/>
    <w:rsid w:val="0083421C"/>
    <w:rsid w:val="00834FA0"/>
    <w:rsid w:val="008367E7"/>
    <w:rsid w:val="008408C1"/>
    <w:rsid w:val="00842AD4"/>
    <w:rsid w:val="00842BF0"/>
    <w:rsid w:val="008468C2"/>
    <w:rsid w:val="00851A17"/>
    <w:rsid w:val="00851F0E"/>
    <w:rsid w:val="008539DD"/>
    <w:rsid w:val="00856104"/>
    <w:rsid w:val="00856830"/>
    <w:rsid w:val="0085688B"/>
    <w:rsid w:val="00856B9B"/>
    <w:rsid w:val="00856BA5"/>
    <w:rsid w:val="0086013C"/>
    <w:rsid w:val="00860C0D"/>
    <w:rsid w:val="00862F07"/>
    <w:rsid w:val="00863657"/>
    <w:rsid w:val="008666B2"/>
    <w:rsid w:val="00871605"/>
    <w:rsid w:val="00874884"/>
    <w:rsid w:val="008749EE"/>
    <w:rsid w:val="0087654B"/>
    <w:rsid w:val="008766C3"/>
    <w:rsid w:val="00877D1C"/>
    <w:rsid w:val="00880618"/>
    <w:rsid w:val="0088090F"/>
    <w:rsid w:val="00880E47"/>
    <w:rsid w:val="00880E59"/>
    <w:rsid w:val="00881587"/>
    <w:rsid w:val="00882AE4"/>
    <w:rsid w:val="00883306"/>
    <w:rsid w:val="00884070"/>
    <w:rsid w:val="00884125"/>
    <w:rsid w:val="008871E0"/>
    <w:rsid w:val="008900E6"/>
    <w:rsid w:val="00893F6D"/>
    <w:rsid w:val="0089598B"/>
    <w:rsid w:val="008A0623"/>
    <w:rsid w:val="008A2C0E"/>
    <w:rsid w:val="008A73A7"/>
    <w:rsid w:val="008B2C97"/>
    <w:rsid w:val="008B427F"/>
    <w:rsid w:val="008B47F3"/>
    <w:rsid w:val="008B4BF2"/>
    <w:rsid w:val="008B5889"/>
    <w:rsid w:val="008C38DC"/>
    <w:rsid w:val="008C5A3F"/>
    <w:rsid w:val="008C697C"/>
    <w:rsid w:val="008C7322"/>
    <w:rsid w:val="008C7D4A"/>
    <w:rsid w:val="008D0362"/>
    <w:rsid w:val="008D22A3"/>
    <w:rsid w:val="008D5104"/>
    <w:rsid w:val="008D5290"/>
    <w:rsid w:val="008E0942"/>
    <w:rsid w:val="008E09BC"/>
    <w:rsid w:val="008E7B99"/>
    <w:rsid w:val="008E7E98"/>
    <w:rsid w:val="008F0D83"/>
    <w:rsid w:val="008F2BB6"/>
    <w:rsid w:val="008F410C"/>
    <w:rsid w:val="008F6BB4"/>
    <w:rsid w:val="008F712B"/>
    <w:rsid w:val="00903DA3"/>
    <w:rsid w:val="009041A5"/>
    <w:rsid w:val="00904DB5"/>
    <w:rsid w:val="0090511E"/>
    <w:rsid w:val="0091673A"/>
    <w:rsid w:val="00916ED8"/>
    <w:rsid w:val="00926B81"/>
    <w:rsid w:val="00931ACB"/>
    <w:rsid w:val="00934A85"/>
    <w:rsid w:val="00934E6A"/>
    <w:rsid w:val="0093599C"/>
    <w:rsid w:val="00937862"/>
    <w:rsid w:val="009400B0"/>
    <w:rsid w:val="009403F9"/>
    <w:rsid w:val="0094514E"/>
    <w:rsid w:val="00945F8D"/>
    <w:rsid w:val="00952FCC"/>
    <w:rsid w:val="009553C5"/>
    <w:rsid w:val="0095611C"/>
    <w:rsid w:val="0096109B"/>
    <w:rsid w:val="0096231D"/>
    <w:rsid w:val="009631BC"/>
    <w:rsid w:val="0096351E"/>
    <w:rsid w:val="00963C93"/>
    <w:rsid w:val="0096699F"/>
    <w:rsid w:val="009679EE"/>
    <w:rsid w:val="00967DDB"/>
    <w:rsid w:val="00967F6F"/>
    <w:rsid w:val="00970998"/>
    <w:rsid w:val="00971B98"/>
    <w:rsid w:val="00974BB8"/>
    <w:rsid w:val="0098038D"/>
    <w:rsid w:val="0098069F"/>
    <w:rsid w:val="00980AAF"/>
    <w:rsid w:val="00980EDC"/>
    <w:rsid w:val="00981315"/>
    <w:rsid w:val="00981C49"/>
    <w:rsid w:val="0098285F"/>
    <w:rsid w:val="009865F7"/>
    <w:rsid w:val="00987389"/>
    <w:rsid w:val="00991759"/>
    <w:rsid w:val="00992662"/>
    <w:rsid w:val="00992C17"/>
    <w:rsid w:val="00993E25"/>
    <w:rsid w:val="00995A3B"/>
    <w:rsid w:val="00997333"/>
    <w:rsid w:val="00997D8F"/>
    <w:rsid w:val="009A0C3B"/>
    <w:rsid w:val="009A3987"/>
    <w:rsid w:val="009A448A"/>
    <w:rsid w:val="009B273C"/>
    <w:rsid w:val="009B4372"/>
    <w:rsid w:val="009B5056"/>
    <w:rsid w:val="009C0BBC"/>
    <w:rsid w:val="009C13F4"/>
    <w:rsid w:val="009C31CF"/>
    <w:rsid w:val="009C70D9"/>
    <w:rsid w:val="009C7AE3"/>
    <w:rsid w:val="009C7B16"/>
    <w:rsid w:val="009D0556"/>
    <w:rsid w:val="009D5C9B"/>
    <w:rsid w:val="009D7251"/>
    <w:rsid w:val="009D7311"/>
    <w:rsid w:val="009E0077"/>
    <w:rsid w:val="009E0118"/>
    <w:rsid w:val="009E0257"/>
    <w:rsid w:val="009E2485"/>
    <w:rsid w:val="009E2B67"/>
    <w:rsid w:val="009E307D"/>
    <w:rsid w:val="009E3225"/>
    <w:rsid w:val="009E327B"/>
    <w:rsid w:val="009E43F0"/>
    <w:rsid w:val="009F0D2B"/>
    <w:rsid w:val="009F0D43"/>
    <w:rsid w:val="009F3E24"/>
    <w:rsid w:val="009F4D15"/>
    <w:rsid w:val="00A00257"/>
    <w:rsid w:val="00A00F4F"/>
    <w:rsid w:val="00A01FDD"/>
    <w:rsid w:val="00A02B59"/>
    <w:rsid w:val="00A07566"/>
    <w:rsid w:val="00A11155"/>
    <w:rsid w:val="00A11FA2"/>
    <w:rsid w:val="00A12ED2"/>
    <w:rsid w:val="00A141AE"/>
    <w:rsid w:val="00A14ABE"/>
    <w:rsid w:val="00A22929"/>
    <w:rsid w:val="00A23025"/>
    <w:rsid w:val="00A25948"/>
    <w:rsid w:val="00A259B3"/>
    <w:rsid w:val="00A25FD5"/>
    <w:rsid w:val="00A3233B"/>
    <w:rsid w:val="00A324CF"/>
    <w:rsid w:val="00A32E95"/>
    <w:rsid w:val="00A34243"/>
    <w:rsid w:val="00A34623"/>
    <w:rsid w:val="00A350F3"/>
    <w:rsid w:val="00A351CD"/>
    <w:rsid w:val="00A3545E"/>
    <w:rsid w:val="00A3581D"/>
    <w:rsid w:val="00A37D6F"/>
    <w:rsid w:val="00A413B8"/>
    <w:rsid w:val="00A43DB0"/>
    <w:rsid w:val="00A543C3"/>
    <w:rsid w:val="00A56052"/>
    <w:rsid w:val="00A56077"/>
    <w:rsid w:val="00A570E4"/>
    <w:rsid w:val="00A60ED9"/>
    <w:rsid w:val="00A6290A"/>
    <w:rsid w:val="00A65660"/>
    <w:rsid w:val="00A66216"/>
    <w:rsid w:val="00A66EFB"/>
    <w:rsid w:val="00A7030D"/>
    <w:rsid w:val="00A70532"/>
    <w:rsid w:val="00A77901"/>
    <w:rsid w:val="00A77C2E"/>
    <w:rsid w:val="00A77ED2"/>
    <w:rsid w:val="00A80180"/>
    <w:rsid w:val="00A81BA2"/>
    <w:rsid w:val="00A876FA"/>
    <w:rsid w:val="00A877CF"/>
    <w:rsid w:val="00A91993"/>
    <w:rsid w:val="00A92687"/>
    <w:rsid w:val="00A92898"/>
    <w:rsid w:val="00A9356D"/>
    <w:rsid w:val="00A93EF6"/>
    <w:rsid w:val="00A95C5A"/>
    <w:rsid w:val="00AA32A2"/>
    <w:rsid w:val="00AA3F08"/>
    <w:rsid w:val="00AB081B"/>
    <w:rsid w:val="00AB4610"/>
    <w:rsid w:val="00AB5D7A"/>
    <w:rsid w:val="00AC0FDF"/>
    <w:rsid w:val="00AC4FFB"/>
    <w:rsid w:val="00AC665A"/>
    <w:rsid w:val="00AD0804"/>
    <w:rsid w:val="00AD1FF5"/>
    <w:rsid w:val="00AD2599"/>
    <w:rsid w:val="00AD45F2"/>
    <w:rsid w:val="00AD55DA"/>
    <w:rsid w:val="00AD65E1"/>
    <w:rsid w:val="00AD7330"/>
    <w:rsid w:val="00AD777D"/>
    <w:rsid w:val="00AD7789"/>
    <w:rsid w:val="00AE3647"/>
    <w:rsid w:val="00AE6020"/>
    <w:rsid w:val="00AE6DEA"/>
    <w:rsid w:val="00AE7121"/>
    <w:rsid w:val="00AF1F27"/>
    <w:rsid w:val="00AF346A"/>
    <w:rsid w:val="00AF4305"/>
    <w:rsid w:val="00AF4CD8"/>
    <w:rsid w:val="00AF59A4"/>
    <w:rsid w:val="00B00506"/>
    <w:rsid w:val="00B04F8F"/>
    <w:rsid w:val="00B06379"/>
    <w:rsid w:val="00B077A0"/>
    <w:rsid w:val="00B07F87"/>
    <w:rsid w:val="00B131CC"/>
    <w:rsid w:val="00B13352"/>
    <w:rsid w:val="00B14769"/>
    <w:rsid w:val="00B150CD"/>
    <w:rsid w:val="00B1517E"/>
    <w:rsid w:val="00B21224"/>
    <w:rsid w:val="00B229D3"/>
    <w:rsid w:val="00B23832"/>
    <w:rsid w:val="00B24297"/>
    <w:rsid w:val="00B27CEF"/>
    <w:rsid w:val="00B300EF"/>
    <w:rsid w:val="00B301FE"/>
    <w:rsid w:val="00B331EC"/>
    <w:rsid w:val="00B35229"/>
    <w:rsid w:val="00B403AB"/>
    <w:rsid w:val="00B41924"/>
    <w:rsid w:val="00B44293"/>
    <w:rsid w:val="00B47E7A"/>
    <w:rsid w:val="00B504EE"/>
    <w:rsid w:val="00B5119E"/>
    <w:rsid w:val="00B517D5"/>
    <w:rsid w:val="00B519A2"/>
    <w:rsid w:val="00B524B1"/>
    <w:rsid w:val="00B53529"/>
    <w:rsid w:val="00B62795"/>
    <w:rsid w:val="00B63CE0"/>
    <w:rsid w:val="00B659BB"/>
    <w:rsid w:val="00B72B7A"/>
    <w:rsid w:val="00B72E4E"/>
    <w:rsid w:val="00B72F0E"/>
    <w:rsid w:val="00B75A0E"/>
    <w:rsid w:val="00B7617E"/>
    <w:rsid w:val="00B81936"/>
    <w:rsid w:val="00B81D7E"/>
    <w:rsid w:val="00B856E8"/>
    <w:rsid w:val="00B85C6C"/>
    <w:rsid w:val="00B97382"/>
    <w:rsid w:val="00BB14EC"/>
    <w:rsid w:val="00BB2DC7"/>
    <w:rsid w:val="00BB63FE"/>
    <w:rsid w:val="00BC1138"/>
    <w:rsid w:val="00BC14C5"/>
    <w:rsid w:val="00BC1718"/>
    <w:rsid w:val="00BC1836"/>
    <w:rsid w:val="00BC2051"/>
    <w:rsid w:val="00BC36BB"/>
    <w:rsid w:val="00BC37BA"/>
    <w:rsid w:val="00BC46B8"/>
    <w:rsid w:val="00BC4F44"/>
    <w:rsid w:val="00BC7D44"/>
    <w:rsid w:val="00BD0357"/>
    <w:rsid w:val="00BD09F6"/>
    <w:rsid w:val="00BD4CD3"/>
    <w:rsid w:val="00BD568E"/>
    <w:rsid w:val="00BD7713"/>
    <w:rsid w:val="00BE0299"/>
    <w:rsid w:val="00BE07B0"/>
    <w:rsid w:val="00BE1928"/>
    <w:rsid w:val="00BE21EB"/>
    <w:rsid w:val="00BE2E57"/>
    <w:rsid w:val="00BE33B3"/>
    <w:rsid w:val="00BE462D"/>
    <w:rsid w:val="00BE5E64"/>
    <w:rsid w:val="00BE6C23"/>
    <w:rsid w:val="00BE76DE"/>
    <w:rsid w:val="00BF0F4E"/>
    <w:rsid w:val="00BF3B25"/>
    <w:rsid w:val="00BF511B"/>
    <w:rsid w:val="00BF55E2"/>
    <w:rsid w:val="00BF6BE2"/>
    <w:rsid w:val="00C018CA"/>
    <w:rsid w:val="00C10D98"/>
    <w:rsid w:val="00C10FA3"/>
    <w:rsid w:val="00C12E25"/>
    <w:rsid w:val="00C1624A"/>
    <w:rsid w:val="00C22B01"/>
    <w:rsid w:val="00C23F44"/>
    <w:rsid w:val="00C2574E"/>
    <w:rsid w:val="00C31C8D"/>
    <w:rsid w:val="00C32F58"/>
    <w:rsid w:val="00C334F7"/>
    <w:rsid w:val="00C33A01"/>
    <w:rsid w:val="00C346AB"/>
    <w:rsid w:val="00C36245"/>
    <w:rsid w:val="00C364BD"/>
    <w:rsid w:val="00C4227C"/>
    <w:rsid w:val="00C46FC6"/>
    <w:rsid w:val="00C472FF"/>
    <w:rsid w:val="00C5039B"/>
    <w:rsid w:val="00C552F5"/>
    <w:rsid w:val="00C57A3E"/>
    <w:rsid w:val="00C61767"/>
    <w:rsid w:val="00C619CC"/>
    <w:rsid w:val="00C62253"/>
    <w:rsid w:val="00C65091"/>
    <w:rsid w:val="00C66C8C"/>
    <w:rsid w:val="00C71204"/>
    <w:rsid w:val="00C741E8"/>
    <w:rsid w:val="00C75E93"/>
    <w:rsid w:val="00C76808"/>
    <w:rsid w:val="00C82364"/>
    <w:rsid w:val="00C835E6"/>
    <w:rsid w:val="00C8365D"/>
    <w:rsid w:val="00C901BF"/>
    <w:rsid w:val="00C901F9"/>
    <w:rsid w:val="00C91E49"/>
    <w:rsid w:val="00C92870"/>
    <w:rsid w:val="00C94E80"/>
    <w:rsid w:val="00C95316"/>
    <w:rsid w:val="00C970AB"/>
    <w:rsid w:val="00CA1099"/>
    <w:rsid w:val="00CA13A8"/>
    <w:rsid w:val="00CA1AAB"/>
    <w:rsid w:val="00CA2754"/>
    <w:rsid w:val="00CA2A5B"/>
    <w:rsid w:val="00CA4CAD"/>
    <w:rsid w:val="00CB0E95"/>
    <w:rsid w:val="00CB1F75"/>
    <w:rsid w:val="00CB4731"/>
    <w:rsid w:val="00CB4CA6"/>
    <w:rsid w:val="00CB7352"/>
    <w:rsid w:val="00CC0F7A"/>
    <w:rsid w:val="00CC1594"/>
    <w:rsid w:val="00CC174F"/>
    <w:rsid w:val="00CC3611"/>
    <w:rsid w:val="00CC4721"/>
    <w:rsid w:val="00CC5B13"/>
    <w:rsid w:val="00CD14F4"/>
    <w:rsid w:val="00CD569C"/>
    <w:rsid w:val="00CD6F08"/>
    <w:rsid w:val="00CE18C3"/>
    <w:rsid w:val="00CE18C9"/>
    <w:rsid w:val="00CE4D58"/>
    <w:rsid w:val="00CE532D"/>
    <w:rsid w:val="00CE6835"/>
    <w:rsid w:val="00CF2316"/>
    <w:rsid w:val="00CF27BF"/>
    <w:rsid w:val="00CF30DE"/>
    <w:rsid w:val="00CF3A42"/>
    <w:rsid w:val="00CF49B1"/>
    <w:rsid w:val="00CF7856"/>
    <w:rsid w:val="00D00B0B"/>
    <w:rsid w:val="00D11D48"/>
    <w:rsid w:val="00D13455"/>
    <w:rsid w:val="00D147B7"/>
    <w:rsid w:val="00D16014"/>
    <w:rsid w:val="00D1645E"/>
    <w:rsid w:val="00D17D4A"/>
    <w:rsid w:val="00D21CBC"/>
    <w:rsid w:val="00D228BD"/>
    <w:rsid w:val="00D23A7D"/>
    <w:rsid w:val="00D3054B"/>
    <w:rsid w:val="00D316D3"/>
    <w:rsid w:val="00D330B8"/>
    <w:rsid w:val="00D344D9"/>
    <w:rsid w:val="00D41346"/>
    <w:rsid w:val="00D41854"/>
    <w:rsid w:val="00D4231E"/>
    <w:rsid w:val="00D426C1"/>
    <w:rsid w:val="00D42B5A"/>
    <w:rsid w:val="00D42DC3"/>
    <w:rsid w:val="00D440CC"/>
    <w:rsid w:val="00D476DB"/>
    <w:rsid w:val="00D50EDF"/>
    <w:rsid w:val="00D51CCA"/>
    <w:rsid w:val="00D53EB6"/>
    <w:rsid w:val="00D56DF2"/>
    <w:rsid w:val="00D6105B"/>
    <w:rsid w:val="00D64233"/>
    <w:rsid w:val="00D643C5"/>
    <w:rsid w:val="00D67E3C"/>
    <w:rsid w:val="00D72AD2"/>
    <w:rsid w:val="00D72EC1"/>
    <w:rsid w:val="00D72FB6"/>
    <w:rsid w:val="00D73A29"/>
    <w:rsid w:val="00D73D24"/>
    <w:rsid w:val="00D7465A"/>
    <w:rsid w:val="00D747E7"/>
    <w:rsid w:val="00D7560D"/>
    <w:rsid w:val="00D809B2"/>
    <w:rsid w:val="00D82460"/>
    <w:rsid w:val="00D825FC"/>
    <w:rsid w:val="00D8455F"/>
    <w:rsid w:val="00D870F2"/>
    <w:rsid w:val="00D90098"/>
    <w:rsid w:val="00D915C1"/>
    <w:rsid w:val="00D92055"/>
    <w:rsid w:val="00D92A67"/>
    <w:rsid w:val="00D95990"/>
    <w:rsid w:val="00D97719"/>
    <w:rsid w:val="00DA03FF"/>
    <w:rsid w:val="00DA0CF3"/>
    <w:rsid w:val="00DA18E5"/>
    <w:rsid w:val="00DA264D"/>
    <w:rsid w:val="00DB0A0D"/>
    <w:rsid w:val="00DB14BF"/>
    <w:rsid w:val="00DB52D7"/>
    <w:rsid w:val="00DB5683"/>
    <w:rsid w:val="00DC359B"/>
    <w:rsid w:val="00DC5F37"/>
    <w:rsid w:val="00DD0DC1"/>
    <w:rsid w:val="00DD3214"/>
    <w:rsid w:val="00DD3332"/>
    <w:rsid w:val="00DD4006"/>
    <w:rsid w:val="00DD4EDA"/>
    <w:rsid w:val="00DD6658"/>
    <w:rsid w:val="00DD7F6C"/>
    <w:rsid w:val="00DE0678"/>
    <w:rsid w:val="00DE1C79"/>
    <w:rsid w:val="00DE226C"/>
    <w:rsid w:val="00DE3DCD"/>
    <w:rsid w:val="00DE48AE"/>
    <w:rsid w:val="00DE7F1D"/>
    <w:rsid w:val="00DF51CA"/>
    <w:rsid w:val="00DF6C9C"/>
    <w:rsid w:val="00E024C5"/>
    <w:rsid w:val="00E025F5"/>
    <w:rsid w:val="00E026AD"/>
    <w:rsid w:val="00E03BFA"/>
    <w:rsid w:val="00E05065"/>
    <w:rsid w:val="00E05DE5"/>
    <w:rsid w:val="00E0709D"/>
    <w:rsid w:val="00E071F8"/>
    <w:rsid w:val="00E07A4D"/>
    <w:rsid w:val="00E1085D"/>
    <w:rsid w:val="00E13219"/>
    <w:rsid w:val="00E14ACB"/>
    <w:rsid w:val="00E16507"/>
    <w:rsid w:val="00E1650E"/>
    <w:rsid w:val="00E17C73"/>
    <w:rsid w:val="00E212AE"/>
    <w:rsid w:val="00E21F2C"/>
    <w:rsid w:val="00E23350"/>
    <w:rsid w:val="00E23FB5"/>
    <w:rsid w:val="00E25787"/>
    <w:rsid w:val="00E2677A"/>
    <w:rsid w:val="00E34A58"/>
    <w:rsid w:val="00E34D41"/>
    <w:rsid w:val="00E3668D"/>
    <w:rsid w:val="00E37FF5"/>
    <w:rsid w:val="00E44AEB"/>
    <w:rsid w:val="00E47B70"/>
    <w:rsid w:val="00E50A76"/>
    <w:rsid w:val="00E52B4F"/>
    <w:rsid w:val="00E5306F"/>
    <w:rsid w:val="00E53848"/>
    <w:rsid w:val="00E56763"/>
    <w:rsid w:val="00E579A5"/>
    <w:rsid w:val="00E629DF"/>
    <w:rsid w:val="00E64041"/>
    <w:rsid w:val="00E64ABB"/>
    <w:rsid w:val="00E66B5C"/>
    <w:rsid w:val="00E66B79"/>
    <w:rsid w:val="00E67565"/>
    <w:rsid w:val="00E706D8"/>
    <w:rsid w:val="00E70B35"/>
    <w:rsid w:val="00E719D1"/>
    <w:rsid w:val="00E71E3C"/>
    <w:rsid w:val="00E75F47"/>
    <w:rsid w:val="00E800C2"/>
    <w:rsid w:val="00E80885"/>
    <w:rsid w:val="00E82F2A"/>
    <w:rsid w:val="00E90D2A"/>
    <w:rsid w:val="00E94B7D"/>
    <w:rsid w:val="00E953C0"/>
    <w:rsid w:val="00E95ABE"/>
    <w:rsid w:val="00E97E74"/>
    <w:rsid w:val="00EA0F68"/>
    <w:rsid w:val="00EA2B07"/>
    <w:rsid w:val="00EA41BF"/>
    <w:rsid w:val="00EA68A7"/>
    <w:rsid w:val="00EB4BC6"/>
    <w:rsid w:val="00EC3F32"/>
    <w:rsid w:val="00EC45CE"/>
    <w:rsid w:val="00ED04E6"/>
    <w:rsid w:val="00ED0F3D"/>
    <w:rsid w:val="00ED15DE"/>
    <w:rsid w:val="00ED3913"/>
    <w:rsid w:val="00ED392B"/>
    <w:rsid w:val="00ED4265"/>
    <w:rsid w:val="00ED6A3F"/>
    <w:rsid w:val="00ED7FCD"/>
    <w:rsid w:val="00EE0EA6"/>
    <w:rsid w:val="00EE120C"/>
    <w:rsid w:val="00EE1211"/>
    <w:rsid w:val="00EE5ED5"/>
    <w:rsid w:val="00EE659F"/>
    <w:rsid w:val="00EF384F"/>
    <w:rsid w:val="00EF487C"/>
    <w:rsid w:val="00EF5666"/>
    <w:rsid w:val="00F00067"/>
    <w:rsid w:val="00F034CD"/>
    <w:rsid w:val="00F04139"/>
    <w:rsid w:val="00F04A99"/>
    <w:rsid w:val="00F04F14"/>
    <w:rsid w:val="00F05603"/>
    <w:rsid w:val="00F05DC7"/>
    <w:rsid w:val="00F10223"/>
    <w:rsid w:val="00F15B4F"/>
    <w:rsid w:val="00F20188"/>
    <w:rsid w:val="00F23E51"/>
    <w:rsid w:val="00F25E80"/>
    <w:rsid w:val="00F273A6"/>
    <w:rsid w:val="00F33C22"/>
    <w:rsid w:val="00F34021"/>
    <w:rsid w:val="00F405B3"/>
    <w:rsid w:val="00F40614"/>
    <w:rsid w:val="00F438EE"/>
    <w:rsid w:val="00F454E7"/>
    <w:rsid w:val="00F464E0"/>
    <w:rsid w:val="00F46C5F"/>
    <w:rsid w:val="00F470AD"/>
    <w:rsid w:val="00F4791C"/>
    <w:rsid w:val="00F53D7B"/>
    <w:rsid w:val="00F573F8"/>
    <w:rsid w:val="00F6085C"/>
    <w:rsid w:val="00F60B8A"/>
    <w:rsid w:val="00F63BE3"/>
    <w:rsid w:val="00F64627"/>
    <w:rsid w:val="00F64D1A"/>
    <w:rsid w:val="00F64DF9"/>
    <w:rsid w:val="00F65C56"/>
    <w:rsid w:val="00F701C6"/>
    <w:rsid w:val="00F7257B"/>
    <w:rsid w:val="00F74B5A"/>
    <w:rsid w:val="00F77AB1"/>
    <w:rsid w:val="00F80EC1"/>
    <w:rsid w:val="00F82F0F"/>
    <w:rsid w:val="00F82F5A"/>
    <w:rsid w:val="00F84B3F"/>
    <w:rsid w:val="00F8672E"/>
    <w:rsid w:val="00F868B6"/>
    <w:rsid w:val="00F90189"/>
    <w:rsid w:val="00F90CA8"/>
    <w:rsid w:val="00F91371"/>
    <w:rsid w:val="00F91D28"/>
    <w:rsid w:val="00F936F9"/>
    <w:rsid w:val="00F93770"/>
    <w:rsid w:val="00F94D8B"/>
    <w:rsid w:val="00F95300"/>
    <w:rsid w:val="00F95B04"/>
    <w:rsid w:val="00F969B0"/>
    <w:rsid w:val="00F9799A"/>
    <w:rsid w:val="00FA0C7D"/>
    <w:rsid w:val="00FA18D3"/>
    <w:rsid w:val="00FA2411"/>
    <w:rsid w:val="00FB60B5"/>
    <w:rsid w:val="00FB6D8C"/>
    <w:rsid w:val="00FC22E5"/>
    <w:rsid w:val="00FC2502"/>
    <w:rsid w:val="00FC33E4"/>
    <w:rsid w:val="00FD1A66"/>
    <w:rsid w:val="00FD407D"/>
    <w:rsid w:val="00FD4191"/>
    <w:rsid w:val="00FD58EE"/>
    <w:rsid w:val="00FE090A"/>
    <w:rsid w:val="00FE0F79"/>
    <w:rsid w:val="00FE36D2"/>
    <w:rsid w:val="00FE4B39"/>
    <w:rsid w:val="00FF0E7D"/>
    <w:rsid w:val="00FF0EE2"/>
    <w:rsid w:val="00FF115E"/>
    <w:rsid w:val="00FF167D"/>
    <w:rsid w:val="00FF1D14"/>
    <w:rsid w:val="00FF395E"/>
    <w:rsid w:val="00FF3B96"/>
    <w:rsid w:val="00FF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8EFB7"/>
  <w14:defaultImageDpi w14:val="32767"/>
  <w15:chartTrackingRefBased/>
  <w15:docId w15:val="{14574620-59B9-43CD-9653-DB9DB9CA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AB1"/>
    <w:pPr>
      <w:jc w:val="right"/>
    </w:pPr>
  </w:style>
  <w:style w:type="paragraph" w:styleId="Heading1">
    <w:name w:val="heading 1"/>
    <w:basedOn w:val="Normal"/>
    <w:next w:val="Normal"/>
    <w:link w:val="Heading1Char"/>
    <w:autoRedefine/>
    <w:qFormat/>
    <w:rsid w:val="003A3AA0"/>
    <w:pPr>
      <w:keepNext/>
      <w:tabs>
        <w:tab w:val="left" w:pos="720"/>
      </w:tabs>
      <w:overflowPunct w:val="0"/>
      <w:autoSpaceDE w:val="0"/>
      <w:autoSpaceDN w:val="0"/>
      <w:bidi/>
      <w:adjustRightInd w:val="0"/>
      <w:spacing w:before="240" w:after="60"/>
      <w:jc w:val="left"/>
      <w:textAlignment w:val="baseline"/>
      <w:outlineLvl w:val="0"/>
    </w:pPr>
    <w:rPr>
      <w:rFonts w:asciiTheme="majorBidi" w:eastAsia="Calibri" w:hAnsiTheme="majorBidi"/>
      <w:bCs/>
      <w:caps/>
      <w:color w:val="17365D"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A413B8"/>
    <w:pPr>
      <w:keepNext/>
      <w:overflowPunct w:val="0"/>
      <w:autoSpaceDE w:val="0"/>
      <w:autoSpaceDN w:val="0"/>
      <w:bidi/>
      <w:adjustRightInd w:val="0"/>
      <w:spacing w:before="240" w:after="60"/>
      <w:jc w:val="center"/>
      <w:textAlignment w:val="baseline"/>
      <w:outlineLvl w:val="1"/>
    </w:pPr>
    <w:rPr>
      <w:rFonts w:asciiTheme="majorBidi" w:eastAsia="Calibri" w:hAnsiTheme="majorBidi"/>
      <w:bCs/>
      <w:color w:val="3B3838" w:themeColor="background2" w:themeShade="40"/>
      <w:sz w:val="28"/>
      <w:szCs w:val="28"/>
      <w:lang w:eastAsia="en-GB"/>
    </w:rPr>
  </w:style>
  <w:style w:type="paragraph" w:styleId="Heading3">
    <w:name w:val="heading 3"/>
    <w:basedOn w:val="Normal"/>
    <w:next w:val="Normal"/>
    <w:link w:val="Heading3Char"/>
    <w:qFormat/>
    <w:rsid w:val="005D354E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eastAsia="Times New Roman" w:hAnsi="Arial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5D354E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eastAsia="Times New Roman" w:hAnsi="Arial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5D354E"/>
    <w:p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eastAsia="Times New Roman" w:hAnsi="Arial"/>
      <w:b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5D354E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eastAsia="Times New Roman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5D354E"/>
    <w:p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eastAsia="Times New Roman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5D354E"/>
    <w:p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eastAsia="Times New Roman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5D354E"/>
    <w:p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eastAsia="Times New Roman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">
    <w:name w:val="Table Heading"/>
    <w:rsid w:val="00D228BD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83377E"/>
    <w:rPr>
      <w:rFonts w:asciiTheme="majorBidi" w:eastAsia="Times New Roman" w:hAnsiTheme="majorBidi" w:cs="Arial"/>
      <w:szCs w:val="20"/>
    </w:rPr>
  </w:style>
  <w:style w:type="paragraph" w:customStyle="1" w:styleId="TableText">
    <w:name w:val="Table Text"/>
    <w:link w:val="TableTextChar"/>
    <w:autoRedefine/>
    <w:qFormat/>
    <w:rsid w:val="0083377E"/>
    <w:pPr>
      <w:spacing w:before="60" w:after="60"/>
    </w:pPr>
    <w:rPr>
      <w:rFonts w:asciiTheme="majorBidi" w:eastAsia="Times New Roman" w:hAnsiTheme="majorBidi" w:cs="Arial"/>
      <w:szCs w:val="20"/>
    </w:rPr>
  </w:style>
  <w:style w:type="character" w:customStyle="1" w:styleId="Heading1Char">
    <w:name w:val="Heading 1 Char"/>
    <w:basedOn w:val="DefaultParagraphFont"/>
    <w:link w:val="Heading1"/>
    <w:rsid w:val="003A3AA0"/>
    <w:rPr>
      <w:rFonts w:asciiTheme="majorBidi" w:eastAsia="Calibri" w:hAnsiTheme="majorBidi"/>
      <w:bCs/>
      <w:caps/>
      <w:color w:val="17365D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413B8"/>
    <w:rPr>
      <w:rFonts w:asciiTheme="majorBidi" w:eastAsia="Calibri" w:hAnsiTheme="majorBidi"/>
      <w:bCs/>
      <w:color w:val="3B3838" w:themeColor="background2" w:themeShade="40"/>
      <w:sz w:val="28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rsid w:val="005D354E"/>
    <w:rPr>
      <w:rFonts w:ascii="Arial" w:eastAsia="Times New Roman" w:hAnsi="Arial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5D354E"/>
    <w:rPr>
      <w:rFonts w:ascii="Arial" w:eastAsia="Times New Roman" w:hAnsi="Arial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5D354E"/>
    <w:rPr>
      <w:rFonts w:ascii="Arial" w:eastAsia="Times New Roman" w:hAnsi="Arial" w:cs="Times New Roman"/>
      <w:b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5D354E"/>
    <w:rPr>
      <w:rFonts w:ascii="Times New Roman" w:eastAsia="Times New Roman" w:hAnsi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5D354E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D354E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D354E"/>
    <w:rPr>
      <w:rFonts w:ascii="Arial" w:eastAsia="Times New Roman" w:hAnsi="Arial" w:cs="Times New Roman"/>
      <w:b/>
      <w:i/>
      <w:sz w:val="18"/>
      <w:szCs w:val="20"/>
    </w:rPr>
  </w:style>
  <w:style w:type="paragraph" w:styleId="Header">
    <w:name w:val="header"/>
    <w:aliases w:val="h,Header (Do Not Use),page-header,ph,ContentsHeader,Alt Header,ho,header odd,bodytext,headerU,Dell TOC Header,hd,1st Page,*Header"/>
    <w:basedOn w:val="Normal"/>
    <w:link w:val="HeaderChar"/>
    <w:qFormat/>
    <w:rsid w:val="005D354E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2"/>
      <w:szCs w:val="20"/>
    </w:rPr>
  </w:style>
  <w:style w:type="character" w:customStyle="1" w:styleId="HeaderChar">
    <w:name w:val="Header Char"/>
    <w:aliases w:val="h Char,Header (Do Not Use) Char,page-header Char,ph Char,ContentsHeader Char,Alt Header Char,ho Char,header odd Char,bodytext Char,headerU Char,Dell TOC Header Char,hd Char,1st Page Char,*Header Char"/>
    <w:basedOn w:val="DefaultParagraphFont"/>
    <w:link w:val="Header"/>
    <w:rsid w:val="005D354E"/>
    <w:rPr>
      <w:rFonts w:ascii="Times New Roman" w:eastAsia="Times New Roman" w:hAnsi="Times New Roman" w:cs="Times New Roman"/>
      <w:sz w:val="22"/>
      <w:szCs w:val="20"/>
    </w:rPr>
  </w:style>
  <w:style w:type="paragraph" w:customStyle="1" w:styleId="bullet">
    <w:name w:val="bullet"/>
    <w:basedOn w:val="Normal"/>
    <w:rsid w:val="005D354E"/>
    <w:pPr>
      <w:overflowPunct w:val="0"/>
      <w:autoSpaceDE w:val="0"/>
      <w:autoSpaceDN w:val="0"/>
      <w:adjustRightInd w:val="0"/>
      <w:spacing w:before="60" w:after="60"/>
      <w:ind w:left="720" w:hanging="720"/>
      <w:textAlignment w:val="baseline"/>
    </w:pPr>
    <w:rPr>
      <w:rFonts w:eastAsia="Times New Roman"/>
      <w:sz w:val="22"/>
      <w:szCs w:val="20"/>
    </w:rPr>
  </w:style>
  <w:style w:type="paragraph" w:styleId="NoSpacing">
    <w:name w:val="No Spacing"/>
    <w:link w:val="NoSpacingChar"/>
    <w:uiPriority w:val="1"/>
    <w:qFormat/>
    <w:rsid w:val="005D354E"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2"/>
      <w:szCs w:val="20"/>
    </w:rPr>
  </w:style>
  <w:style w:type="paragraph" w:styleId="Footer">
    <w:name w:val="footer"/>
    <w:basedOn w:val="Normal"/>
    <w:link w:val="FooterChar"/>
    <w:unhideWhenUsed/>
    <w:rsid w:val="005D35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D354E"/>
  </w:style>
  <w:style w:type="character" w:styleId="PageNumber">
    <w:name w:val="page number"/>
    <w:basedOn w:val="DefaultParagraphFont"/>
    <w:uiPriority w:val="99"/>
    <w:semiHidden/>
    <w:unhideWhenUsed/>
    <w:rsid w:val="00856830"/>
  </w:style>
  <w:style w:type="paragraph" w:styleId="TOCHeading">
    <w:name w:val="TOC Heading"/>
    <w:basedOn w:val="Heading1"/>
    <w:next w:val="Normal"/>
    <w:uiPriority w:val="39"/>
    <w:unhideWhenUsed/>
    <w:qFormat/>
    <w:rsid w:val="004B3008"/>
    <w:pPr>
      <w:keepLines/>
      <w:tabs>
        <w:tab w:val="clear" w:pos="720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 w:val="0"/>
      <w:caps w:val="0"/>
      <w:color w:val="2F5496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4623E0"/>
    <w:pPr>
      <w:tabs>
        <w:tab w:val="right" w:leader="dot" w:pos="10456"/>
      </w:tabs>
      <w:bidi/>
    </w:pPr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45871"/>
    <w:pPr>
      <w:tabs>
        <w:tab w:val="left" w:pos="720"/>
        <w:tab w:val="right" w:leader="dot" w:pos="9350"/>
      </w:tabs>
      <w:spacing w:before="120" w:line="360" w:lineRule="auto"/>
    </w:pPr>
    <w:rPr>
      <w:rFonts w:ascii="Century Gothic" w:hAnsi="Century Gothic"/>
      <w:b/>
      <w:bCs/>
      <w:noProof/>
      <w:color w:val="44546A" w:themeColor="text2"/>
    </w:rPr>
  </w:style>
  <w:style w:type="paragraph" w:styleId="TOC3">
    <w:name w:val="toc 3"/>
    <w:basedOn w:val="Normal"/>
    <w:next w:val="Normal"/>
    <w:autoRedefine/>
    <w:uiPriority w:val="39"/>
    <w:unhideWhenUsed/>
    <w:rsid w:val="004B3008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customStyle="1" w:styleId="tabletxt">
    <w:name w:val="tabletxt"/>
    <w:basedOn w:val="Normal"/>
    <w:rsid w:val="00711857"/>
    <w:pPr>
      <w:autoSpaceDE w:val="0"/>
      <w:autoSpaceDN w:val="0"/>
      <w:adjustRightInd w:val="0"/>
      <w:spacing w:before="20" w:after="20"/>
      <w:jc w:val="both"/>
    </w:pPr>
    <w:rPr>
      <w:rFonts w:eastAsia="Times New Roman" w:cs="Arial"/>
      <w:sz w:val="20"/>
      <w:szCs w:val="20"/>
    </w:rPr>
  </w:style>
  <w:style w:type="paragraph" w:customStyle="1" w:styleId="Tabletext0">
    <w:name w:val="Tabletext"/>
    <w:basedOn w:val="Normal"/>
    <w:rsid w:val="00711857"/>
    <w:pPr>
      <w:keepLines/>
      <w:widowControl w:val="0"/>
      <w:spacing w:line="240" w:lineRule="atLeast"/>
    </w:pPr>
    <w:rPr>
      <w:rFonts w:ascii="Arial" w:eastAsia="Times New Roman" w:hAnsi="Arial"/>
      <w:sz w:val="20"/>
      <w:szCs w:val="20"/>
    </w:rPr>
  </w:style>
  <w:style w:type="paragraph" w:styleId="BodyText">
    <w:name w:val="Body Text"/>
    <w:basedOn w:val="Normal"/>
    <w:link w:val="BodyTextChar"/>
    <w:rsid w:val="000E4EEC"/>
    <w:pPr>
      <w:spacing w:before="60" w:after="120"/>
      <w:ind w:left="576"/>
      <w:jc w:val="both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rsid w:val="000E4EEC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0E4EEC"/>
    <w:pPr>
      <w:tabs>
        <w:tab w:val="num" w:pos="1800"/>
      </w:tabs>
      <w:spacing w:before="60" w:after="60"/>
      <w:jc w:val="both"/>
    </w:pPr>
    <w:rPr>
      <w:rFonts w:eastAsia="Times New Roman"/>
    </w:rPr>
  </w:style>
  <w:style w:type="character" w:customStyle="1" w:styleId="BodyText3Char">
    <w:name w:val="Body Text 3 Char"/>
    <w:basedOn w:val="DefaultParagraphFont"/>
    <w:link w:val="BodyText3"/>
    <w:rsid w:val="000E4EEC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99"/>
    <w:rsid w:val="00CC1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131CA2"/>
    <w:pPr>
      <w:numPr>
        <w:numId w:val="3"/>
      </w:numPr>
      <w:tabs>
        <w:tab w:val="clear" w:pos="1457"/>
      </w:tabs>
      <w:ind w:left="1247" w:hanging="510"/>
      <w:jc w:val="both"/>
    </w:pPr>
    <w:rPr>
      <w:rFonts w:eastAsia="Times New Roman"/>
      <w:lang w:eastAsia="fr-FR"/>
    </w:rPr>
  </w:style>
  <w:style w:type="character" w:styleId="Hyperlink">
    <w:name w:val="Hyperlink"/>
    <w:basedOn w:val="DefaultParagraphFont"/>
    <w:uiPriority w:val="99"/>
    <w:rsid w:val="00131CA2"/>
    <w:rPr>
      <w:color w:val="0000FF"/>
      <w:u w:val="single"/>
    </w:rPr>
  </w:style>
  <w:style w:type="paragraph" w:customStyle="1" w:styleId="Appendix">
    <w:name w:val="Appendix"/>
    <w:rsid w:val="00131CA2"/>
    <w:pPr>
      <w:pageBreakBefore/>
      <w:numPr>
        <w:numId w:val="4"/>
      </w:numPr>
      <w:shd w:val="clear" w:color="auto" w:fill="D9D9D9"/>
      <w:spacing w:before="480"/>
      <w:ind w:left="357" w:hanging="357"/>
      <w:outlineLvl w:val="0"/>
    </w:pPr>
    <w:rPr>
      <w:rFonts w:ascii="Arial" w:eastAsia="Times New Roman" w:hAnsi="Arial"/>
      <w:b/>
      <w:sz w:val="32"/>
      <w:lang w:eastAsia="fr-FR"/>
    </w:rPr>
  </w:style>
  <w:style w:type="paragraph" w:customStyle="1" w:styleId="Glossary">
    <w:name w:val="Glossary"/>
    <w:basedOn w:val="Normal"/>
    <w:rsid w:val="00131CA2"/>
    <w:pPr>
      <w:tabs>
        <w:tab w:val="left" w:pos="2520"/>
      </w:tabs>
      <w:ind w:left="737"/>
      <w:jc w:val="both"/>
    </w:pPr>
    <w:rPr>
      <w:rFonts w:eastAsia="Times New Roman"/>
      <w:lang w:eastAsia="fr-FR"/>
    </w:rPr>
  </w:style>
  <w:style w:type="paragraph" w:customStyle="1" w:styleId="ChangeRecord">
    <w:name w:val="ChangeRecord"/>
    <w:basedOn w:val="Normal"/>
    <w:next w:val="Normal"/>
    <w:rsid w:val="00131CA2"/>
    <w:pPr>
      <w:keepNext/>
      <w:keepLines/>
      <w:pageBreakBefore/>
      <w:tabs>
        <w:tab w:val="right" w:leader="dot" w:pos="9000"/>
      </w:tabs>
      <w:suppressAutoHyphens/>
      <w:spacing w:before="21" w:after="160" w:line="400" w:lineRule="atLeast"/>
      <w:ind w:left="902" w:right="1185"/>
      <w:jc w:val="center"/>
    </w:pPr>
    <w:rPr>
      <w:rFonts w:eastAsia="Times New Roman"/>
      <w:i/>
      <w:smallCaps/>
      <w:color w:val="000000"/>
      <w:spacing w:val="-14"/>
      <w:kern w:val="1"/>
      <w:sz w:val="34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2132CC"/>
    <w:rPr>
      <w:rFonts w:ascii="Times New Roman" w:eastAsia="Times New Roman" w:hAnsi="Times New Roman" w:cs="Times New Roman"/>
      <w:sz w:val="22"/>
      <w:szCs w:val="20"/>
    </w:rPr>
  </w:style>
  <w:style w:type="paragraph" w:styleId="ListParagraph">
    <w:name w:val="List Paragraph"/>
    <w:basedOn w:val="Normal"/>
    <w:uiPriority w:val="34"/>
    <w:qFormat/>
    <w:rsid w:val="007F78B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rsid w:val="00BB14EC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43095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992662"/>
    <w:rPr>
      <w:rFonts w:asciiTheme="majorBidi" w:hAnsiTheme="majorBidi"/>
      <w:i w:val="0"/>
      <w:iCs/>
      <w:color w:val="404040" w:themeColor="text1" w:themeTint="BF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8F2B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2B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2B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2B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2B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B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BB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04A79"/>
  </w:style>
  <w:style w:type="paragraph" w:styleId="Title">
    <w:name w:val="Title"/>
    <w:basedOn w:val="Normal"/>
    <w:next w:val="Normal"/>
    <w:link w:val="TitleChar"/>
    <w:qFormat/>
    <w:rsid w:val="00415DC4"/>
    <w:pPr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1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DC4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15DC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8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6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6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moe.gov.jo/ar/node/17025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oe.gov.jo/sites/default/files/mshrw_ltgdhy_lmdrsy.pdf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malb\Downloads\IC-Software-Development-Business-Requirements-11238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10795CC-A4AC-4DAE-AB1B-3304C1E5C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IC-Software-Development-Business-Requirements-11238_WORD</Template>
  <TotalTime>2012</TotalTime>
  <Pages>27</Pages>
  <Words>4170</Words>
  <Characters>23771</Characters>
  <Application>Microsoft Office Word</Application>
  <DocSecurity>0</DocSecurity>
  <Lines>198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Al-Bustanji</dc:creator>
  <cp:keywords/>
  <dc:description/>
  <cp:lastModifiedBy>a7337</cp:lastModifiedBy>
  <cp:revision>398</cp:revision>
  <cp:lastPrinted>2025-04-21T08:28:00Z</cp:lastPrinted>
  <dcterms:created xsi:type="dcterms:W3CDTF">2025-04-27T09:55:00Z</dcterms:created>
  <dcterms:modified xsi:type="dcterms:W3CDTF">2025-06-03T07:44:00Z</dcterms:modified>
</cp:coreProperties>
</file>